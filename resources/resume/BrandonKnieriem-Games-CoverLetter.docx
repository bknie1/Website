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00"/>
        <w:gridCol w:w="6733"/>
      </w:tblGrid>
      <w:tr w:rsidR="002C2CDD" w:rsidRPr="00333CD3" w14:paraId="3A5276AB" w14:textId="77777777" w:rsidTr="009346B7">
        <w:trPr>
          <w:trHeight w:val="18"/>
        </w:trPr>
        <w:tc>
          <w:tcPr>
            <w:tcW w:w="3800" w:type="dxa"/>
            <w:tcMar>
              <w:top w:w="504" w:type="dxa"/>
              <w:right w:w="720" w:type="dxa"/>
            </w:tcMar>
          </w:tcPr>
          <w:p w14:paraId="32EBFE11" w14:textId="77777777" w:rsidR="00C33847" w:rsidRPr="006658C4" w:rsidRDefault="005F1574" w:rsidP="00C33847">
            <w:pPr>
              <w:pStyle w:val="Heading3"/>
            </w:pPr>
            <w:sdt>
              <w:sdtPr>
                <w:alias w:val="Contact:"/>
                <w:tag w:val="Contact:"/>
                <w:id w:val="133533816"/>
                <w:placeholder>
                  <w:docPart w:val="46DB09B2612534409E5BAF1BA2C353D6"/>
                </w:placeholder>
                <w:temporary/>
                <w:showingPlcHdr/>
                <w15:appearance w15:val="hidden"/>
              </w:sdtPr>
              <w:sdtEndPr/>
              <w:sdtContent>
                <w:r w:rsidR="00C33847" w:rsidRPr="006658C4">
                  <w:t>Contact</w:t>
                </w:r>
              </w:sdtContent>
            </w:sdt>
          </w:p>
          <w:p w14:paraId="227E9C6F" w14:textId="7D1FFFDB" w:rsidR="00C33847" w:rsidRPr="006658C4" w:rsidRDefault="00C33847" w:rsidP="00C33847">
            <w:r>
              <w:t>3008 E St</w:t>
            </w:r>
          </w:p>
          <w:p w14:paraId="6E440206" w14:textId="7EF8E230" w:rsidR="00C33847" w:rsidRPr="006658C4" w:rsidRDefault="00C33847" w:rsidP="00C33847">
            <w:r>
              <w:t>Sacramento, CA 95816</w:t>
            </w:r>
          </w:p>
          <w:p w14:paraId="420E86C2" w14:textId="0B1312BD" w:rsidR="00C33847" w:rsidRPr="006658C4" w:rsidRDefault="00C33847" w:rsidP="00C33847">
            <w:r>
              <w:t>BrandonKnieriem26@gmail.com</w:t>
            </w:r>
          </w:p>
          <w:p w14:paraId="71CFD13C" w14:textId="0DA249DF" w:rsidR="00F2401D" w:rsidRPr="00F2401D" w:rsidRDefault="00C33847" w:rsidP="00C33847">
            <w:pPr>
              <w:rPr>
                <w:sz w:val="18"/>
                <w:szCs w:val="18"/>
              </w:rPr>
            </w:pPr>
            <w:r>
              <w:t>860.884.0462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W w:w="1346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2"/>
              <w:gridCol w:w="6732"/>
            </w:tblGrid>
            <w:tr w:rsidR="00A01D9B" w:rsidRPr="00333CD3" w14:paraId="77451D03" w14:textId="77777777" w:rsidTr="00A01D9B">
              <w:tc>
                <w:tcPr>
                  <w:tcW w:w="6732" w:type="dxa"/>
                </w:tcPr>
                <w:p w14:paraId="7464F8D8" w14:textId="0DB88D89" w:rsidR="00C33847" w:rsidRPr="00125981" w:rsidRDefault="005F1574" w:rsidP="00C33847">
                  <w:pPr>
                    <w:pStyle w:val="Heading3"/>
                  </w:pPr>
                  <w:sdt>
                    <w:sdtPr>
                      <w:alias w:val="Recipient Name:"/>
                      <w:tag w:val="Recipient Name:"/>
                      <w:id w:val="-1172632310"/>
                      <w:placeholder>
                        <w:docPart w:val="4093210292CE4948B8352DAEC04553C8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15:appearance w15:val="hidden"/>
                      <w:text w:multiLine="1"/>
                    </w:sdtPr>
                    <w:sdtEndPr/>
                    <w:sdtContent>
                      <w:r w:rsidR="00C33847">
                        <w:t>Company name/recipient</w:t>
                      </w:r>
                    </w:sdtContent>
                  </w:sdt>
                </w:p>
                <w:p w14:paraId="60AB6848" w14:textId="77777777" w:rsidR="00C33847" w:rsidRPr="006658C4" w:rsidRDefault="005F1574" w:rsidP="00C33847">
                  <w:pPr>
                    <w:pStyle w:val="Heading4"/>
                  </w:pPr>
                  <w:sdt>
                    <w:sdtPr>
                      <w:alias w:val="Enter job title:"/>
                      <w:tag w:val="Enter job title:"/>
                      <w:id w:val="-1716881173"/>
                      <w:placeholder>
                        <w:docPart w:val="B521A305D334DB4C9E4847152E79D08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33847" w:rsidRPr="006658C4">
                        <w:t>Title</w:t>
                      </w:r>
                    </w:sdtContent>
                  </w:sdt>
                  <w:r w:rsidR="00C33847" w:rsidRPr="006658C4">
                    <w:t xml:space="preserve"> • </w:t>
                  </w:r>
                  <w:sdt>
                    <w:sdtPr>
                      <w:alias w:val="Enter company:"/>
                      <w:tag w:val="Enter company:"/>
                      <w:id w:val="456994632"/>
                      <w:placeholder>
                        <w:docPart w:val="7E5DF7D595CFA5438186BFCF5156C88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33847" w:rsidRPr="006658C4">
                        <w:t>Company</w:t>
                      </w:r>
                    </w:sdtContent>
                  </w:sdt>
                  <w:r w:rsidR="00C33847" w:rsidRPr="006658C4">
                    <w:t xml:space="preserve"> • </w:t>
                  </w:r>
                  <w:sdt>
                    <w:sdtPr>
                      <w:alias w:val="Enter address:"/>
                      <w:tag w:val="Enter address:"/>
                      <w:id w:val="457614176"/>
                      <w:placeholder>
                        <w:docPart w:val="E05CE36D9D414D4B85188E9FFC43127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33847" w:rsidRPr="006658C4">
                        <w:t>Address</w:t>
                      </w:r>
                    </w:sdtContent>
                  </w:sdt>
                  <w:r w:rsidR="00C33847" w:rsidRPr="006658C4">
                    <w:t xml:space="preserve"> • </w:t>
                  </w:r>
                  <w:sdt>
                    <w:sdtPr>
                      <w:alias w:val="Enter City, ST ZIP:"/>
                      <w:tag w:val="Enter City, ST ZIP:"/>
                      <w:id w:val="-158545089"/>
                      <w:placeholder>
                        <w:docPart w:val="98E65BF8BB85184C89F31333A4C4ECB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33847" w:rsidRPr="006658C4">
                        <w:t>City, ST ZIP</w:t>
                      </w:r>
                    </w:sdtContent>
                  </w:sdt>
                </w:p>
                <w:p w14:paraId="2ACC8F10" w14:textId="7BF8B44E" w:rsidR="00C33847" w:rsidRPr="006658C4" w:rsidRDefault="00C33847" w:rsidP="00C33847">
                  <w:pPr>
                    <w:pStyle w:val="Date"/>
                  </w:pPr>
                  <w:r>
                    <w:t>03/12/2020</w:t>
                  </w:r>
                </w:p>
                <w:p w14:paraId="04992ACA" w14:textId="20FE0320" w:rsidR="00C33847" w:rsidRDefault="00C33847" w:rsidP="00C33847">
                  <w:pPr>
                    <w:pStyle w:val="Salutation"/>
                  </w:pPr>
                  <w:r w:rsidRPr="006658C4">
                    <w:t xml:space="preserve">Dear </w:t>
                  </w:r>
                  <w:sdt>
                    <w:sdtPr>
                      <w:alias w:val="Recipient Name:"/>
                      <w:tag w:val="Recipient Name:"/>
                      <w:id w:val="-1139955490"/>
                      <w:placeholder>
                        <w:docPart w:val="AE04B649E42CAA4BB162C7E525F7B0C0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15:appearance w15:val="hidden"/>
                      <w:text w:multiLine="1"/>
                    </w:sdtPr>
                    <w:sdtEndPr/>
                    <w:sdtContent>
                      <w:r>
                        <w:t>Company name/recipient</w:t>
                      </w:r>
                    </w:sdtContent>
                  </w:sdt>
                  <w:r w:rsidRPr="006658C4">
                    <w:t>,</w:t>
                  </w:r>
                </w:p>
                <w:p w14:paraId="5C40456E" w14:textId="77777777" w:rsidR="00C33847" w:rsidRPr="00C33847" w:rsidRDefault="00C33847" w:rsidP="00C33847"/>
                <w:p w14:paraId="5615CB93" w14:textId="557E6A89" w:rsidR="00C33847" w:rsidRPr="006658C4" w:rsidRDefault="00AD5069" w:rsidP="00AD5069">
                  <w:r>
                    <w:t>TEMPLATE</w:t>
                  </w:r>
                </w:p>
                <w:p w14:paraId="1D2F9B4C" w14:textId="77777777" w:rsidR="00C33847" w:rsidRPr="006658C4" w:rsidRDefault="005F1574" w:rsidP="00C33847">
                  <w:pPr>
                    <w:pStyle w:val="Closing"/>
                  </w:pPr>
                  <w:sdt>
                    <w:sdtPr>
                      <w:alias w:val="Sincerely:"/>
                      <w:tag w:val="Sincerely:"/>
                      <w:id w:val="1448966695"/>
                      <w:placeholder>
                        <w:docPart w:val="0EF81F9C3E880440ADE68F17C06C3D3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33847" w:rsidRPr="006658C4">
                        <w:t>Sincerely</w:t>
                      </w:r>
                    </w:sdtContent>
                  </w:sdt>
                  <w:r w:rsidR="00C33847" w:rsidRPr="006658C4">
                    <w:t>,</w:t>
                  </w:r>
                </w:p>
                <w:sdt>
                  <w:sdtPr>
                    <w:alias w:val="Your Name:"/>
                    <w:tag w:val="Your Name:"/>
                    <w:id w:val="1329326648"/>
                    <w:placeholder>
                      <w:docPart w:val="9C9D34A4DD7CA0498F407B0BEFEA93A6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p w14:paraId="45BE1288" w14:textId="2D72E131" w:rsidR="00A01D9B" w:rsidRPr="00333CD3" w:rsidRDefault="00C33847" w:rsidP="00C33847">
                      <w:r>
                        <w:t xml:space="preserve">Brandon </w:t>
                      </w:r>
                      <w:proofErr w:type="spellStart"/>
                      <w:r>
                        <w:t>Knieriem</w:t>
                      </w:r>
                      <w:proofErr w:type="spellEnd"/>
                    </w:p>
                  </w:sdtContent>
                </w:sdt>
              </w:tc>
              <w:tc>
                <w:tcPr>
                  <w:tcW w:w="6732" w:type="dxa"/>
                </w:tcPr>
                <w:p w14:paraId="262424CC" w14:textId="77777777" w:rsidR="00A01D9B" w:rsidRPr="00333CD3" w:rsidRDefault="00A01D9B" w:rsidP="00060FCB"/>
              </w:tc>
            </w:tr>
          </w:tbl>
          <w:p w14:paraId="3176EC42" w14:textId="77777777" w:rsidR="003946AB" w:rsidRPr="00333CD3" w:rsidRDefault="003946AB" w:rsidP="00741125"/>
        </w:tc>
      </w:tr>
    </w:tbl>
    <w:p w14:paraId="089F5E08" w14:textId="77777777" w:rsidR="00EF7CC9" w:rsidRPr="00333CD3" w:rsidRDefault="00EF7CC9" w:rsidP="00E22E87">
      <w:pPr>
        <w:pStyle w:val="NoSpacing"/>
      </w:pPr>
    </w:p>
    <w:sectPr w:rsidR="00EF7CC9" w:rsidRPr="00333CD3" w:rsidSect="009346B7">
      <w:footerReference w:type="default" r:id="rId9"/>
      <w:headerReference w:type="first" r:id="rId10"/>
      <w:footerReference w:type="first" r:id="rId11"/>
      <w:pgSz w:w="12240" w:h="15840"/>
      <w:pgMar w:top="-340" w:right="864" w:bottom="2304" w:left="864" w:header="576" w:footer="24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44160" w14:textId="77777777" w:rsidR="005F1574" w:rsidRDefault="005F1574" w:rsidP="00713050">
      <w:pPr>
        <w:spacing w:line="240" w:lineRule="auto"/>
      </w:pPr>
      <w:r>
        <w:separator/>
      </w:r>
    </w:p>
  </w:endnote>
  <w:endnote w:type="continuationSeparator" w:id="0">
    <w:p w14:paraId="4A7A9D18" w14:textId="77777777" w:rsidR="005F1574" w:rsidRDefault="005F157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7545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1669B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735B8561" w14:textId="77777777" w:rsidTr="009346B7">
      <w:trPr>
        <w:trHeight w:val="705"/>
      </w:trPr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0BA54A1" w14:textId="683C8892" w:rsidR="00217980" w:rsidRDefault="009346B7" w:rsidP="009346B7">
          <w:pPr>
            <w:pStyle w:val="Footer"/>
            <w:tabs>
              <w:tab w:val="left" w:pos="904"/>
              <w:tab w:val="center" w:pos="1199"/>
            </w:tabs>
            <w:jc w:val="left"/>
          </w:pPr>
          <w:r>
            <w:tab/>
          </w:r>
          <w:r>
            <w:tab/>
          </w:r>
          <w:r w:rsidR="00217980" w:rsidRPr="00CA3DF1">
            <w:rPr>
              <w:noProof/>
            </w:rPr>
            <mc:AlternateContent>
              <mc:Choice Requires="wpg">
                <w:drawing>
                  <wp:inline distT="0" distB="0" distL="0" distR="0" wp14:anchorId="02C254C3" wp14:editId="743A812C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B86819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d34817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50E2BF" w14:textId="654D8D67" w:rsidR="00217980" w:rsidRDefault="00895DAB" w:rsidP="009346B7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37A6801" wp14:editId="09F4B1E1">
                    <wp:simplePos x="0" y="0"/>
                    <wp:positionH relativeFrom="column">
                      <wp:posOffset>593761</wp:posOffset>
                    </wp:positionH>
                    <wp:positionV relativeFrom="paragraph">
                      <wp:posOffset>581</wp:posOffset>
                    </wp:positionV>
                    <wp:extent cx="328930" cy="328930"/>
                    <wp:effectExtent l="0" t="0" r="0" b="0"/>
                    <wp:wrapNone/>
                    <wp:docPr id="25" name="Oval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8930" cy="32893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4D00EFC0" id="Oval 25" o:spid="_x0000_s1026" style="position:absolute;margin-left:46.75pt;margin-top:.05pt;width:25.9pt;height:25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CJ3cwIAAFcFAAAOAAAAZHJzL2Uyb0RvYy54bWysVNtOGzEQfa/Uf7D8XjYJ0ELEBkUgqkoI&#13;&#10;IqDi2Xht1pLtccfOrV/fsfcCLVUrVc3DxuM5czuembPznbNsozAa8DWfHkw4U15CY/xzzb8+XH04&#13;&#10;4Swm4Rthwaua71Xk54v37862Ya5m0IJtFDJy4uN8G2rephTmVRVlq5yIBxCUJ6UGdCKRiM9Vg2JL&#13;&#10;3p2tZpPJx2oL2AQEqWKk28tOyRfFv9ZKpluto0rM1pxyS+WL5fuUv9XiTMyfUYTWyD4N8Q9ZOGE8&#13;&#10;BR1dXYok2BrNG1fOSIQIOh1IcBVobaQqNVA108kv1dy3IqhSC5ETw0hT/H9u5c1mhcw0NZ8dc+aF&#13;&#10;oze63QjLSCRutiHOCXIfVthLkY650J1Gl/+pBLYrfO5HPtUuMUmXh7OT00NiXZKqP5OX6sU4YEyf&#13;&#10;FTiWDzVX1poQc8ViLjbXMXXoAZWvI1jTXBlri5C7RF1YZJRxzYWUyqdpzpti/IS0PuM9ZMtOnW+q&#13;&#10;XF5XUDmlvVUZZ/2d0kQKlTAryZR2fBuo5NCKRnXxjyf0G6IPqZVcisOM1hR/9D39k+8uyx6fTVXp&#13;&#10;5tF48nfj0aJEBp9GY2c84O8c2JE+3eEHkjpqMktP0OypZRC6WYpBXhl6vWsR00ogDQ89OC0E0raA&#13;&#10;3znb0nDVPH5bC1Sc2S+euvd0enSUp7EIR8efZiTga83Ta41fuwug953SKgmyHDM+2eGoEdwj7YFl&#13;&#10;jkoq4SXFrrlMOAgXqRt62iRSLZcFRhMYRLr290Fm55ml3GoPu0eBoW/JRL18A8MgvmnLDpstPSzX&#13;&#10;CbQpPfvCU88fTW9phH7T5PXwWi6ol324+AEAAP//AwBQSwMEFAAGAAgAAAAhAImkMazfAAAACwEA&#13;&#10;AA8AAABkcnMvZG93bnJldi54bWxMT01PwzAMvSPxHyIjcUEsHaOIdU2nCoTEAQ0YiHPWmDaicUqS&#13;&#10;beXf457gYsl+z++jXI+uFwcM0XpSMJ9lIJAabyy1Ct7fHi5vQcSkyejeEyr4wQjr6vSk1IXxR3rF&#13;&#10;wza1gkUoFlpBl9JQSBmbDp2OMz8gMfbpg9OJ19BKE/SRxV0vr7LsRjptiR06PeBdh83Xdu8UXARZ&#13;&#10;j2GTy29yrX1+enS2fvlQ6vxsvF/xqFcgEo7p7wOmDpwfKg6283syUfQKloucmdNdTOh1vgCxU5DP&#13;&#10;lyCrUv7vUP0CAAD//wMAUEsBAi0AFAAGAAgAAAAhALaDOJL+AAAA4QEAABMAAAAAAAAAAAAAAAAA&#13;&#10;AAAAAFtDb250ZW50X1R5cGVzXS54bWxQSwECLQAUAAYACAAAACEAOP0h/9YAAACUAQAACwAAAAAA&#13;&#10;AAAAAAAAAAAvAQAAX3JlbHMvLnJlbHNQSwECLQAUAAYACAAAACEAKOgid3MCAABXBQAADgAAAAAA&#13;&#10;AAAAAAAAAAAuAgAAZHJzL2Uyb0RvYy54bWxQSwECLQAUAAYACAAAACEAiaQxrN8AAAALAQAADwAA&#13;&#10;AAAAAAAAAAAAAADNBAAAZHJzL2Rvd25yZXYueG1sUEsFBgAAAAAEAAQA8wAAANkFAAAAAA==&#13;&#10;" fillcolor="#d34817 [3204]" stroked="f" strokeweight="1pt">
                    <v:stroke joinstyle="miter"/>
                  </v:oval>
                </w:pict>
              </mc:Fallback>
            </mc:AlternateContent>
          </w:r>
          <w:r w:rsidR="00A16A17">
            <w:fldChar w:fldCharType="begin"/>
          </w:r>
          <w:r w:rsidR="00A16A17">
            <w:instrText xml:space="preserve"> INCLUDEPICTURE "http://johnstuartrutledge.com/img/icon-github.png" \* MERGEFORMATINET </w:instrText>
          </w:r>
          <w:r w:rsidR="00A16A17">
            <w:fldChar w:fldCharType="separate"/>
          </w:r>
          <w:r w:rsidR="00A16A17">
            <w:rPr>
              <w:noProof/>
            </w:rPr>
            <w:drawing>
              <wp:inline distT="0" distB="0" distL="0" distR="0" wp14:anchorId="0B58AB1B" wp14:editId="63A8DE48">
                <wp:extent cx="328930" cy="328930"/>
                <wp:effectExtent l="0" t="0" r="1270" b="1270"/>
                <wp:docPr id="5" name="Picture 5" descr="http://johnstuartrutledge.com/img/icon-githu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://johnstuartrutledge.com/img/icon-githu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346432" cy="346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16A17">
            <w:fldChar w:fldCharType="end"/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A1791E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0646831" wp14:editId="06FDF932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7ECD35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d34817 [3204]" strokecolor="#d34817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5442C13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84D9B06" wp14:editId="3441274C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DA923B5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d34817 [3204]" strokecolor="#d34817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6ACC9EF3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918C816" w14:textId="77777777" w:rsidR="00811117" w:rsidRPr="005C6177" w:rsidRDefault="005F1574" w:rsidP="003C5528">
          <w:pPr>
            <w:pStyle w:val="Footer"/>
          </w:pPr>
          <w:sdt>
            <w:sdtPr>
              <w:alias w:val="Email:"/>
              <w:tag w:val="Email:"/>
              <w:id w:val="-1392102390"/>
              <w:placeholder>
                <w:docPart w:val="EEBD7A6D0F676E419DC4E14B27465AB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5C6177" w:rsidRPr="005C6177">
                <w:t>brandonknieriem26</w:t>
              </w:r>
              <w:r w:rsidR="005C6177">
                <w:br/>
              </w:r>
              <w:r w:rsidR="005C6177" w:rsidRPr="005C6177">
                <w:t>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988241813"/>
            <w:placeholder>
              <w:docPart w:val="AD54193198D81849A96991457B57344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6C0B28E" w14:textId="77777777" w:rsidR="00811117" w:rsidRPr="00C2098A" w:rsidRDefault="005C6177" w:rsidP="00217980">
              <w:pPr>
                <w:pStyle w:val="Footer"/>
              </w:pPr>
              <w:r>
                <w:t>github.com/bknie1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1883397630"/>
            <w:placeholder>
              <w:docPart w:val="5AFBF47B1D279048BBFB50A53ECE4922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98EE521" w14:textId="77777777" w:rsidR="00811117" w:rsidRPr="00C2098A" w:rsidRDefault="005C6177" w:rsidP="00217980">
              <w:pPr>
                <w:pStyle w:val="Footer"/>
              </w:pPr>
              <w:r>
                <w:t>860.884.0462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978592491"/>
            <w:placeholder>
              <w:docPart w:val="13A21F7680F47D4D98B81E4526FA70B9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9F8D9E9" w14:textId="77777777" w:rsidR="00811117" w:rsidRPr="00C2098A" w:rsidRDefault="005C6177" w:rsidP="00217980">
              <w:pPr>
                <w:pStyle w:val="Footer"/>
              </w:pPr>
              <w:r>
                <w:t>linkedin.com</w:t>
              </w:r>
              <w:r>
                <w:br/>
                <w:t>/in/Brandonknieriem</w:t>
              </w:r>
            </w:p>
          </w:sdtContent>
        </w:sdt>
      </w:tc>
    </w:tr>
  </w:tbl>
  <w:p w14:paraId="29673C80" w14:textId="77777777" w:rsidR="009346B7" w:rsidRDefault="009346B7" w:rsidP="00C14365">
    <w:pPr>
      <w:pStyle w:val="Footer"/>
    </w:pPr>
  </w:p>
  <w:p w14:paraId="30E08D06" w14:textId="243DBC97" w:rsidR="00C14365" w:rsidRDefault="005F1574" w:rsidP="00C14365">
    <w:pPr>
      <w:pStyle w:val="Footer"/>
    </w:pPr>
    <w:hyperlink r:id="rId2" w:history="1">
      <w:r w:rsidR="00C14365" w:rsidRPr="009346B7">
        <w:rPr>
          <w:rStyle w:val="Hyperlink"/>
        </w:rPr>
        <w:t>bknieriem.com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E983C" w14:textId="77777777" w:rsidR="005F1574" w:rsidRDefault="005F1574" w:rsidP="00713050">
      <w:pPr>
        <w:spacing w:line="240" w:lineRule="auto"/>
      </w:pPr>
      <w:r>
        <w:separator/>
      </w:r>
    </w:p>
  </w:footnote>
  <w:footnote w:type="continuationSeparator" w:id="0">
    <w:p w14:paraId="0F45F226" w14:textId="77777777" w:rsidR="005F1574" w:rsidRDefault="005F157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F0780" w14:textId="18872DF8" w:rsidR="009346B7" w:rsidRPr="009346B7" w:rsidRDefault="009346B7">
    <w:pPr>
      <w:pStyle w:val="Header"/>
      <w:rPr>
        <w:rFonts w:ascii="Helvetica" w:hAnsi="Helvetica"/>
        <w:sz w:val="48"/>
        <w:szCs w:val="48"/>
      </w:rPr>
    </w:pPr>
    <w:r w:rsidRPr="009346B7">
      <w:rPr>
        <w:rFonts w:ascii="Helvetica" w:hAnsi="Helvetica"/>
        <w:b/>
        <w:sz w:val="48"/>
        <w:szCs w:val="48"/>
      </w:rPr>
      <w:t>BRANDON KNIERIEM</w:t>
    </w:r>
    <w:r w:rsidRPr="009346B7">
      <w:rPr>
        <w:rFonts w:ascii="Helvetica" w:hAnsi="Helvetica"/>
        <w:sz w:val="48"/>
        <w:szCs w:val="48"/>
      </w:rPr>
      <w:t xml:space="preserve"> SOFTWARE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3087A"/>
    <w:multiLevelType w:val="hybridMultilevel"/>
    <w:tmpl w:val="BC2E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B5378"/>
    <w:multiLevelType w:val="hybridMultilevel"/>
    <w:tmpl w:val="B6CA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449B4"/>
    <w:multiLevelType w:val="hybridMultilevel"/>
    <w:tmpl w:val="6176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B43A4"/>
    <w:multiLevelType w:val="hybridMultilevel"/>
    <w:tmpl w:val="5B66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14D41"/>
    <w:multiLevelType w:val="hybridMultilevel"/>
    <w:tmpl w:val="DE96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77"/>
    <w:rsid w:val="00060FCB"/>
    <w:rsid w:val="00091382"/>
    <w:rsid w:val="00092E90"/>
    <w:rsid w:val="000B0619"/>
    <w:rsid w:val="000B61CA"/>
    <w:rsid w:val="000F7610"/>
    <w:rsid w:val="00114ED7"/>
    <w:rsid w:val="00140B0E"/>
    <w:rsid w:val="001A5CA9"/>
    <w:rsid w:val="001B2AC1"/>
    <w:rsid w:val="001B403A"/>
    <w:rsid w:val="0021136B"/>
    <w:rsid w:val="00215466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946AB"/>
    <w:rsid w:val="00394ABE"/>
    <w:rsid w:val="003C5528"/>
    <w:rsid w:val="004077FB"/>
    <w:rsid w:val="00424DD9"/>
    <w:rsid w:val="0046104A"/>
    <w:rsid w:val="004717C5"/>
    <w:rsid w:val="00523479"/>
    <w:rsid w:val="00543DB7"/>
    <w:rsid w:val="005729B0"/>
    <w:rsid w:val="005C30F6"/>
    <w:rsid w:val="005C6177"/>
    <w:rsid w:val="005D52F3"/>
    <w:rsid w:val="005F1574"/>
    <w:rsid w:val="00627BD1"/>
    <w:rsid w:val="00636B6E"/>
    <w:rsid w:val="00641630"/>
    <w:rsid w:val="0065030D"/>
    <w:rsid w:val="00684488"/>
    <w:rsid w:val="006A3CE7"/>
    <w:rsid w:val="006C4C50"/>
    <w:rsid w:val="006D76B1"/>
    <w:rsid w:val="0070081B"/>
    <w:rsid w:val="00713050"/>
    <w:rsid w:val="00736C9B"/>
    <w:rsid w:val="00741125"/>
    <w:rsid w:val="00746F7F"/>
    <w:rsid w:val="007569C1"/>
    <w:rsid w:val="00763832"/>
    <w:rsid w:val="007649F2"/>
    <w:rsid w:val="00787291"/>
    <w:rsid w:val="007D2696"/>
    <w:rsid w:val="00811117"/>
    <w:rsid w:val="00841146"/>
    <w:rsid w:val="0088504C"/>
    <w:rsid w:val="0089382B"/>
    <w:rsid w:val="00895DAB"/>
    <w:rsid w:val="008A1907"/>
    <w:rsid w:val="008C6BCA"/>
    <w:rsid w:val="008C7B50"/>
    <w:rsid w:val="009346B7"/>
    <w:rsid w:val="00954441"/>
    <w:rsid w:val="00995DA6"/>
    <w:rsid w:val="009B3C40"/>
    <w:rsid w:val="009C234F"/>
    <w:rsid w:val="00A01D9B"/>
    <w:rsid w:val="00A1326A"/>
    <w:rsid w:val="00A16A17"/>
    <w:rsid w:val="00A42540"/>
    <w:rsid w:val="00A50939"/>
    <w:rsid w:val="00A8744B"/>
    <w:rsid w:val="00AA6A40"/>
    <w:rsid w:val="00AD5069"/>
    <w:rsid w:val="00B5664D"/>
    <w:rsid w:val="00B94A7F"/>
    <w:rsid w:val="00BA5B40"/>
    <w:rsid w:val="00BB3B2A"/>
    <w:rsid w:val="00BB5F6F"/>
    <w:rsid w:val="00BD0206"/>
    <w:rsid w:val="00C14365"/>
    <w:rsid w:val="00C2098A"/>
    <w:rsid w:val="00C33847"/>
    <w:rsid w:val="00C3454B"/>
    <w:rsid w:val="00C5444A"/>
    <w:rsid w:val="00C612DA"/>
    <w:rsid w:val="00C6315C"/>
    <w:rsid w:val="00C64BB3"/>
    <w:rsid w:val="00C7741E"/>
    <w:rsid w:val="00C875AB"/>
    <w:rsid w:val="00C95D38"/>
    <w:rsid w:val="00CA0CCC"/>
    <w:rsid w:val="00CA3DF1"/>
    <w:rsid w:val="00CA4581"/>
    <w:rsid w:val="00CB36B9"/>
    <w:rsid w:val="00CC3F41"/>
    <w:rsid w:val="00CC42F2"/>
    <w:rsid w:val="00CE18D5"/>
    <w:rsid w:val="00D04109"/>
    <w:rsid w:val="00D90403"/>
    <w:rsid w:val="00DB524D"/>
    <w:rsid w:val="00DD3B12"/>
    <w:rsid w:val="00DD6416"/>
    <w:rsid w:val="00DE7C3C"/>
    <w:rsid w:val="00DF4E0A"/>
    <w:rsid w:val="00DF6909"/>
    <w:rsid w:val="00E02DCD"/>
    <w:rsid w:val="00E12C60"/>
    <w:rsid w:val="00E22E87"/>
    <w:rsid w:val="00E57630"/>
    <w:rsid w:val="00E86C2B"/>
    <w:rsid w:val="00EF7CC9"/>
    <w:rsid w:val="00F207C0"/>
    <w:rsid w:val="00F20AE5"/>
    <w:rsid w:val="00F20B91"/>
    <w:rsid w:val="00F2401D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90D60"/>
  <w15:chartTrackingRefBased/>
  <w15:docId w15:val="{AA8F9B96-334D-D346-9D1D-EB74C163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D34817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D34817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7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7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F24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FCB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F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0B91"/>
    <w:rPr>
      <w:color w:val="96A9A9" w:themeColor="followedHyperlink"/>
      <w:u w:val="single"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C33847"/>
  </w:style>
  <w:style w:type="character" w:customStyle="1" w:styleId="SalutationChar">
    <w:name w:val="Salutation Char"/>
    <w:basedOn w:val="DefaultParagraphFont"/>
    <w:link w:val="Salutation"/>
    <w:uiPriority w:val="12"/>
    <w:rsid w:val="00C33847"/>
  </w:style>
  <w:style w:type="paragraph" w:styleId="Closing">
    <w:name w:val="Closing"/>
    <w:basedOn w:val="Normal"/>
    <w:next w:val="Signature"/>
    <w:link w:val="ClosingChar"/>
    <w:uiPriority w:val="13"/>
    <w:qFormat/>
    <w:rsid w:val="00C33847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C33847"/>
  </w:style>
  <w:style w:type="paragraph" w:styleId="Date">
    <w:name w:val="Date"/>
    <w:basedOn w:val="Normal"/>
    <w:next w:val="Normal"/>
    <w:link w:val="DateChar"/>
    <w:uiPriority w:val="11"/>
    <w:qFormat/>
    <w:rsid w:val="00C33847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C33847"/>
  </w:style>
  <w:style w:type="paragraph" w:styleId="Signature">
    <w:name w:val="Signature"/>
    <w:basedOn w:val="Normal"/>
    <w:link w:val="SignatureChar"/>
    <w:uiPriority w:val="99"/>
    <w:semiHidden/>
    <w:unhideWhenUsed/>
    <w:rsid w:val="00C33847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33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878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513">
          <w:marLeft w:val="12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knieriem.com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andon/Library/Containers/com.microsoft.Word/Data/Library/Application%20Support/Microsoft/Office/16.0/DTS/Search/%7bAAD7FE1F-443A-684D-BAB2-78C072CE457D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BD7A6D0F676E419DC4E14B27465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A224D-867F-A644-A7B0-77DC0683FFE2}"/>
      </w:docPartPr>
      <w:docPartBody>
        <w:p w:rsidR="006331DF" w:rsidRDefault="00C81FE2">
          <w:pPr>
            <w:pStyle w:val="EEBD7A6D0F676E419DC4E14B27465AB6"/>
          </w:pPr>
          <w:r w:rsidRPr="00333CD3">
            <w:t>Date Earned</w:t>
          </w:r>
        </w:p>
      </w:docPartBody>
    </w:docPart>
    <w:docPart>
      <w:docPartPr>
        <w:name w:val="AD54193198D81849A96991457B573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FFF62-C9C2-C34D-9BA4-99BB3B5259CB}"/>
      </w:docPartPr>
      <w:docPartBody>
        <w:p w:rsidR="006331DF" w:rsidRDefault="00C81FE2">
          <w:pPr>
            <w:pStyle w:val="AD54193198D81849A96991457B573441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5AFBF47B1D279048BBFB50A53ECE4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7B1B3-0119-4348-B5DE-05658696043B}"/>
      </w:docPartPr>
      <w:docPartBody>
        <w:p w:rsidR="006331DF" w:rsidRDefault="00C81FE2">
          <w:pPr>
            <w:pStyle w:val="5AFBF47B1D279048BBFB50A53ECE4922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13A21F7680F47D4D98B81E4526FA7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BA12B-F00A-3C4A-8908-92629976A792}"/>
      </w:docPartPr>
      <w:docPartBody>
        <w:p w:rsidR="006331DF" w:rsidRDefault="00660E8E" w:rsidP="00660E8E">
          <w:pPr>
            <w:pStyle w:val="13A21F7680F47D4D98B81E4526FA70B9"/>
          </w:pPr>
          <w:r w:rsidRPr="00333CD3">
            <w:t>Job Title</w:t>
          </w:r>
        </w:p>
      </w:docPartBody>
    </w:docPart>
    <w:docPart>
      <w:docPartPr>
        <w:name w:val="4093210292CE4948B8352DAEC0455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A3258-F8F0-944C-8F31-5430DEFBD815}"/>
      </w:docPartPr>
      <w:docPartBody>
        <w:p w:rsidR="009620CC" w:rsidRDefault="006657DA" w:rsidP="006657DA">
          <w:pPr>
            <w:pStyle w:val="4093210292CE4948B8352DAEC04553C8"/>
          </w:pPr>
          <w:r>
            <w:t>Recipient Name</w:t>
          </w:r>
        </w:p>
      </w:docPartBody>
    </w:docPart>
    <w:docPart>
      <w:docPartPr>
        <w:name w:val="B521A305D334DB4C9E4847152E79D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3FBF2-7BFF-AA47-A4E8-91D9A7F1C7BB}"/>
      </w:docPartPr>
      <w:docPartBody>
        <w:p w:rsidR="009620CC" w:rsidRDefault="006657DA" w:rsidP="006657DA">
          <w:pPr>
            <w:pStyle w:val="B521A305D334DB4C9E4847152E79D08C"/>
          </w:pPr>
          <w:r w:rsidRPr="006658C4">
            <w:t>Title</w:t>
          </w:r>
        </w:p>
      </w:docPartBody>
    </w:docPart>
    <w:docPart>
      <w:docPartPr>
        <w:name w:val="7E5DF7D595CFA5438186BFCF5156C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DC25-AF17-5740-9AB5-DDA27ABE0858}"/>
      </w:docPartPr>
      <w:docPartBody>
        <w:p w:rsidR="009620CC" w:rsidRDefault="006657DA" w:rsidP="006657DA">
          <w:pPr>
            <w:pStyle w:val="7E5DF7D595CFA5438186BFCF5156C88C"/>
          </w:pPr>
          <w:r w:rsidRPr="006658C4">
            <w:t>Company</w:t>
          </w:r>
        </w:p>
      </w:docPartBody>
    </w:docPart>
    <w:docPart>
      <w:docPartPr>
        <w:name w:val="E05CE36D9D414D4B85188E9FFC431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81668-10A8-394F-A95E-1B53B0C045AA}"/>
      </w:docPartPr>
      <w:docPartBody>
        <w:p w:rsidR="009620CC" w:rsidRDefault="006657DA" w:rsidP="006657DA">
          <w:pPr>
            <w:pStyle w:val="E05CE36D9D414D4B85188E9FFC43127B"/>
          </w:pPr>
          <w:r w:rsidRPr="006658C4">
            <w:t>Address</w:t>
          </w:r>
        </w:p>
      </w:docPartBody>
    </w:docPart>
    <w:docPart>
      <w:docPartPr>
        <w:name w:val="98E65BF8BB85184C89F31333A4C4E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F89F-2820-564A-A772-DCE29B245D39}"/>
      </w:docPartPr>
      <w:docPartBody>
        <w:p w:rsidR="009620CC" w:rsidRDefault="006657DA" w:rsidP="006657DA">
          <w:pPr>
            <w:pStyle w:val="98E65BF8BB85184C89F31333A4C4ECBB"/>
          </w:pPr>
          <w:r w:rsidRPr="006658C4">
            <w:t>City, ST ZIP</w:t>
          </w:r>
        </w:p>
      </w:docPartBody>
    </w:docPart>
    <w:docPart>
      <w:docPartPr>
        <w:name w:val="AE04B649E42CAA4BB162C7E525F7B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4CA28-2DBD-FB47-AC33-2B84120FB799}"/>
      </w:docPartPr>
      <w:docPartBody>
        <w:p w:rsidR="009620CC" w:rsidRDefault="006657DA" w:rsidP="006657DA">
          <w:pPr>
            <w:pStyle w:val="AE04B649E42CAA4BB162C7E525F7B0C0"/>
          </w:pPr>
          <w:r w:rsidRPr="006658C4">
            <w:t>Recipient Name</w:t>
          </w:r>
        </w:p>
      </w:docPartBody>
    </w:docPart>
    <w:docPart>
      <w:docPartPr>
        <w:name w:val="0EF81F9C3E880440ADE68F17C06C3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DEF17-DBBB-6A44-8347-F2B496144922}"/>
      </w:docPartPr>
      <w:docPartBody>
        <w:p w:rsidR="009620CC" w:rsidRDefault="006657DA" w:rsidP="006657DA">
          <w:pPr>
            <w:pStyle w:val="0EF81F9C3E880440ADE68F17C06C3D37"/>
          </w:pPr>
          <w:r w:rsidRPr="006658C4">
            <w:t>Sincerely</w:t>
          </w:r>
        </w:p>
      </w:docPartBody>
    </w:docPart>
    <w:docPart>
      <w:docPartPr>
        <w:name w:val="9C9D34A4DD7CA0498F407B0BEFEA9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09E6F-E7ED-EC44-A07C-B1CEAA0CCF5E}"/>
      </w:docPartPr>
      <w:docPartBody>
        <w:p w:rsidR="009620CC" w:rsidRDefault="006657DA" w:rsidP="006657DA">
          <w:pPr>
            <w:pStyle w:val="9C9D34A4DD7CA0498F407B0BEFEA93A6"/>
          </w:pPr>
          <w:r>
            <w:t>Your Name</w:t>
          </w:r>
        </w:p>
      </w:docPartBody>
    </w:docPart>
    <w:docPart>
      <w:docPartPr>
        <w:name w:val="46DB09B2612534409E5BAF1BA2C35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70865-88EC-CF4E-B34D-40566E400298}"/>
      </w:docPartPr>
      <w:docPartBody>
        <w:p w:rsidR="009620CC" w:rsidRDefault="006657DA" w:rsidP="006657DA">
          <w:pPr>
            <w:pStyle w:val="46DB09B2612534409E5BAF1BA2C353D6"/>
          </w:pPr>
          <w:r w:rsidRPr="006658C4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8E"/>
    <w:rsid w:val="00141C80"/>
    <w:rsid w:val="002A43F4"/>
    <w:rsid w:val="006331DF"/>
    <w:rsid w:val="00660E8E"/>
    <w:rsid w:val="006657DA"/>
    <w:rsid w:val="006A617B"/>
    <w:rsid w:val="00700DF7"/>
    <w:rsid w:val="009620CC"/>
    <w:rsid w:val="00980A6C"/>
    <w:rsid w:val="00B63D1A"/>
    <w:rsid w:val="00C81FE2"/>
    <w:rsid w:val="00CE6D4A"/>
    <w:rsid w:val="00DC71A9"/>
    <w:rsid w:val="00E8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66DDA17B6C7F478CF83D9E876642DA">
    <w:name w:val="5166DDA17B6C7F478CF83D9E876642DA"/>
  </w:style>
  <w:style w:type="paragraph" w:customStyle="1" w:styleId="A5D4A3FA3D2618498A96313E38BD98CB">
    <w:name w:val="A5D4A3FA3D2618498A96313E38BD98CB"/>
  </w:style>
  <w:style w:type="paragraph" w:customStyle="1" w:styleId="C75A405F09294A49A4E26F313D54D6B8">
    <w:name w:val="C75A405F09294A49A4E26F313D54D6B8"/>
  </w:style>
  <w:style w:type="paragraph" w:customStyle="1" w:styleId="7CCD55025C7CB446A1415DAC616675A5">
    <w:name w:val="7CCD55025C7CB446A1415DAC616675A5"/>
  </w:style>
  <w:style w:type="paragraph" w:customStyle="1" w:styleId="029B8CD5B3171143B83C1DAE5AE37DC5">
    <w:name w:val="029B8CD5B3171143B83C1DAE5AE37DC5"/>
  </w:style>
  <w:style w:type="paragraph" w:customStyle="1" w:styleId="8486D39F43B6194496C470639534B1E7">
    <w:name w:val="8486D39F43B6194496C470639534B1E7"/>
  </w:style>
  <w:style w:type="paragraph" w:customStyle="1" w:styleId="32BEE2FE9837634C8DE60CCEEDE46C84">
    <w:name w:val="32BEE2FE9837634C8DE60CCEEDE46C84"/>
  </w:style>
  <w:style w:type="paragraph" w:customStyle="1" w:styleId="B99A7FF452F8884EA896320B96B93F11">
    <w:name w:val="B99A7FF452F8884EA896320B96B93F11"/>
  </w:style>
  <w:style w:type="paragraph" w:customStyle="1" w:styleId="A67A512265C8D34A8CE046B8E8DCF216">
    <w:name w:val="A67A512265C8D34A8CE046B8E8DCF216"/>
  </w:style>
  <w:style w:type="paragraph" w:customStyle="1" w:styleId="571B39EAEC2538469C04A3C944A42323">
    <w:name w:val="571B39EAEC2538469C04A3C944A42323"/>
  </w:style>
  <w:style w:type="paragraph" w:customStyle="1" w:styleId="486152661D183640A9146FF462468E38">
    <w:name w:val="486152661D183640A9146FF462468E38"/>
  </w:style>
  <w:style w:type="paragraph" w:customStyle="1" w:styleId="16AFA34B0BA44C43AB396BBBDDB31CC8">
    <w:name w:val="16AFA34B0BA44C43AB396BBBDDB31CC8"/>
  </w:style>
  <w:style w:type="paragraph" w:customStyle="1" w:styleId="C50D3B0DB2F57840867E290ECF679DC8">
    <w:name w:val="C50D3B0DB2F57840867E290ECF679DC8"/>
  </w:style>
  <w:style w:type="paragraph" w:customStyle="1" w:styleId="8DDD1B7FF9FFF8499C49C0633555964B">
    <w:name w:val="8DDD1B7FF9FFF8499C49C0633555964B"/>
  </w:style>
  <w:style w:type="paragraph" w:customStyle="1" w:styleId="19FC18DF4E04974899F7A273C1D3135D">
    <w:name w:val="19FC18DF4E04974899F7A273C1D3135D"/>
  </w:style>
  <w:style w:type="paragraph" w:customStyle="1" w:styleId="02999E7A9BB878488E75284B004A218B">
    <w:name w:val="02999E7A9BB878488E75284B004A218B"/>
  </w:style>
  <w:style w:type="paragraph" w:customStyle="1" w:styleId="D4ED6B67826C9D4B82FBAD468F191308">
    <w:name w:val="D4ED6B67826C9D4B82FBAD468F191308"/>
  </w:style>
  <w:style w:type="paragraph" w:customStyle="1" w:styleId="F916AD4E3307694EBCDB3F1FB19C61AB">
    <w:name w:val="F916AD4E3307694EBCDB3F1FB19C61AB"/>
  </w:style>
  <w:style w:type="paragraph" w:customStyle="1" w:styleId="5256120ABA4EC94795CCCABDA2360965">
    <w:name w:val="5256120ABA4EC94795CCCABDA2360965"/>
  </w:style>
  <w:style w:type="paragraph" w:customStyle="1" w:styleId="30E9D250F6146141A921135FAF982472">
    <w:name w:val="30E9D250F6146141A921135FAF982472"/>
  </w:style>
  <w:style w:type="paragraph" w:customStyle="1" w:styleId="BE48778A469C414C9CC6A056B8008AD2">
    <w:name w:val="BE48778A469C414C9CC6A056B8008AD2"/>
  </w:style>
  <w:style w:type="paragraph" w:customStyle="1" w:styleId="3F7F4AFA2269D44E9AFAC555C8B62814">
    <w:name w:val="3F7F4AFA2269D44E9AFAC555C8B62814"/>
  </w:style>
  <w:style w:type="paragraph" w:customStyle="1" w:styleId="779BA6735E431143B929891DDC41BDB6">
    <w:name w:val="779BA6735E431143B929891DDC41BDB6"/>
  </w:style>
  <w:style w:type="paragraph" w:customStyle="1" w:styleId="EEBD7A6D0F676E419DC4E14B27465AB6">
    <w:name w:val="EEBD7A6D0F676E419DC4E14B27465AB6"/>
  </w:style>
  <w:style w:type="paragraph" w:customStyle="1" w:styleId="D73952BD64FB2B4E8FC8F49B0B61FDC3">
    <w:name w:val="D73952BD64FB2B4E8FC8F49B0B61FDC3"/>
  </w:style>
  <w:style w:type="paragraph" w:customStyle="1" w:styleId="AD54193198D81849A96991457B573441">
    <w:name w:val="AD54193198D81849A96991457B573441"/>
  </w:style>
  <w:style w:type="paragraph" w:customStyle="1" w:styleId="48EDB51A1349A545854B429F749D6639">
    <w:name w:val="48EDB51A1349A545854B429F749D6639"/>
  </w:style>
  <w:style w:type="paragraph" w:customStyle="1" w:styleId="5AFBF47B1D279048BBFB50A53ECE4922">
    <w:name w:val="5AFBF47B1D279048BBFB50A53ECE4922"/>
  </w:style>
  <w:style w:type="paragraph" w:customStyle="1" w:styleId="327120F724A9BB4191540067927A7474">
    <w:name w:val="327120F724A9BB4191540067927A7474"/>
    <w:rsid w:val="00660E8E"/>
  </w:style>
  <w:style w:type="paragraph" w:customStyle="1" w:styleId="13A21F7680F47D4D98B81E4526FA70B9">
    <w:name w:val="13A21F7680F47D4D98B81E4526FA70B9"/>
    <w:rsid w:val="00660E8E"/>
  </w:style>
  <w:style w:type="paragraph" w:customStyle="1" w:styleId="13CC09A15C529C4C9B9918F3F6486956">
    <w:name w:val="13CC09A15C529C4C9B9918F3F6486956"/>
    <w:rsid w:val="00660E8E"/>
  </w:style>
  <w:style w:type="paragraph" w:customStyle="1" w:styleId="AC474D19ABB1E749A11B248C76E8074B">
    <w:name w:val="AC474D19ABB1E749A11B248C76E8074B"/>
    <w:rsid w:val="00660E8E"/>
  </w:style>
  <w:style w:type="paragraph" w:customStyle="1" w:styleId="8FCE5A02983E324D823DF0E7DF32AB85">
    <w:name w:val="8FCE5A02983E324D823DF0E7DF32AB85"/>
    <w:rsid w:val="00660E8E"/>
  </w:style>
  <w:style w:type="paragraph" w:customStyle="1" w:styleId="72C7FEE2DFF93943A9EDD4C9C1374D61">
    <w:name w:val="72C7FEE2DFF93943A9EDD4C9C1374D61"/>
    <w:rsid w:val="00660E8E"/>
  </w:style>
  <w:style w:type="paragraph" w:customStyle="1" w:styleId="164E3F7B9395F8409E3658AF0A0D396D">
    <w:name w:val="164E3F7B9395F8409E3658AF0A0D396D"/>
    <w:rsid w:val="00660E8E"/>
  </w:style>
  <w:style w:type="paragraph" w:customStyle="1" w:styleId="B27C0D376792B748BD7CB8029F27D98C">
    <w:name w:val="B27C0D376792B748BD7CB8029F27D98C"/>
    <w:rsid w:val="00660E8E"/>
  </w:style>
  <w:style w:type="paragraph" w:customStyle="1" w:styleId="CCD3ACDF4B6B024D81DCDBA1E53FDC6B">
    <w:name w:val="CCD3ACDF4B6B024D81DCDBA1E53FDC6B"/>
    <w:rsid w:val="00660E8E"/>
  </w:style>
  <w:style w:type="paragraph" w:customStyle="1" w:styleId="AEFA695AD0880C46B2219AF28A6F987A">
    <w:name w:val="AEFA695AD0880C46B2219AF28A6F987A"/>
    <w:rsid w:val="00660E8E"/>
  </w:style>
  <w:style w:type="paragraph" w:customStyle="1" w:styleId="395EA47681D13349AFF7EC903966559E">
    <w:name w:val="395EA47681D13349AFF7EC903966559E"/>
    <w:rsid w:val="00660E8E"/>
  </w:style>
  <w:style w:type="paragraph" w:customStyle="1" w:styleId="1548D156B2907043B72052EEE90177C4">
    <w:name w:val="1548D156B2907043B72052EEE90177C4"/>
    <w:rsid w:val="00660E8E"/>
  </w:style>
  <w:style w:type="paragraph" w:customStyle="1" w:styleId="B2E130795A1A68419F9EE96903EC3AF8">
    <w:name w:val="B2E130795A1A68419F9EE96903EC3AF8"/>
    <w:rsid w:val="00660E8E"/>
  </w:style>
  <w:style w:type="paragraph" w:customStyle="1" w:styleId="554591224BAC2D44A05203C6F2E00522">
    <w:name w:val="554591224BAC2D44A05203C6F2E00522"/>
    <w:rsid w:val="00660E8E"/>
  </w:style>
  <w:style w:type="paragraph" w:customStyle="1" w:styleId="F82B1745B170DE4A8FF8167900B03982">
    <w:name w:val="F82B1745B170DE4A8FF8167900B03982"/>
    <w:rsid w:val="00660E8E"/>
  </w:style>
  <w:style w:type="paragraph" w:customStyle="1" w:styleId="08D71CD4165C3A45B7955042EF2FC60A">
    <w:name w:val="08D71CD4165C3A45B7955042EF2FC60A"/>
    <w:rsid w:val="00660E8E"/>
  </w:style>
  <w:style w:type="paragraph" w:customStyle="1" w:styleId="00059069402D4B4AA2C40C9C49308B67">
    <w:name w:val="00059069402D4B4AA2C40C9C49308B67"/>
    <w:rsid w:val="00660E8E"/>
  </w:style>
  <w:style w:type="paragraph" w:customStyle="1" w:styleId="41DA25F55A93EB4EA84E9AC9017B1773">
    <w:name w:val="41DA25F55A93EB4EA84E9AC9017B1773"/>
    <w:rsid w:val="00660E8E"/>
  </w:style>
  <w:style w:type="paragraph" w:customStyle="1" w:styleId="33B4E1FF4ACAC843819C9F3750AD1071">
    <w:name w:val="33B4E1FF4ACAC843819C9F3750AD1071"/>
    <w:rsid w:val="00660E8E"/>
  </w:style>
  <w:style w:type="paragraph" w:customStyle="1" w:styleId="6AF980D18748544B97BE4A62A6510011">
    <w:name w:val="6AF980D18748544B97BE4A62A6510011"/>
    <w:rsid w:val="00660E8E"/>
  </w:style>
  <w:style w:type="paragraph" w:customStyle="1" w:styleId="5F0DBE23734DFF49A9D6C99D6430B8D3">
    <w:name w:val="5F0DBE23734DFF49A9D6C99D6430B8D3"/>
    <w:rsid w:val="00660E8E"/>
  </w:style>
  <w:style w:type="paragraph" w:customStyle="1" w:styleId="C534856B34C9944EBF96A89A3D30F1F3">
    <w:name w:val="C534856B34C9944EBF96A89A3D30F1F3"/>
    <w:rsid w:val="00660E8E"/>
  </w:style>
  <w:style w:type="paragraph" w:customStyle="1" w:styleId="1517BDD94D3F8449AF8C185EE7E924DF">
    <w:name w:val="1517BDD94D3F8449AF8C185EE7E924DF"/>
    <w:rsid w:val="00660E8E"/>
  </w:style>
  <w:style w:type="paragraph" w:customStyle="1" w:styleId="73065DA8B1B1EC4FAD8F739089F7A093">
    <w:name w:val="73065DA8B1B1EC4FAD8F739089F7A093"/>
    <w:rsid w:val="00660E8E"/>
  </w:style>
  <w:style w:type="paragraph" w:customStyle="1" w:styleId="30BAB04DBFC07D4C9EFB8C68BD6AA4A5">
    <w:name w:val="30BAB04DBFC07D4C9EFB8C68BD6AA4A5"/>
    <w:rsid w:val="00660E8E"/>
  </w:style>
  <w:style w:type="paragraph" w:customStyle="1" w:styleId="E22CF4DCDF59C648B637EE8F42533E9E">
    <w:name w:val="E22CF4DCDF59C648B637EE8F42533E9E"/>
    <w:rsid w:val="00660E8E"/>
  </w:style>
  <w:style w:type="paragraph" w:customStyle="1" w:styleId="D349E92FC19BFF4BA36D40D3663CE666">
    <w:name w:val="D349E92FC19BFF4BA36D40D3663CE666"/>
    <w:rsid w:val="00660E8E"/>
  </w:style>
  <w:style w:type="paragraph" w:customStyle="1" w:styleId="A8D7CC409C93B0479079C7233F42AD28">
    <w:name w:val="A8D7CC409C93B0479079C7233F42AD28"/>
    <w:rsid w:val="00660E8E"/>
  </w:style>
  <w:style w:type="paragraph" w:customStyle="1" w:styleId="0A70A386274537499EE6F187799653A0">
    <w:name w:val="0A70A386274537499EE6F187799653A0"/>
    <w:rsid w:val="00660E8E"/>
  </w:style>
  <w:style w:type="paragraph" w:customStyle="1" w:styleId="851D41467C925749B27059FAEB390FEF">
    <w:name w:val="851D41467C925749B27059FAEB390FEF"/>
    <w:rsid w:val="00660E8E"/>
  </w:style>
  <w:style w:type="paragraph" w:customStyle="1" w:styleId="48320D9071A32147AEF0019A216EC9FB">
    <w:name w:val="48320D9071A32147AEF0019A216EC9FB"/>
    <w:rsid w:val="00660E8E"/>
  </w:style>
  <w:style w:type="paragraph" w:customStyle="1" w:styleId="9A789994C0266746B4DCCC837EC8051A">
    <w:name w:val="9A789994C0266746B4DCCC837EC8051A"/>
    <w:rsid w:val="00660E8E"/>
  </w:style>
  <w:style w:type="paragraph" w:customStyle="1" w:styleId="47A43C07A0E5F447936AFCF5A7F7B012">
    <w:name w:val="47A43C07A0E5F447936AFCF5A7F7B012"/>
    <w:rsid w:val="00660E8E"/>
  </w:style>
  <w:style w:type="paragraph" w:customStyle="1" w:styleId="AF3BB498C367D743A8A07FE0DEDEB0B3">
    <w:name w:val="AF3BB498C367D743A8A07FE0DEDEB0B3"/>
    <w:rsid w:val="00660E8E"/>
  </w:style>
  <w:style w:type="paragraph" w:customStyle="1" w:styleId="FB93D1B289F5D54DBF306FAB910A3C78">
    <w:name w:val="FB93D1B289F5D54DBF306FAB910A3C78"/>
    <w:rsid w:val="00660E8E"/>
  </w:style>
  <w:style w:type="paragraph" w:customStyle="1" w:styleId="D64A9BE8483D244FB1B5C0A43E8A9656">
    <w:name w:val="D64A9BE8483D244FB1B5C0A43E8A9656"/>
    <w:rsid w:val="00660E8E"/>
  </w:style>
  <w:style w:type="paragraph" w:customStyle="1" w:styleId="9A06164F61ED994ABD21D226FF2F7F4D">
    <w:name w:val="9A06164F61ED994ABD21D226FF2F7F4D"/>
    <w:rsid w:val="00660E8E"/>
  </w:style>
  <w:style w:type="paragraph" w:customStyle="1" w:styleId="D539D68B2D4FF34AA6CCA63D40944B0A">
    <w:name w:val="D539D68B2D4FF34AA6CCA63D40944B0A"/>
    <w:rsid w:val="00660E8E"/>
  </w:style>
  <w:style w:type="paragraph" w:customStyle="1" w:styleId="91DA014479FFEC43AABB8CDF83415BBF">
    <w:name w:val="91DA014479FFEC43AABB8CDF83415BBF"/>
    <w:rsid w:val="00660E8E"/>
  </w:style>
  <w:style w:type="paragraph" w:customStyle="1" w:styleId="4129AA184245964DACBBEB980817A0D9">
    <w:name w:val="4129AA184245964DACBBEB980817A0D9"/>
    <w:rsid w:val="00660E8E"/>
  </w:style>
  <w:style w:type="paragraph" w:customStyle="1" w:styleId="D0DB6805E77B1843B6DCDD2D4ED2CE16">
    <w:name w:val="D0DB6805E77B1843B6DCDD2D4ED2CE16"/>
    <w:rsid w:val="00660E8E"/>
  </w:style>
  <w:style w:type="paragraph" w:customStyle="1" w:styleId="31C67C43762E384CBF57C6B5828FD485">
    <w:name w:val="31C67C43762E384CBF57C6B5828FD485"/>
    <w:rsid w:val="00660E8E"/>
  </w:style>
  <w:style w:type="paragraph" w:customStyle="1" w:styleId="70186515A5D123478A18653CDF818E43">
    <w:name w:val="70186515A5D123478A18653CDF818E43"/>
    <w:rsid w:val="00660E8E"/>
  </w:style>
  <w:style w:type="paragraph" w:customStyle="1" w:styleId="5F156B990EE9CE4B9D405DB996E6F3E5">
    <w:name w:val="5F156B990EE9CE4B9D405DB996E6F3E5"/>
    <w:rsid w:val="00660E8E"/>
  </w:style>
  <w:style w:type="paragraph" w:customStyle="1" w:styleId="AC3DB7B66932374E9D23C4BDCFA38C98">
    <w:name w:val="AC3DB7B66932374E9D23C4BDCFA38C98"/>
    <w:rsid w:val="00660E8E"/>
  </w:style>
  <w:style w:type="paragraph" w:customStyle="1" w:styleId="02B8AC7CACE0DC46B2626902E2F05771">
    <w:name w:val="02B8AC7CACE0DC46B2626902E2F05771"/>
    <w:rsid w:val="00660E8E"/>
  </w:style>
  <w:style w:type="paragraph" w:customStyle="1" w:styleId="9DC63A861B54304C97797F01FD4BAADD">
    <w:name w:val="9DC63A861B54304C97797F01FD4BAADD"/>
    <w:rsid w:val="00660E8E"/>
  </w:style>
  <w:style w:type="paragraph" w:customStyle="1" w:styleId="B90B6901B5C8F143BE92E8641320BB18">
    <w:name w:val="B90B6901B5C8F143BE92E8641320BB18"/>
    <w:rsid w:val="00660E8E"/>
  </w:style>
  <w:style w:type="paragraph" w:customStyle="1" w:styleId="8D416E0575D73845B07F087519041134">
    <w:name w:val="8D416E0575D73845B07F087519041134"/>
    <w:rsid w:val="00660E8E"/>
  </w:style>
  <w:style w:type="paragraph" w:customStyle="1" w:styleId="0D6C5001E27841459D85602DEFB0464A">
    <w:name w:val="0D6C5001E27841459D85602DEFB0464A"/>
    <w:rsid w:val="00660E8E"/>
  </w:style>
  <w:style w:type="paragraph" w:customStyle="1" w:styleId="6C9CBBFD5E7CBC44A043ECA13885426E">
    <w:name w:val="6C9CBBFD5E7CBC44A043ECA13885426E"/>
    <w:rsid w:val="00660E8E"/>
  </w:style>
  <w:style w:type="paragraph" w:customStyle="1" w:styleId="B0C0CAFD02E7E0489177FD67ECDB8DDB">
    <w:name w:val="B0C0CAFD02E7E0489177FD67ECDB8DDB"/>
    <w:rsid w:val="00660E8E"/>
  </w:style>
  <w:style w:type="paragraph" w:customStyle="1" w:styleId="238C29FE55988346992460F51F8071AD">
    <w:name w:val="238C29FE55988346992460F51F8071AD"/>
    <w:rsid w:val="00660E8E"/>
  </w:style>
  <w:style w:type="paragraph" w:customStyle="1" w:styleId="1032DE2F64DC11498CDA3AF7AFEF5BB2">
    <w:name w:val="1032DE2F64DC11498CDA3AF7AFEF5BB2"/>
    <w:rsid w:val="00660E8E"/>
  </w:style>
  <w:style w:type="paragraph" w:customStyle="1" w:styleId="C07F4DE499FCA0488CF1720297A25A21">
    <w:name w:val="C07F4DE499FCA0488CF1720297A25A21"/>
    <w:rsid w:val="00660E8E"/>
  </w:style>
  <w:style w:type="paragraph" w:customStyle="1" w:styleId="4305C882AE876346AC7E6F37BEC4950F">
    <w:name w:val="4305C882AE876346AC7E6F37BEC4950F"/>
    <w:rsid w:val="00660E8E"/>
  </w:style>
  <w:style w:type="paragraph" w:customStyle="1" w:styleId="7384F266DC93B5438ACFF2BD860E8563">
    <w:name w:val="7384F266DC93B5438ACFF2BD860E8563"/>
    <w:rsid w:val="00660E8E"/>
  </w:style>
  <w:style w:type="paragraph" w:customStyle="1" w:styleId="EC5212B98A92C847B5643A119F14E493">
    <w:name w:val="EC5212B98A92C847B5643A119F14E493"/>
    <w:rsid w:val="00660E8E"/>
  </w:style>
  <w:style w:type="paragraph" w:customStyle="1" w:styleId="82ADB7C7BBC8E44584C315544B1701D7">
    <w:name w:val="82ADB7C7BBC8E44584C315544B1701D7"/>
    <w:rsid w:val="00660E8E"/>
  </w:style>
  <w:style w:type="paragraph" w:customStyle="1" w:styleId="5F34727384270643A66A9880B9292634">
    <w:name w:val="5F34727384270643A66A9880B9292634"/>
    <w:rsid w:val="00660E8E"/>
  </w:style>
  <w:style w:type="paragraph" w:customStyle="1" w:styleId="FADDEF8DD0DB9D4DADB9503A8051B1EA">
    <w:name w:val="FADDEF8DD0DB9D4DADB9503A8051B1EA"/>
    <w:rsid w:val="00660E8E"/>
  </w:style>
  <w:style w:type="paragraph" w:customStyle="1" w:styleId="024DA9700FAD1344A1F669F762DF1C47">
    <w:name w:val="024DA9700FAD1344A1F669F762DF1C47"/>
    <w:rsid w:val="006A617B"/>
  </w:style>
  <w:style w:type="paragraph" w:customStyle="1" w:styleId="C416DF2700894E4DB243848D7BAFA6D0">
    <w:name w:val="C416DF2700894E4DB243848D7BAFA6D0"/>
    <w:rsid w:val="00B63D1A"/>
  </w:style>
  <w:style w:type="paragraph" w:customStyle="1" w:styleId="F487BE7D0B262947A9F6415F188EFE72">
    <w:name w:val="F487BE7D0B262947A9F6415F188EFE72"/>
    <w:rsid w:val="00B63D1A"/>
  </w:style>
  <w:style w:type="paragraph" w:customStyle="1" w:styleId="11CB0A3FC0D56A4F879BC245D9275C9C">
    <w:name w:val="11CB0A3FC0D56A4F879BC245D9275C9C"/>
    <w:rsid w:val="00B63D1A"/>
  </w:style>
  <w:style w:type="paragraph" w:customStyle="1" w:styleId="9361FA9CD0362948B1483508C55E52D7">
    <w:name w:val="9361FA9CD0362948B1483508C55E52D7"/>
    <w:rsid w:val="00B63D1A"/>
  </w:style>
  <w:style w:type="paragraph" w:customStyle="1" w:styleId="1D8281BD84A8AC4BBCBC87AF44E21E73">
    <w:name w:val="1D8281BD84A8AC4BBCBC87AF44E21E73"/>
    <w:rsid w:val="00B63D1A"/>
  </w:style>
  <w:style w:type="paragraph" w:customStyle="1" w:styleId="8CA61A41C48B4740A0EAE0659063A556">
    <w:name w:val="8CA61A41C48B4740A0EAE0659063A556"/>
    <w:rsid w:val="00B63D1A"/>
  </w:style>
  <w:style w:type="paragraph" w:customStyle="1" w:styleId="32BD8FD1D194504CBF1B93A9F95D61D3">
    <w:name w:val="32BD8FD1D194504CBF1B93A9F95D61D3"/>
    <w:rsid w:val="00B63D1A"/>
  </w:style>
  <w:style w:type="paragraph" w:customStyle="1" w:styleId="6285759FAFA7294DBDA41E4CDA07131B">
    <w:name w:val="6285759FAFA7294DBDA41E4CDA07131B"/>
    <w:rsid w:val="00B63D1A"/>
  </w:style>
  <w:style w:type="paragraph" w:customStyle="1" w:styleId="ECB3015A8CC0EB4CBDEF31E7BA118524">
    <w:name w:val="ECB3015A8CC0EB4CBDEF31E7BA118524"/>
    <w:rsid w:val="00B63D1A"/>
  </w:style>
  <w:style w:type="paragraph" w:customStyle="1" w:styleId="BA0D121E7D208342856BD975DF69B0BF">
    <w:name w:val="BA0D121E7D208342856BD975DF69B0BF"/>
    <w:rsid w:val="00B63D1A"/>
  </w:style>
  <w:style w:type="paragraph" w:customStyle="1" w:styleId="31349E324C27A949A7661FCBF14298A1">
    <w:name w:val="31349E324C27A949A7661FCBF14298A1"/>
    <w:rsid w:val="00B63D1A"/>
  </w:style>
  <w:style w:type="paragraph" w:customStyle="1" w:styleId="2D971F814ECD624B80BE21CEAB588132">
    <w:name w:val="2D971F814ECD624B80BE21CEAB588132"/>
    <w:rsid w:val="00B63D1A"/>
  </w:style>
  <w:style w:type="paragraph" w:customStyle="1" w:styleId="5940BF7747DAF849867B8346DD22E9C0">
    <w:name w:val="5940BF7747DAF849867B8346DD22E9C0"/>
    <w:rsid w:val="00B63D1A"/>
  </w:style>
  <w:style w:type="paragraph" w:customStyle="1" w:styleId="E14C35BB75F28D44A66C3EE81C6AD459">
    <w:name w:val="E14C35BB75F28D44A66C3EE81C6AD459"/>
    <w:rsid w:val="00B63D1A"/>
  </w:style>
  <w:style w:type="paragraph" w:customStyle="1" w:styleId="378906B76554C1418C5F612FD2085FCF">
    <w:name w:val="378906B76554C1418C5F612FD2085FCF"/>
    <w:rsid w:val="00B63D1A"/>
  </w:style>
  <w:style w:type="paragraph" w:customStyle="1" w:styleId="E3A3754F81D2A746B5AF30F9BA9485AF">
    <w:name w:val="E3A3754F81D2A746B5AF30F9BA9485AF"/>
    <w:rsid w:val="00B63D1A"/>
  </w:style>
  <w:style w:type="paragraph" w:customStyle="1" w:styleId="BF0B175AA432CF49AE89BDDB022A6175">
    <w:name w:val="BF0B175AA432CF49AE89BDDB022A6175"/>
    <w:rsid w:val="00B63D1A"/>
  </w:style>
  <w:style w:type="paragraph" w:customStyle="1" w:styleId="6277B461CE501F4DBC504CBE105F0892">
    <w:name w:val="6277B461CE501F4DBC504CBE105F0892"/>
    <w:rsid w:val="00B63D1A"/>
  </w:style>
  <w:style w:type="paragraph" w:customStyle="1" w:styleId="D0B54526F2515B428CE89CD200FCA875">
    <w:name w:val="D0B54526F2515B428CE89CD200FCA875"/>
    <w:rsid w:val="00B63D1A"/>
  </w:style>
  <w:style w:type="paragraph" w:customStyle="1" w:styleId="76A263CD5AC76146806C4E86C6EBCA71">
    <w:name w:val="76A263CD5AC76146806C4E86C6EBCA71"/>
    <w:rsid w:val="00B63D1A"/>
  </w:style>
  <w:style w:type="paragraph" w:customStyle="1" w:styleId="9D9A24B5EDEDC441BE2B6ECD90A911F9">
    <w:name w:val="9D9A24B5EDEDC441BE2B6ECD90A911F9"/>
    <w:rsid w:val="00B63D1A"/>
  </w:style>
  <w:style w:type="paragraph" w:customStyle="1" w:styleId="44E0FEDE4F9FA84794D025B34C58CC27">
    <w:name w:val="44E0FEDE4F9FA84794D025B34C58CC27"/>
    <w:rsid w:val="00B63D1A"/>
  </w:style>
  <w:style w:type="paragraph" w:customStyle="1" w:styleId="CA6D5E26C9AAA64580C518DD4E064E4F">
    <w:name w:val="CA6D5E26C9AAA64580C518DD4E064E4F"/>
    <w:rsid w:val="00B63D1A"/>
  </w:style>
  <w:style w:type="paragraph" w:customStyle="1" w:styleId="2129DE9C56B35241B5AC2FB5EE600335">
    <w:name w:val="2129DE9C56B35241B5AC2FB5EE600335"/>
    <w:rsid w:val="00B63D1A"/>
  </w:style>
  <w:style w:type="paragraph" w:customStyle="1" w:styleId="7847473DAF46C241AD1BDAD6B56D43B2">
    <w:name w:val="7847473DAF46C241AD1BDAD6B56D43B2"/>
    <w:rsid w:val="00B63D1A"/>
  </w:style>
  <w:style w:type="paragraph" w:customStyle="1" w:styleId="DACE1E3DCD8FFD4281C3FDE42FA00850">
    <w:name w:val="DACE1E3DCD8FFD4281C3FDE42FA00850"/>
    <w:rsid w:val="00B63D1A"/>
  </w:style>
  <w:style w:type="paragraph" w:customStyle="1" w:styleId="1FCA6AFB93745F4BA58B1CEA33CC6EE3">
    <w:name w:val="1FCA6AFB93745F4BA58B1CEA33CC6EE3"/>
    <w:rsid w:val="00B63D1A"/>
  </w:style>
  <w:style w:type="paragraph" w:customStyle="1" w:styleId="4858F4FF326E9646BB830F7C4E3CFE83">
    <w:name w:val="4858F4FF326E9646BB830F7C4E3CFE83"/>
    <w:rsid w:val="00B63D1A"/>
  </w:style>
  <w:style w:type="paragraph" w:customStyle="1" w:styleId="4C4E487C45D26F42894926F5776E253F">
    <w:name w:val="4C4E487C45D26F42894926F5776E253F"/>
    <w:rsid w:val="00B63D1A"/>
  </w:style>
  <w:style w:type="paragraph" w:customStyle="1" w:styleId="B0E1A060AFA02746A94AF87C65D5151C">
    <w:name w:val="B0E1A060AFA02746A94AF87C65D5151C"/>
    <w:rsid w:val="00B63D1A"/>
  </w:style>
  <w:style w:type="paragraph" w:customStyle="1" w:styleId="0683DB795705AC42A2CAAA9A9ECF7B2C">
    <w:name w:val="0683DB795705AC42A2CAAA9A9ECF7B2C"/>
    <w:rsid w:val="00B63D1A"/>
  </w:style>
  <w:style w:type="paragraph" w:customStyle="1" w:styleId="1C747B44CCAF924D8FAFA7442BBC83B4">
    <w:name w:val="1C747B44CCAF924D8FAFA7442BBC83B4"/>
    <w:rsid w:val="00B63D1A"/>
  </w:style>
  <w:style w:type="paragraph" w:customStyle="1" w:styleId="260BCB38DBE22940800EEAF27ECAFBA1">
    <w:name w:val="260BCB38DBE22940800EEAF27ECAFBA1"/>
    <w:rsid w:val="00B63D1A"/>
  </w:style>
  <w:style w:type="paragraph" w:customStyle="1" w:styleId="FC2F39A30E18E441BCE07A2C677AF2E1">
    <w:name w:val="FC2F39A30E18E441BCE07A2C677AF2E1"/>
    <w:rsid w:val="00B63D1A"/>
  </w:style>
  <w:style w:type="paragraph" w:customStyle="1" w:styleId="C3AE35997166DC4889D3253678E77EC1">
    <w:name w:val="C3AE35997166DC4889D3253678E77EC1"/>
    <w:rsid w:val="006657DA"/>
  </w:style>
  <w:style w:type="paragraph" w:customStyle="1" w:styleId="E47E4FD782A8AF4C8CA3B49F669D6FAB">
    <w:name w:val="E47E4FD782A8AF4C8CA3B49F669D6FAB"/>
    <w:rsid w:val="006657DA"/>
  </w:style>
  <w:style w:type="paragraph" w:customStyle="1" w:styleId="E32270D991B4AE4690F91E3EE70A3291">
    <w:name w:val="E32270D991B4AE4690F91E3EE70A3291"/>
    <w:rsid w:val="006657DA"/>
  </w:style>
  <w:style w:type="paragraph" w:customStyle="1" w:styleId="D99EED97D394024BB394D8B518204C47">
    <w:name w:val="D99EED97D394024BB394D8B518204C47"/>
    <w:rsid w:val="006657DA"/>
  </w:style>
  <w:style w:type="paragraph" w:customStyle="1" w:styleId="5F9E6B17925DC744ADF5CCEFF22B3448">
    <w:name w:val="5F9E6B17925DC744ADF5CCEFF22B3448"/>
    <w:rsid w:val="006657DA"/>
  </w:style>
  <w:style w:type="paragraph" w:customStyle="1" w:styleId="99B69CE5DFE99B418B089D215FEDEAEB">
    <w:name w:val="99B69CE5DFE99B418B089D215FEDEAEB"/>
    <w:rsid w:val="006657DA"/>
  </w:style>
  <w:style w:type="paragraph" w:customStyle="1" w:styleId="8AD996DBA25DB249AA27001AE4AA7071">
    <w:name w:val="8AD996DBA25DB249AA27001AE4AA7071"/>
    <w:rsid w:val="006657DA"/>
  </w:style>
  <w:style w:type="paragraph" w:customStyle="1" w:styleId="8EEC5F5DE204024B952D4388100A763E">
    <w:name w:val="8EEC5F5DE204024B952D4388100A763E"/>
    <w:rsid w:val="006657DA"/>
  </w:style>
  <w:style w:type="paragraph" w:customStyle="1" w:styleId="49DD5E2C9D339641A346E079FE0DB254">
    <w:name w:val="49DD5E2C9D339641A346E079FE0DB254"/>
    <w:rsid w:val="006657DA"/>
  </w:style>
  <w:style w:type="paragraph" w:customStyle="1" w:styleId="005A520CADBA3149B3B01E8BB552D7D7">
    <w:name w:val="005A520CADBA3149B3B01E8BB552D7D7"/>
    <w:rsid w:val="006657DA"/>
  </w:style>
  <w:style w:type="paragraph" w:customStyle="1" w:styleId="CF5AF4A01A27F444B1A0EBBD73B03DBE">
    <w:name w:val="CF5AF4A01A27F444B1A0EBBD73B03DBE"/>
    <w:rsid w:val="006657DA"/>
  </w:style>
  <w:style w:type="paragraph" w:customStyle="1" w:styleId="99E3E224FCF0BB4CAE13F86744F2E863">
    <w:name w:val="99E3E224FCF0BB4CAE13F86744F2E863"/>
    <w:rsid w:val="006657DA"/>
  </w:style>
  <w:style w:type="paragraph" w:customStyle="1" w:styleId="9F146AA9AA5ADF4F9F50200C533A03FE">
    <w:name w:val="9F146AA9AA5ADF4F9F50200C533A03FE"/>
    <w:rsid w:val="006657DA"/>
  </w:style>
  <w:style w:type="paragraph" w:customStyle="1" w:styleId="5163A28D0BD1AC43B973B422D29CEA36">
    <w:name w:val="5163A28D0BD1AC43B973B422D29CEA36"/>
    <w:rsid w:val="006657DA"/>
  </w:style>
  <w:style w:type="paragraph" w:customStyle="1" w:styleId="28D7C913B2C37840BAB1A899E871A028">
    <w:name w:val="28D7C913B2C37840BAB1A899E871A028"/>
    <w:rsid w:val="006657DA"/>
  </w:style>
  <w:style w:type="paragraph" w:customStyle="1" w:styleId="9787C50E0E76E24595C4D390C0EBB04C">
    <w:name w:val="9787C50E0E76E24595C4D390C0EBB04C"/>
    <w:rsid w:val="006657DA"/>
  </w:style>
  <w:style w:type="paragraph" w:customStyle="1" w:styleId="217DB50A986B114F9C2CB52D15AB1190">
    <w:name w:val="217DB50A986B114F9C2CB52D15AB1190"/>
    <w:rsid w:val="006657DA"/>
  </w:style>
  <w:style w:type="paragraph" w:customStyle="1" w:styleId="DD509931B5F26A4AA9B0679BEC8773E7">
    <w:name w:val="DD509931B5F26A4AA9B0679BEC8773E7"/>
    <w:rsid w:val="006657DA"/>
  </w:style>
  <w:style w:type="paragraph" w:customStyle="1" w:styleId="E7D21604B4273B429CBA5688B42B2DBF">
    <w:name w:val="E7D21604B4273B429CBA5688B42B2DBF"/>
    <w:rsid w:val="006657DA"/>
  </w:style>
  <w:style w:type="paragraph" w:customStyle="1" w:styleId="4093210292CE4948B8352DAEC04553C8">
    <w:name w:val="4093210292CE4948B8352DAEC04553C8"/>
    <w:rsid w:val="006657DA"/>
  </w:style>
  <w:style w:type="paragraph" w:customStyle="1" w:styleId="B521A305D334DB4C9E4847152E79D08C">
    <w:name w:val="B521A305D334DB4C9E4847152E79D08C"/>
    <w:rsid w:val="006657DA"/>
  </w:style>
  <w:style w:type="paragraph" w:customStyle="1" w:styleId="7E5DF7D595CFA5438186BFCF5156C88C">
    <w:name w:val="7E5DF7D595CFA5438186BFCF5156C88C"/>
    <w:rsid w:val="006657DA"/>
  </w:style>
  <w:style w:type="paragraph" w:customStyle="1" w:styleId="E05CE36D9D414D4B85188E9FFC43127B">
    <w:name w:val="E05CE36D9D414D4B85188E9FFC43127B"/>
    <w:rsid w:val="006657DA"/>
  </w:style>
  <w:style w:type="paragraph" w:customStyle="1" w:styleId="98E65BF8BB85184C89F31333A4C4ECBB">
    <w:name w:val="98E65BF8BB85184C89F31333A4C4ECBB"/>
    <w:rsid w:val="006657DA"/>
  </w:style>
  <w:style w:type="paragraph" w:customStyle="1" w:styleId="8F048DB4C35DCD4BBD09345FA823561B">
    <w:name w:val="8F048DB4C35DCD4BBD09345FA823561B"/>
    <w:rsid w:val="006657DA"/>
  </w:style>
  <w:style w:type="paragraph" w:customStyle="1" w:styleId="AE04B649E42CAA4BB162C7E525F7B0C0">
    <w:name w:val="AE04B649E42CAA4BB162C7E525F7B0C0"/>
    <w:rsid w:val="006657DA"/>
  </w:style>
  <w:style w:type="paragraph" w:customStyle="1" w:styleId="8EA9CD8D359D94418EE88EBD880FD629">
    <w:name w:val="8EA9CD8D359D94418EE88EBD880FD629"/>
    <w:rsid w:val="006657DA"/>
  </w:style>
  <w:style w:type="paragraph" w:customStyle="1" w:styleId="0EF81F9C3E880440ADE68F17C06C3D37">
    <w:name w:val="0EF81F9C3E880440ADE68F17C06C3D37"/>
    <w:rsid w:val="006657DA"/>
  </w:style>
  <w:style w:type="paragraph" w:customStyle="1" w:styleId="9C9D34A4DD7CA0498F407B0BEFEA93A6">
    <w:name w:val="9C9D34A4DD7CA0498F407B0BEFEA93A6"/>
    <w:rsid w:val="006657DA"/>
  </w:style>
  <w:style w:type="paragraph" w:customStyle="1" w:styleId="46DB09B2612534409E5BAF1BA2C353D6">
    <w:name w:val="46DB09B2612534409E5BAF1BA2C353D6"/>
    <w:rsid w:val="006657DA"/>
  </w:style>
  <w:style w:type="paragraph" w:customStyle="1" w:styleId="8992E50A9131C746A10DE078E77A9EDA">
    <w:name w:val="8992E50A9131C746A10DE078E77A9EDA"/>
    <w:rsid w:val="006657DA"/>
  </w:style>
  <w:style w:type="paragraph" w:customStyle="1" w:styleId="B65B53DB889F73429694801540952B2D">
    <w:name w:val="B65B53DB889F73429694801540952B2D"/>
    <w:rsid w:val="006657DA"/>
  </w:style>
  <w:style w:type="paragraph" w:customStyle="1" w:styleId="A98BFC9984925B4FAB32BA71A5A5D903">
    <w:name w:val="A98BFC9984925B4FAB32BA71A5A5D903"/>
    <w:rsid w:val="006657DA"/>
  </w:style>
  <w:style w:type="paragraph" w:customStyle="1" w:styleId="6CFB7671038C4A4EAE5F0BB2958296D9">
    <w:name w:val="6CFB7671038C4A4EAE5F0BB2958296D9"/>
    <w:rsid w:val="006657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github.com/bknie1</CompanyAddress>
  <CompanyPhone>860.884.0462</CompanyPhone>
  <CompanyFax>linkedin.com
/in/Brandonknieriem</CompanyFax>
  <CompanyEmail>brandonknieriem26
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C3DBD7-F4F7-B24C-8D37-ABD044ADF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{AAD7FE1F-443A-684D-BAB2-78C072CE457D}tf16392737.dotx</Template>
  <TotalTime>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name/recipient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ENGINEER</dc:subject>
  <dc:creator>Brandon Knieriem</dc:creator>
  <cp:keywords/>
  <dc:description>LinkedIn.com/in/brandonknieriem | github.co | bknieriem.com | 860.884.0462</dc:description>
  <cp:lastModifiedBy>Knieriem, Brandon M</cp:lastModifiedBy>
  <cp:revision>4</cp:revision>
  <dcterms:created xsi:type="dcterms:W3CDTF">2020-03-12T16:09:00Z</dcterms:created>
  <dcterms:modified xsi:type="dcterms:W3CDTF">2020-03-22T20:50:00Z</dcterms:modified>
</cp:coreProperties>
</file>