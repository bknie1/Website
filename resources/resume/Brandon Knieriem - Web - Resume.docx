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4F654744" w14:textId="5E068D76" w:rsidR="00890994" w:rsidRPr="00087664" w:rsidRDefault="00F2401D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HTML</w:t>
            </w:r>
            <w:r w:rsidR="00890994" w:rsidRPr="00087664">
              <w:rPr>
                <w:sz w:val="22"/>
                <w:szCs w:val="22"/>
              </w:rPr>
              <w:t>5</w:t>
            </w:r>
            <w:r w:rsidRPr="00087664">
              <w:rPr>
                <w:sz w:val="22"/>
                <w:szCs w:val="22"/>
              </w:rPr>
              <w:t>, CSS3, JavaScript</w:t>
            </w:r>
          </w:p>
          <w:p w14:paraId="0A92DBCD" w14:textId="087D1D79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jQuery, Angular, React</w:t>
            </w:r>
          </w:p>
          <w:p w14:paraId="7C3317CC" w14:textId="308894CD" w:rsidR="00F2401D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MEAN, MERN, ASP</w:t>
            </w:r>
            <w:r w:rsidR="00F2401D" w:rsidRPr="00087664">
              <w:rPr>
                <w:sz w:val="22"/>
                <w:szCs w:val="22"/>
              </w:rPr>
              <w:t>.NET</w:t>
            </w:r>
          </w:p>
          <w:p w14:paraId="7BCEB919" w14:textId="1CC4DA73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Node.js, Express.js, MongoDB</w:t>
            </w:r>
          </w:p>
          <w:p w14:paraId="29DDCD3C" w14:textId="7F213FE7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NoSQL, SQL</w:t>
            </w:r>
          </w:p>
          <w:p w14:paraId="20713666" w14:textId="04A9729F" w:rsidR="00BB5F6F" w:rsidRPr="00087664" w:rsidRDefault="00394ABE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Selenium</w:t>
            </w:r>
            <w:r w:rsidR="00060FCB" w:rsidRPr="00087664">
              <w:rPr>
                <w:sz w:val="22"/>
                <w:szCs w:val="22"/>
              </w:rPr>
              <w:t>, Backstop</w:t>
            </w:r>
            <w:r w:rsidR="00890994" w:rsidRPr="00087664">
              <w:rPr>
                <w:sz w:val="22"/>
                <w:szCs w:val="22"/>
              </w:rPr>
              <w:t xml:space="preserve">.js, </w:t>
            </w:r>
            <w:proofErr w:type="spellStart"/>
            <w:r w:rsidR="00890994" w:rsidRPr="00087664">
              <w:rPr>
                <w:sz w:val="22"/>
                <w:szCs w:val="22"/>
              </w:rPr>
              <w:t>nUnit</w:t>
            </w:r>
            <w:proofErr w:type="spellEnd"/>
          </w:p>
          <w:p w14:paraId="642594FD" w14:textId="6F7AD636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C#, VB, </w:t>
            </w:r>
            <w:r w:rsidR="00087664" w:rsidRPr="00087664">
              <w:rPr>
                <w:sz w:val="22"/>
                <w:szCs w:val="22"/>
              </w:rPr>
              <w:t>Python</w:t>
            </w:r>
            <w:r w:rsidR="00087664" w:rsidRPr="00087664">
              <w:rPr>
                <w:sz w:val="22"/>
                <w:szCs w:val="22"/>
              </w:rPr>
              <w:t xml:space="preserve">, </w:t>
            </w:r>
            <w:r w:rsidRPr="00087664">
              <w:rPr>
                <w:sz w:val="22"/>
                <w:szCs w:val="22"/>
              </w:rPr>
              <w:t xml:space="preserve">C/C++, Java </w:t>
            </w:r>
          </w:p>
          <w:p w14:paraId="79158700" w14:textId="72D913C4" w:rsidR="0008766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Adobe </w:t>
            </w:r>
            <w:r w:rsidR="00087664" w:rsidRPr="00087664">
              <w:rPr>
                <w:sz w:val="22"/>
                <w:szCs w:val="22"/>
              </w:rPr>
              <w:t>XD</w:t>
            </w:r>
            <w:r w:rsidR="00087664">
              <w:rPr>
                <w:sz w:val="22"/>
                <w:szCs w:val="22"/>
              </w:rPr>
              <w:t>/C</w:t>
            </w:r>
            <w:r w:rsidR="00087664" w:rsidRPr="00087664">
              <w:rPr>
                <w:sz w:val="22"/>
                <w:szCs w:val="22"/>
              </w:rPr>
              <w:t>reative Cloud</w:t>
            </w:r>
          </w:p>
          <w:p w14:paraId="6F4C4661" w14:textId="00F2AE4E" w:rsidR="00890994" w:rsidRPr="00087664" w:rsidRDefault="00890994" w:rsidP="007569C1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Unity SDK</w:t>
            </w:r>
          </w:p>
          <w:p w14:paraId="430C3BC7" w14:textId="77777777" w:rsidR="002C2CDD" w:rsidRPr="00333CD3" w:rsidRDefault="004E29E8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04E3076" w14:textId="7DDCB474" w:rsidR="00087664" w:rsidRPr="00087664" w:rsidRDefault="00890994" w:rsidP="00741125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 xml:space="preserve">Web </w:t>
            </w:r>
            <w:r w:rsidR="00087664" w:rsidRPr="00087664">
              <w:rPr>
                <w:sz w:val="22"/>
                <w:szCs w:val="22"/>
              </w:rPr>
              <w:t>D</w:t>
            </w:r>
            <w:r w:rsidRPr="00087664">
              <w:rPr>
                <w:sz w:val="22"/>
                <w:szCs w:val="22"/>
              </w:rPr>
              <w:t>evelopment</w:t>
            </w:r>
            <w:r w:rsidR="00087664" w:rsidRPr="00087664">
              <w:rPr>
                <w:sz w:val="22"/>
                <w:szCs w:val="22"/>
              </w:rPr>
              <w:t>:</w:t>
            </w:r>
            <w:r w:rsidRPr="00087664">
              <w:rPr>
                <w:sz w:val="22"/>
                <w:szCs w:val="22"/>
              </w:rPr>
              <w:t xml:space="preserve"> </w:t>
            </w:r>
            <w:r w:rsidR="00087664" w:rsidRPr="00087664">
              <w:rPr>
                <w:sz w:val="22"/>
                <w:szCs w:val="22"/>
              </w:rPr>
              <w:t xml:space="preserve">MVC, </w:t>
            </w:r>
            <w:r w:rsidRPr="00087664">
              <w:rPr>
                <w:sz w:val="22"/>
                <w:szCs w:val="22"/>
              </w:rPr>
              <w:t xml:space="preserve">RESTful routing, the Promise lifecycle, API </w:t>
            </w:r>
            <w:r w:rsidR="00087664" w:rsidRPr="00087664">
              <w:rPr>
                <w:sz w:val="22"/>
                <w:szCs w:val="22"/>
              </w:rPr>
              <w:t>interaction</w:t>
            </w:r>
            <w:r w:rsidRPr="00087664">
              <w:rPr>
                <w:sz w:val="22"/>
                <w:szCs w:val="22"/>
              </w:rPr>
              <w:t>, schema and object model architecture</w:t>
            </w:r>
          </w:p>
          <w:p w14:paraId="019C591D" w14:textId="0C47B927" w:rsidR="00087664" w:rsidRPr="00087664" w:rsidRDefault="00087664" w:rsidP="00741125">
            <w:pPr>
              <w:rPr>
                <w:sz w:val="22"/>
                <w:szCs w:val="22"/>
              </w:rPr>
            </w:pPr>
          </w:p>
          <w:p w14:paraId="3696B4A8" w14:textId="2B79FE8D" w:rsidR="00087664" w:rsidRPr="00087664" w:rsidRDefault="00087664" w:rsidP="00741125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Virtual Reality: Manager design pattern, professional training</w:t>
            </w:r>
          </w:p>
          <w:p w14:paraId="068470EC" w14:textId="77777777" w:rsidR="00087664" w:rsidRPr="00087664" w:rsidRDefault="00087664" w:rsidP="00741125">
            <w:pPr>
              <w:rPr>
                <w:sz w:val="22"/>
                <w:szCs w:val="22"/>
              </w:rPr>
            </w:pPr>
          </w:p>
          <w:p w14:paraId="475E148A" w14:textId="6D08F90F" w:rsidR="00F2401D" w:rsidRPr="00087664" w:rsidRDefault="00087664" w:rsidP="00741125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Soft Skills: L</w:t>
            </w:r>
            <w:r w:rsidR="003946AB" w:rsidRPr="00087664">
              <w:rPr>
                <w:sz w:val="22"/>
                <w:szCs w:val="22"/>
              </w:rPr>
              <w:t xml:space="preserve">eading </w:t>
            </w:r>
            <w:r w:rsidR="00890994" w:rsidRPr="00087664">
              <w:rPr>
                <w:sz w:val="22"/>
                <w:szCs w:val="22"/>
              </w:rPr>
              <w:t xml:space="preserve">design/UX </w:t>
            </w:r>
            <w:r w:rsidR="003946AB" w:rsidRPr="00087664">
              <w:rPr>
                <w:sz w:val="22"/>
                <w:szCs w:val="22"/>
              </w:rPr>
              <w:t xml:space="preserve">process maturity, </w:t>
            </w:r>
            <w:r w:rsidR="00890994" w:rsidRPr="00087664">
              <w:rPr>
                <w:sz w:val="22"/>
                <w:szCs w:val="22"/>
              </w:rPr>
              <w:t>agile project management, junior mentorship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Pr="00087664" w:rsidRDefault="005D52F3" w:rsidP="005D52F3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UXQB Certified Prof</w:t>
            </w:r>
            <w:r w:rsidR="00A8744B" w:rsidRPr="00087664">
              <w:rPr>
                <w:sz w:val="22"/>
                <w:szCs w:val="22"/>
              </w:rPr>
              <w:t>essional f</w:t>
            </w:r>
            <w:r w:rsidR="00BB5F6F" w:rsidRPr="00087664">
              <w:rPr>
                <w:sz w:val="22"/>
                <w:szCs w:val="22"/>
              </w:rPr>
              <w:t xml:space="preserve">or Usability and UX </w:t>
            </w:r>
            <w:r w:rsidRPr="00087664">
              <w:rPr>
                <w:sz w:val="22"/>
                <w:szCs w:val="22"/>
              </w:rPr>
              <w:t>(CPUX-F)</w:t>
            </w:r>
          </w:p>
          <w:p w14:paraId="1300C180" w14:textId="77777777" w:rsidR="005D52F3" w:rsidRPr="00087664" w:rsidRDefault="005D52F3" w:rsidP="00F2401D">
            <w:pPr>
              <w:rPr>
                <w:sz w:val="21"/>
                <w:szCs w:val="21"/>
              </w:rPr>
            </w:pPr>
            <w:r w:rsidRPr="00087664">
              <w:rPr>
                <w:sz w:val="21"/>
                <w:szCs w:val="21"/>
              </w:rPr>
              <w:t>International Quality Institute</w:t>
            </w:r>
          </w:p>
          <w:p w14:paraId="1F0BFADB" w14:textId="77777777" w:rsidR="005D52F3" w:rsidRPr="00087664" w:rsidRDefault="005D52F3" w:rsidP="00F2401D">
            <w:pPr>
              <w:rPr>
                <w:sz w:val="22"/>
                <w:szCs w:val="22"/>
              </w:rPr>
            </w:pPr>
          </w:p>
          <w:p w14:paraId="29A3759B" w14:textId="519BC69F" w:rsidR="00F2401D" w:rsidRPr="00087664" w:rsidRDefault="00C6315C" w:rsidP="00F2401D">
            <w:pPr>
              <w:rPr>
                <w:sz w:val="22"/>
                <w:szCs w:val="22"/>
              </w:rPr>
            </w:pPr>
            <w:r w:rsidRPr="00087664">
              <w:rPr>
                <w:sz w:val="22"/>
                <w:szCs w:val="22"/>
              </w:rPr>
              <w:t>M.S. Computer Science</w:t>
            </w:r>
          </w:p>
          <w:p w14:paraId="71CFD13C" w14:textId="0E53F376" w:rsidR="00F2401D" w:rsidRPr="00087664" w:rsidRDefault="00F2401D" w:rsidP="00F2401D">
            <w:pPr>
              <w:rPr>
                <w:sz w:val="18"/>
                <w:szCs w:val="18"/>
              </w:rPr>
            </w:pPr>
            <w:r w:rsidRPr="00087664">
              <w:rPr>
                <w:sz w:val="21"/>
                <w:szCs w:val="21"/>
              </w:rPr>
              <w:t>University of New Haven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77777777" w:rsidR="00A01D9B" w:rsidRPr="00333CD3" w:rsidRDefault="004E29E8" w:rsidP="00A01D9B">
                  <w:pPr>
                    <w:pStyle w:val="Heading3"/>
                  </w:pPr>
                  <w:sdt>
                    <w:sdtPr>
                      <w:alias w:val="Experience:"/>
                      <w:tag w:val="Experience:"/>
                      <w:id w:val="1135152602"/>
                      <w:placeholder>
                        <w:docPart w:val="260BCB38DBE22940800EEAF27ECAF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01D9B" w:rsidRPr="00333CD3">
                        <w:t>Experience</w:t>
                      </w:r>
                    </w:sdtContent>
                  </w:sdt>
                </w:p>
                <w:p w14:paraId="73880F09" w14:textId="6FFB7EAE" w:rsidR="00A01D9B" w:rsidRPr="007E36C6" w:rsidRDefault="00A01D9B" w:rsidP="00060FCB">
                  <w:pPr>
                    <w:pStyle w:val="Heading4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Full STack Software Engineer • athletereg • 06.18 – </w:t>
                  </w:r>
                  <w:r w:rsidR="00DE7C3C" w:rsidRPr="007E36C6">
                    <w:rPr>
                      <w:sz w:val="21"/>
                      <w:szCs w:val="21"/>
                    </w:rPr>
                    <w:t>03.20</w:t>
                  </w:r>
                </w:p>
                <w:p w14:paraId="3BA3DBFA" w14:textId="53B20172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Designed, prototyped, implemented, and tested dozens of features in legacy VB ASP.NET stack for duration of two-year, mobile first, redesign initiative for athletereg.com and its portals e.g. </w:t>
                  </w:r>
                  <w:hyperlink r:id="rId9" w:history="1">
                    <w:proofErr w:type="spellStart"/>
                    <w:r w:rsidRPr="007E36C6">
                      <w:rPr>
                        <w:rStyle w:val="Hyperlink"/>
                        <w:i/>
                        <w:sz w:val="21"/>
                        <w:szCs w:val="21"/>
                      </w:rPr>
                      <w:t>BikeReg</w:t>
                    </w:r>
                    <w:proofErr w:type="spellEnd"/>
                  </w:hyperlink>
                </w:p>
                <w:p w14:paraId="4F86A58F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2C607397" w14:textId="55E9E339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>Led design and UX maturity for company; created new policies and procedures based on best practices to achieve iterative, human-centered design</w:t>
                  </w:r>
                </w:p>
                <w:p w14:paraId="08BED541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59FF7615" w14:textId="7508A574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Style w:val="Hyperlink"/>
                      <w:color w:val="auto"/>
                      <w:sz w:val="21"/>
                      <w:szCs w:val="21"/>
                      <w:u w:val="none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Created a style guide, style sheet, snippets, feature designs, and interactive prototypes, used by all 5 developers and 2 designers </w:t>
                  </w:r>
                  <w:hyperlink r:id="rId10" w:history="1">
                    <w:r w:rsidRPr="007E36C6">
                      <w:rPr>
                        <w:rStyle w:val="Hyperlink"/>
                        <w:i/>
                        <w:sz w:val="21"/>
                        <w:szCs w:val="21"/>
                      </w:rPr>
                      <w:t>Portfolio</w:t>
                    </w:r>
                  </w:hyperlink>
                </w:p>
                <w:p w14:paraId="309D4AA8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5FB9EDDD" w14:textId="36BF007B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Collected </w:t>
                  </w:r>
                  <w:r w:rsidR="007E36C6" w:rsidRPr="007E36C6">
                    <w:rPr>
                      <w:sz w:val="21"/>
                      <w:szCs w:val="21"/>
                    </w:rPr>
                    <w:t>prototype feedback</w:t>
                  </w:r>
                  <w:r w:rsidRPr="007E36C6">
                    <w:rPr>
                      <w:sz w:val="21"/>
                      <w:szCs w:val="21"/>
                    </w:rPr>
                    <w:t xml:space="preserve"> from 12 stakeholders using</w:t>
                  </w:r>
                  <w:r w:rsidR="007E36C6" w:rsidRPr="007E36C6">
                    <w:rPr>
                      <w:sz w:val="21"/>
                      <w:szCs w:val="21"/>
                    </w:rPr>
                    <w:t xml:space="preserve"> </w:t>
                  </w:r>
                  <w:r w:rsidRPr="007E36C6">
                    <w:rPr>
                      <w:sz w:val="21"/>
                      <w:szCs w:val="21"/>
                    </w:rPr>
                    <w:t>surveying and master-apprentice style test instruments</w:t>
                  </w:r>
                </w:p>
                <w:p w14:paraId="69E1C151" w14:textId="77777777" w:rsidR="00A01D9B" w:rsidRPr="007E36C6" w:rsidRDefault="00A01D9B" w:rsidP="00215466">
                  <w:pPr>
                    <w:rPr>
                      <w:sz w:val="21"/>
                      <w:szCs w:val="21"/>
                    </w:rPr>
                  </w:pPr>
                </w:p>
                <w:p w14:paraId="45B5D2B1" w14:textId="24F76FE4" w:rsidR="00A01D9B" w:rsidRPr="007E36C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sz w:val="21"/>
                      <w:szCs w:val="21"/>
                    </w:rPr>
                  </w:pPr>
                  <w:r w:rsidRPr="007E36C6">
                    <w:rPr>
                      <w:sz w:val="21"/>
                      <w:szCs w:val="21"/>
                    </w:rPr>
                    <w:t xml:space="preserve">Wrote over 70 self-automated feature tests for style regressions and </w:t>
                  </w:r>
                  <w:r w:rsidR="007E36C6" w:rsidRPr="007E36C6">
                    <w:rPr>
                      <w:sz w:val="21"/>
                      <w:szCs w:val="21"/>
                    </w:rPr>
                    <w:t>user interaction simulations</w:t>
                  </w:r>
                </w:p>
                <w:p w14:paraId="6B60A50B" w14:textId="5B5BE900" w:rsidR="00A01D9B" w:rsidRPr="007E36C6" w:rsidRDefault="00A01D9B" w:rsidP="00060FCB">
                  <w:pPr>
                    <w:pStyle w:val="Heading4"/>
                    <w:rPr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>BACK END Software Engineer INTERN • Acuity • 10.17 – 01.18</w:t>
                  </w:r>
                </w:p>
                <w:p w14:paraId="62E18F2E" w14:textId="77777777" w:rsidR="00A01D9B" w:rsidRPr="007E36C6" w:rsidRDefault="00A01D9B" w:rsidP="00CB36B9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 xml:space="preserve">Sustained portal for commercial smart lighting control: Acuity’s ASP.NET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SensorView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web app </w:t>
                  </w:r>
                  <w:hyperlink r:id="rId11" w:history="1"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Demo</w:t>
                    </w:r>
                  </w:hyperlink>
                </w:p>
                <w:p w14:paraId="3D6CFA85" w14:textId="77777777" w:rsidR="00A01D9B" w:rsidRPr="007E36C6" w:rsidRDefault="00A01D9B" w:rsidP="00A1326A">
                  <w:pPr>
                    <w:pStyle w:val="ListParagraph"/>
                    <w:ind w:left="360"/>
                    <w:rPr>
                      <w:sz w:val="22"/>
                      <w:szCs w:val="22"/>
                    </w:rPr>
                  </w:pPr>
                </w:p>
                <w:p w14:paraId="7F0A30A5" w14:textId="0AEADA8B" w:rsidR="00A01D9B" w:rsidRPr="007E36C6" w:rsidRDefault="00A01D9B" w:rsidP="00060FC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i/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 xml:space="preserve">Developed new Virtual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WallPod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WiX Toolset installer and integrated into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SensorView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package process using </w:t>
                  </w:r>
                  <w:proofErr w:type="spellStart"/>
                  <w:r w:rsidRPr="007E36C6">
                    <w:rPr>
                      <w:sz w:val="22"/>
                      <w:szCs w:val="22"/>
                    </w:rPr>
                    <w:t>MSBuild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 </w:t>
                  </w:r>
                  <w:hyperlink r:id="rId12" w:history="1"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Video Portfolio</w:t>
                    </w:r>
                  </w:hyperlink>
                </w:p>
                <w:p w14:paraId="26459A04" w14:textId="77777777" w:rsidR="00A01D9B" w:rsidRPr="00333CD3" w:rsidRDefault="00A01D9B" w:rsidP="00215466">
                  <w:pPr>
                    <w:pStyle w:val="Heading3"/>
                    <w:spacing w:before="360"/>
                  </w:pPr>
                  <w:r>
                    <w:t>Extracurricular Projects</w:t>
                  </w:r>
                </w:p>
                <w:p w14:paraId="5732606C" w14:textId="639D959A" w:rsidR="00A01D9B" w:rsidRPr="007E36C6" w:rsidRDefault="007E36C6" w:rsidP="007E36C6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proofErr w:type="spellStart"/>
                  <w:r w:rsidRPr="007E36C6">
                    <w:rPr>
                      <w:sz w:val="22"/>
                      <w:szCs w:val="22"/>
                    </w:rPr>
                    <w:t>Gamezy</w:t>
                  </w:r>
                  <w:proofErr w:type="spellEnd"/>
                  <w:r w:rsidRPr="007E36C6">
                    <w:rPr>
                      <w:sz w:val="22"/>
                      <w:szCs w:val="22"/>
                    </w:rPr>
                    <w:t xml:space="preserve">: A game catalog and commenting site. </w:t>
                  </w:r>
                  <w:hyperlink r:id="rId13" w:history="1">
                    <w:r w:rsidRPr="007E36C6">
                      <w:rPr>
                        <w:rStyle w:val="Hyperlink"/>
                        <w:i/>
                        <w:iCs/>
                        <w:sz w:val="22"/>
                        <w:szCs w:val="22"/>
                      </w:rPr>
                      <w:t>Repository</w:t>
                    </w:r>
                  </w:hyperlink>
                </w:p>
                <w:p w14:paraId="42A9E853" w14:textId="77777777" w:rsidR="00A01D9B" w:rsidRPr="007E36C6" w:rsidRDefault="00A01D9B" w:rsidP="00F20B91">
                  <w:pPr>
                    <w:rPr>
                      <w:sz w:val="22"/>
                      <w:szCs w:val="22"/>
                    </w:rPr>
                  </w:pPr>
                </w:p>
                <w:p w14:paraId="0B4290DF" w14:textId="73481BE1" w:rsidR="00A01D9B" w:rsidRPr="007E36C6" w:rsidRDefault="007E36C6" w:rsidP="007E36C6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r w:rsidRPr="007E36C6">
                    <w:rPr>
                      <w:sz w:val="22"/>
                      <w:szCs w:val="22"/>
                    </w:rPr>
                    <w:t>Virtual reality game development</w:t>
                  </w:r>
                  <w:r w:rsidR="00A01D9B" w:rsidRPr="007E36C6">
                    <w:rPr>
                      <w:sz w:val="22"/>
                      <w:szCs w:val="22"/>
                    </w:rPr>
                    <w:t xml:space="preserve"> </w:t>
                  </w:r>
                  <w:hyperlink r:id="rId14" w:history="1">
                    <w:r w:rsidR="00A01D9B"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VR Video Portfolio</w:t>
                    </w:r>
                  </w:hyperlink>
                </w:p>
                <w:p w14:paraId="13BC70E3" w14:textId="77777777" w:rsidR="00A01D9B" w:rsidRPr="007E36C6" w:rsidRDefault="00A01D9B" w:rsidP="00F20B91">
                  <w:pPr>
                    <w:rPr>
                      <w:sz w:val="22"/>
                      <w:szCs w:val="22"/>
                    </w:rPr>
                  </w:pPr>
                </w:p>
                <w:p w14:paraId="3F437EF2" w14:textId="2F812B7C" w:rsidR="00A01D9B" w:rsidRPr="007E36C6" w:rsidRDefault="00A01D9B" w:rsidP="007E36C6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proofErr w:type="spellStart"/>
                  <w:r w:rsidRPr="007E36C6">
                    <w:rPr>
                      <w:sz w:val="22"/>
                      <w:szCs w:val="22"/>
                    </w:rPr>
                    <w:t>Symmetrics</w:t>
                  </w:r>
                  <w:proofErr w:type="spellEnd"/>
                  <w:r w:rsidR="007E36C6" w:rsidRPr="007E36C6">
                    <w:rPr>
                      <w:sz w:val="22"/>
                      <w:szCs w:val="22"/>
                    </w:rPr>
                    <w:t xml:space="preserve">: An </w:t>
                  </w:r>
                  <w:r w:rsidRPr="007E36C6">
                    <w:rPr>
                      <w:sz w:val="22"/>
                      <w:szCs w:val="22"/>
                    </w:rPr>
                    <w:t xml:space="preserve">educational security game </w:t>
                  </w:r>
                  <w:hyperlink r:id="rId15" w:history="1">
                    <w:r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Video Portfolio</w:t>
                    </w:r>
                  </w:hyperlink>
                </w:p>
                <w:p w14:paraId="1B69D286" w14:textId="2B40F95B" w:rsidR="00A01D9B" w:rsidRPr="007E36C6" w:rsidRDefault="00A01D9B" w:rsidP="009346B7">
                  <w:pPr>
                    <w:tabs>
                      <w:tab w:val="left" w:pos="954"/>
                    </w:tabs>
                    <w:rPr>
                      <w:sz w:val="22"/>
                      <w:szCs w:val="22"/>
                    </w:rPr>
                  </w:pPr>
                </w:p>
                <w:p w14:paraId="196D20E1" w14:textId="24553118" w:rsidR="00A01D9B" w:rsidRPr="007E36C6" w:rsidRDefault="004E29E8" w:rsidP="007E36C6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sz w:val="22"/>
                      <w:szCs w:val="22"/>
                    </w:rPr>
                  </w:pPr>
                  <w:hyperlink r:id="rId16" w:history="1">
                    <w:r w:rsidR="00A01D9B" w:rsidRPr="007E36C6">
                      <w:rPr>
                        <w:rStyle w:val="Hyperlink"/>
                        <w:i/>
                        <w:sz w:val="22"/>
                        <w:szCs w:val="22"/>
                      </w:rPr>
                      <w:t>(2018) An Overview of the Usage of Default Passwords</w:t>
                    </w:r>
                  </w:hyperlink>
                </w:p>
                <w:p w14:paraId="45BE1288" w14:textId="77777777" w:rsidR="00A01D9B" w:rsidRPr="00333CD3" w:rsidRDefault="00A01D9B" w:rsidP="00F20B91"/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17"/>
      <w:headerReference w:type="first" r:id="rId18"/>
      <w:footerReference w:type="first" r:id="rId19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8DB3" w14:textId="77777777" w:rsidR="004E29E8" w:rsidRDefault="004E29E8" w:rsidP="00713050">
      <w:pPr>
        <w:spacing w:line="240" w:lineRule="auto"/>
      </w:pPr>
      <w:r>
        <w:separator/>
      </w:r>
    </w:p>
  </w:endnote>
  <w:endnote w:type="continuationSeparator" w:id="0">
    <w:p w14:paraId="5665B411" w14:textId="77777777" w:rsidR="004E29E8" w:rsidRDefault="004E29E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FA22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6B3711DC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4472c4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3DB8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8F3E6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4E29E8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4E29E8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2071" w14:textId="77777777" w:rsidR="004E29E8" w:rsidRDefault="004E29E8" w:rsidP="00713050">
      <w:pPr>
        <w:spacing w:line="240" w:lineRule="auto"/>
      </w:pPr>
      <w:r>
        <w:separator/>
      </w:r>
    </w:p>
  </w:footnote>
  <w:footnote w:type="continuationSeparator" w:id="0">
    <w:p w14:paraId="2123CF0E" w14:textId="77777777" w:rsidR="004E29E8" w:rsidRDefault="004E29E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F6663"/>
    <w:multiLevelType w:val="hybridMultilevel"/>
    <w:tmpl w:val="E690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87664"/>
    <w:rsid w:val="00091382"/>
    <w:rsid w:val="000B0619"/>
    <w:rsid w:val="000B61CA"/>
    <w:rsid w:val="000F7610"/>
    <w:rsid w:val="00114ED7"/>
    <w:rsid w:val="00136AD8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4077FB"/>
    <w:rsid w:val="00424DD9"/>
    <w:rsid w:val="0046104A"/>
    <w:rsid w:val="004717C5"/>
    <w:rsid w:val="004E29E8"/>
    <w:rsid w:val="00523479"/>
    <w:rsid w:val="00525F02"/>
    <w:rsid w:val="00543DB7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649F2"/>
    <w:rsid w:val="007D2696"/>
    <w:rsid w:val="007D3660"/>
    <w:rsid w:val="007E36C6"/>
    <w:rsid w:val="00806841"/>
    <w:rsid w:val="00811117"/>
    <w:rsid w:val="00841146"/>
    <w:rsid w:val="0088504C"/>
    <w:rsid w:val="00890994"/>
    <w:rsid w:val="0089382B"/>
    <w:rsid w:val="00895DAB"/>
    <w:rsid w:val="008A1907"/>
    <w:rsid w:val="008C6BCA"/>
    <w:rsid w:val="008C7B50"/>
    <w:rsid w:val="009346B7"/>
    <w:rsid w:val="00954441"/>
    <w:rsid w:val="0095557C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A5B40"/>
    <w:rsid w:val="00BB3B2A"/>
    <w:rsid w:val="00BB5F6F"/>
    <w:rsid w:val="00BD0206"/>
    <w:rsid w:val="00C14365"/>
    <w:rsid w:val="00C2098A"/>
    <w:rsid w:val="00C45AE4"/>
    <w:rsid w:val="00C5444A"/>
    <w:rsid w:val="00C612DA"/>
    <w:rsid w:val="00C6315C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ithub.com/bknie1/gamezy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OwZyECbMS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nk.springer.com/chapter/10.1007/978-3-319-73697-6_1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light.sensorswitch.com/SensorView/Login.aspx?ReturnUrl=%2fSensorView%2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faPyWgFFk00" TargetMode="External"/><Relationship Id="rId10" Type="http://schemas.openxmlformats.org/officeDocument/2006/relationships/hyperlink" Target="https://drive.google.com/open?id=1cKXeuZa5mcEFcyJbWDWQKZBNe9SllwQy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www.youtube.com/watch?v=vEUhsNKF7iI&amp;list=PL7C04B2lmd7C4Qgeqhhr-rVo6czvA_-_-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260BCB38DBE22940800EEAF27ECA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0C59-2ED1-3A4D-AAEC-B9D3797605B4}"/>
      </w:docPartPr>
      <w:docPartBody>
        <w:p w:rsidR="00C02337" w:rsidRDefault="00B63D1A" w:rsidP="00B63D1A">
          <w:pPr>
            <w:pStyle w:val="260BCB38DBE22940800EEAF27ECAFBA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2C5B16"/>
    <w:rsid w:val="006331DF"/>
    <w:rsid w:val="00660E8E"/>
    <w:rsid w:val="006A617B"/>
    <w:rsid w:val="00700DF7"/>
    <w:rsid w:val="00980A6C"/>
    <w:rsid w:val="00B63D1A"/>
    <w:rsid w:val="00B9716C"/>
    <w:rsid w:val="00C02337"/>
    <w:rsid w:val="00C81FE2"/>
    <w:rsid w:val="00CE6D4A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DE341-BA04-9947-8A8D-3269709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166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19</cp:revision>
  <dcterms:created xsi:type="dcterms:W3CDTF">2020-03-10T20:26:00Z</dcterms:created>
  <dcterms:modified xsi:type="dcterms:W3CDTF">2020-03-22T20:43:00Z</dcterms:modified>
</cp:coreProperties>
</file>