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0" w:type="pct"/>
        <w:tblLayout w:type="fixed"/>
        <w:tblCellMar>
          <w:left w:w="0" w:type="dxa"/>
          <w:right w:w="0" w:type="dxa"/>
        </w:tblCellMar>
        <w:tblLook w:val="04A0" w:firstRow="1" w:lastRow="0" w:firstColumn="1" w:lastColumn="0" w:noHBand="0" w:noVBand="1"/>
        <w:tblDescription w:val="Main host layout table"/>
      </w:tblPr>
      <w:tblGrid>
        <w:gridCol w:w="3800"/>
        <w:gridCol w:w="6733"/>
      </w:tblGrid>
      <w:tr w:rsidR="002C2CDD" w:rsidRPr="00333CD3" w14:paraId="3A5276AB" w14:textId="77777777" w:rsidTr="009346B7">
        <w:trPr>
          <w:trHeight w:val="18"/>
        </w:trPr>
        <w:tc>
          <w:tcPr>
            <w:tcW w:w="3800" w:type="dxa"/>
            <w:tcMar>
              <w:top w:w="504" w:type="dxa"/>
              <w:right w:w="720" w:type="dxa"/>
            </w:tcMar>
          </w:tcPr>
          <w:p w14:paraId="32EBFE11" w14:textId="77777777" w:rsidR="00C33847" w:rsidRPr="006658C4" w:rsidRDefault="00C33847" w:rsidP="00C33847">
            <w:pPr>
              <w:pStyle w:val="Heading3"/>
            </w:pPr>
            <w:sdt>
              <w:sdtPr>
                <w:alias w:val="Contact:"/>
                <w:tag w:val="Contact:"/>
                <w:id w:val="133533816"/>
                <w:placeholder>
                  <w:docPart w:val="46DB09B2612534409E5BAF1BA2C353D6"/>
                </w:placeholder>
                <w:temporary/>
                <w:showingPlcHdr/>
                <w15:appearance w15:val="hidden"/>
              </w:sdtPr>
              <w:sdtContent>
                <w:r w:rsidRPr="006658C4">
                  <w:t>Contact</w:t>
                </w:r>
              </w:sdtContent>
            </w:sdt>
          </w:p>
          <w:p w14:paraId="227E9C6F" w14:textId="7D1FFFDB" w:rsidR="00C33847" w:rsidRPr="006658C4" w:rsidRDefault="00C33847" w:rsidP="00C33847">
            <w:r>
              <w:t>3008 E St</w:t>
            </w:r>
          </w:p>
          <w:p w14:paraId="6E440206" w14:textId="7EF8E230" w:rsidR="00C33847" w:rsidRPr="006658C4" w:rsidRDefault="00C33847" w:rsidP="00C33847">
            <w:r>
              <w:t>Sacramento, CA 95816</w:t>
            </w:r>
          </w:p>
          <w:p w14:paraId="420E86C2" w14:textId="0B1312BD" w:rsidR="00C33847" w:rsidRPr="006658C4" w:rsidRDefault="00C33847" w:rsidP="00C33847">
            <w:r>
              <w:t>BrandonKnieriem26@gmail.com</w:t>
            </w:r>
          </w:p>
          <w:p w14:paraId="71CFD13C" w14:textId="0DA249DF" w:rsidR="00F2401D" w:rsidRPr="00F2401D" w:rsidRDefault="00C33847" w:rsidP="00C33847">
            <w:pPr>
              <w:rPr>
                <w:sz w:val="18"/>
                <w:szCs w:val="18"/>
              </w:rPr>
            </w:pPr>
            <w:r>
              <w:t>860.884.0462</w:t>
            </w:r>
          </w:p>
        </w:tc>
        <w:tc>
          <w:tcPr>
            <w:tcW w:w="6732" w:type="dxa"/>
            <w:tcMar>
              <w:top w:w="504" w:type="dxa"/>
              <w:left w:w="0" w:type="dxa"/>
            </w:tcMar>
          </w:tcPr>
          <w:tbl>
            <w:tblPr>
              <w:tblW w:w="13464" w:type="dxa"/>
              <w:tblLayout w:type="fixed"/>
              <w:tblCellMar>
                <w:left w:w="0" w:type="dxa"/>
                <w:right w:w="0" w:type="dxa"/>
              </w:tblCellMar>
              <w:tblLook w:val="04A0" w:firstRow="1" w:lastRow="0" w:firstColumn="1" w:lastColumn="0" w:noHBand="0" w:noVBand="1"/>
            </w:tblPr>
            <w:tblGrid>
              <w:gridCol w:w="6732"/>
              <w:gridCol w:w="6732"/>
            </w:tblGrid>
            <w:tr w:rsidR="00A01D9B" w:rsidRPr="00333CD3" w14:paraId="77451D03" w14:textId="77777777" w:rsidTr="00A01D9B">
              <w:tc>
                <w:tcPr>
                  <w:tcW w:w="6732" w:type="dxa"/>
                </w:tcPr>
                <w:p w14:paraId="7464F8D8" w14:textId="0DB88D89" w:rsidR="00C33847" w:rsidRPr="00125981" w:rsidRDefault="00C33847" w:rsidP="00C33847">
                  <w:pPr>
                    <w:pStyle w:val="Heading3"/>
                  </w:pPr>
                  <w:sdt>
                    <w:sdtPr>
                      <w:alias w:val="Recipient Name:"/>
                      <w:tag w:val="Recipient Name:"/>
                      <w:id w:val="-1172632310"/>
                      <w:placeholder>
                        <w:docPart w:val="4093210292CE4948B8352DAEC04553C8"/>
                      </w:placeholder>
                      <w:dataBinding w:prefixMappings="xmlns:ns0='http://schemas.openxmlformats.org/officeDocument/2006/extended-properties' " w:xpath="/ns0:Properties[1]/ns0:Company[1]" w:storeItemID="{6668398D-A668-4E3E-A5EB-62B293D839F1}"/>
                      <w15:appearance w15:val="hidden"/>
                      <w:text w:multiLine="1"/>
                    </w:sdtPr>
                    <w:sdtContent>
                      <w:r>
                        <w:t>Company name/recipient</w:t>
                      </w:r>
                    </w:sdtContent>
                  </w:sdt>
                </w:p>
                <w:p w14:paraId="60AB6848" w14:textId="77777777" w:rsidR="00C33847" w:rsidRPr="006658C4" w:rsidRDefault="00C33847" w:rsidP="00C33847">
                  <w:pPr>
                    <w:pStyle w:val="Heading4"/>
                  </w:pPr>
                  <w:sdt>
                    <w:sdtPr>
                      <w:alias w:val="Enter job title:"/>
                      <w:tag w:val="Enter job title:"/>
                      <w:id w:val="-1716881173"/>
                      <w:placeholder>
                        <w:docPart w:val="B521A305D334DB4C9E4847152E79D08C"/>
                      </w:placeholder>
                      <w:temporary/>
                      <w:showingPlcHdr/>
                      <w15:appearance w15:val="hidden"/>
                    </w:sdtPr>
                    <w:sdtContent>
                      <w:r w:rsidRPr="006658C4">
                        <w:t>Title</w:t>
                      </w:r>
                    </w:sdtContent>
                  </w:sdt>
                  <w:r w:rsidRPr="006658C4">
                    <w:t xml:space="preserve"> • </w:t>
                  </w:r>
                  <w:sdt>
                    <w:sdtPr>
                      <w:alias w:val="Enter company:"/>
                      <w:tag w:val="Enter company:"/>
                      <w:id w:val="456994632"/>
                      <w:placeholder>
                        <w:docPart w:val="7E5DF7D595CFA5438186BFCF5156C88C"/>
                      </w:placeholder>
                      <w:temporary/>
                      <w:showingPlcHdr/>
                      <w15:appearance w15:val="hidden"/>
                    </w:sdtPr>
                    <w:sdtContent>
                      <w:r w:rsidRPr="006658C4">
                        <w:t>Company</w:t>
                      </w:r>
                    </w:sdtContent>
                  </w:sdt>
                  <w:r w:rsidRPr="006658C4">
                    <w:t xml:space="preserve"> • </w:t>
                  </w:r>
                  <w:sdt>
                    <w:sdtPr>
                      <w:alias w:val="Enter address:"/>
                      <w:tag w:val="Enter address:"/>
                      <w:id w:val="457614176"/>
                      <w:placeholder>
                        <w:docPart w:val="E05CE36D9D414D4B85188E9FFC43127B"/>
                      </w:placeholder>
                      <w:temporary/>
                      <w:showingPlcHdr/>
                      <w15:appearance w15:val="hidden"/>
                    </w:sdtPr>
                    <w:sdtContent>
                      <w:r w:rsidRPr="006658C4">
                        <w:t>Address</w:t>
                      </w:r>
                    </w:sdtContent>
                  </w:sdt>
                  <w:r w:rsidRPr="006658C4">
                    <w:t xml:space="preserve"> • </w:t>
                  </w:r>
                  <w:sdt>
                    <w:sdtPr>
                      <w:alias w:val="Enter City, ST ZIP:"/>
                      <w:tag w:val="Enter City, ST ZIP:"/>
                      <w:id w:val="-158545089"/>
                      <w:placeholder>
                        <w:docPart w:val="98E65BF8BB85184C89F31333A4C4ECBB"/>
                      </w:placeholder>
                      <w:temporary/>
                      <w:showingPlcHdr/>
                      <w15:appearance w15:val="hidden"/>
                    </w:sdtPr>
                    <w:sdtContent>
                      <w:r w:rsidRPr="006658C4">
                        <w:t>City, ST ZIP</w:t>
                      </w:r>
                    </w:sdtContent>
                  </w:sdt>
                </w:p>
                <w:p w14:paraId="2ACC8F10" w14:textId="7BF8B44E" w:rsidR="00C33847" w:rsidRPr="006658C4" w:rsidRDefault="00C33847" w:rsidP="00C33847">
                  <w:pPr>
                    <w:pStyle w:val="Date"/>
                  </w:pPr>
                  <w:r>
                    <w:t>03/12/2020</w:t>
                  </w:r>
                </w:p>
                <w:p w14:paraId="04992ACA" w14:textId="20FE0320" w:rsidR="00C33847" w:rsidRDefault="00C33847" w:rsidP="00C33847">
                  <w:pPr>
                    <w:pStyle w:val="Salutation"/>
                  </w:pPr>
                  <w:r w:rsidRPr="006658C4">
                    <w:t xml:space="preserve">Dear </w:t>
                  </w:r>
                  <w:sdt>
                    <w:sdtPr>
                      <w:alias w:val="Recipient Name:"/>
                      <w:tag w:val="Recipient Name:"/>
                      <w:id w:val="-1139955490"/>
                      <w:placeholder>
                        <w:docPart w:val="AE04B649E42CAA4BB162C7E525F7B0C0"/>
                      </w:placeholder>
                      <w:dataBinding w:prefixMappings="xmlns:ns0='http://schemas.openxmlformats.org/officeDocument/2006/extended-properties' " w:xpath="/ns0:Properties[1]/ns0:Company[1]" w:storeItemID="{6668398D-A668-4E3E-A5EB-62B293D839F1}"/>
                      <w15:appearance w15:val="hidden"/>
                      <w:text w:multiLine="1"/>
                    </w:sdtPr>
                    <w:sdtContent>
                      <w:r>
                        <w:t>Company name/recipient</w:t>
                      </w:r>
                    </w:sdtContent>
                  </w:sdt>
                  <w:r w:rsidRPr="006658C4">
                    <w:t>,</w:t>
                  </w:r>
                </w:p>
                <w:p w14:paraId="5C40456E" w14:textId="77777777" w:rsidR="00C33847" w:rsidRPr="00C33847" w:rsidRDefault="00C33847" w:rsidP="00C33847"/>
                <w:sdt>
                  <w:sdtPr>
                    <w:alias w:val="Message body:"/>
                    <w:tag w:val="Message body:"/>
                    <w:id w:val="-1189447030"/>
                    <w:placeholder>
                      <w:docPart w:val="8EA9CD8D359D94418EE88EBD880FD629"/>
                    </w:placeholder>
                    <w:temporary/>
                    <w:showingPlcHdr/>
                    <w15:appearance w15:val="hidden"/>
                  </w:sdtPr>
                  <w:sdtContent>
                    <w:p w14:paraId="030B2FEC" w14:textId="77777777" w:rsidR="00C33847" w:rsidRPr="006658C4" w:rsidRDefault="00C33847" w:rsidP="00C33847">
                      <w:r w:rsidRPr="006658C4">
                        <w:t>To get started, click placeholder text and start typing.</w:t>
                      </w:r>
                    </w:p>
                    <w:p w14:paraId="5F3A2E79" w14:textId="77777777" w:rsidR="00C33847" w:rsidRPr="006658C4" w:rsidRDefault="00C33847" w:rsidP="00C33847">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5615CB93" w14:textId="77777777" w:rsidR="00C33847" w:rsidRPr="006658C4" w:rsidRDefault="00C33847" w:rsidP="00C33847">
                      <w:r w:rsidRPr="006658C4">
                        <w:t>It’s all about personalization. Write a cover letter that uniquely presents the real you and the future impact only you can make at the company.</w:t>
                      </w:r>
                    </w:p>
                  </w:sdtContent>
                </w:sdt>
                <w:p w14:paraId="1D2F9B4C" w14:textId="77777777" w:rsidR="00C33847" w:rsidRPr="006658C4" w:rsidRDefault="00C33847" w:rsidP="00C33847">
                  <w:pPr>
                    <w:pStyle w:val="Closing"/>
                  </w:pPr>
                  <w:sdt>
                    <w:sdtPr>
                      <w:alias w:val="Sincerely:"/>
                      <w:tag w:val="Sincerely:"/>
                      <w:id w:val="1448966695"/>
                      <w:placeholder>
                        <w:docPart w:val="0EF81F9C3E880440ADE68F17C06C3D37"/>
                      </w:placeholder>
                      <w:temporary/>
                      <w:showingPlcHdr/>
                      <w15:appearance w15:val="hidden"/>
                    </w:sdtPr>
                    <w:sdtContent>
                      <w:r w:rsidRPr="006658C4">
                        <w:t>Sincerely</w:t>
                      </w:r>
                    </w:sdtContent>
                  </w:sdt>
                  <w:r w:rsidRPr="006658C4">
                    <w:t>,</w:t>
                  </w:r>
                </w:p>
                <w:sdt>
                  <w:sdtPr>
                    <w:alias w:val="Your Name:"/>
                    <w:tag w:val="Your Name:"/>
                    <w:id w:val="1329326648"/>
                    <w:placeholder>
                      <w:docPart w:val="9C9D34A4DD7CA0498F407B0BEFEA93A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5BE1288" w14:textId="2D72E131" w:rsidR="00A01D9B" w:rsidRPr="00333CD3" w:rsidRDefault="00C33847" w:rsidP="00C33847">
                      <w:r>
                        <w:t xml:space="preserve">Brandon </w:t>
                      </w:r>
                      <w:proofErr w:type="spellStart"/>
                      <w:r>
                        <w:t>Knieriem</w:t>
                      </w:r>
                      <w:proofErr w:type="spellEnd"/>
                    </w:p>
                  </w:sdtContent>
                </w:sdt>
              </w:tc>
              <w:tc>
                <w:tcPr>
                  <w:tcW w:w="6732" w:type="dxa"/>
                </w:tcPr>
                <w:p w14:paraId="262424CC" w14:textId="77777777" w:rsidR="00A01D9B" w:rsidRPr="00333CD3" w:rsidRDefault="00A01D9B" w:rsidP="00060FCB"/>
              </w:tc>
            </w:tr>
          </w:tbl>
          <w:p w14:paraId="3176EC42" w14:textId="77777777" w:rsidR="003946AB" w:rsidRPr="00333CD3" w:rsidRDefault="003946AB" w:rsidP="00741125"/>
        </w:tc>
      </w:tr>
    </w:tbl>
    <w:p w14:paraId="089F5E08" w14:textId="77777777" w:rsidR="00EF7CC9" w:rsidRPr="00333CD3" w:rsidRDefault="00EF7CC9" w:rsidP="00E22E87">
      <w:pPr>
        <w:pStyle w:val="NoSpacing"/>
      </w:pPr>
    </w:p>
    <w:sectPr w:rsidR="00EF7CC9" w:rsidRPr="00333CD3" w:rsidSect="009346B7">
      <w:footerReference w:type="default" r:id="rId9"/>
      <w:headerReference w:type="first" r:id="rId10"/>
      <w:footerReference w:type="first" r:id="rId11"/>
      <w:pgSz w:w="12240" w:h="15840"/>
      <w:pgMar w:top="-340" w:right="864" w:bottom="2304" w:left="864" w:header="576" w:footer="24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74E15" w14:textId="77777777" w:rsidR="00543C9A" w:rsidRDefault="00543C9A" w:rsidP="00713050">
      <w:pPr>
        <w:spacing w:line="240" w:lineRule="auto"/>
      </w:pPr>
      <w:r>
        <w:separator/>
      </w:r>
    </w:p>
  </w:endnote>
  <w:endnote w:type="continuationSeparator" w:id="0">
    <w:p w14:paraId="292280A2" w14:textId="77777777" w:rsidR="00543C9A" w:rsidRDefault="00543C9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545863"/>
      <w:docPartObj>
        <w:docPartGallery w:val="Page Numbers (Bottom of Page)"/>
        <w:docPartUnique/>
      </w:docPartObj>
    </w:sdtPr>
    <w:sdtEndPr>
      <w:rPr>
        <w:noProof/>
      </w:rPr>
    </w:sdtEndPr>
    <w:sdtContent>
      <w:p w14:paraId="2BB1669B" w14:textId="77777777" w:rsidR="00C2098A" w:rsidRDefault="00217980" w:rsidP="00217980">
        <w:pPr>
          <w:pStyle w:val="Footer"/>
          <w:rPr>
            <w:noProof/>
          </w:rPr>
        </w:pPr>
        <w:r>
          <w:fldChar w:fldCharType="begin"/>
        </w:r>
        <w:r>
          <w:instrText xml:space="preserve"> PAGE   \* MERGEFORMAT </w:instrText>
        </w:r>
        <w:r>
          <w:fldChar w:fldCharType="separate"/>
        </w:r>
        <w:r w:rsidR="0074112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14:paraId="735B8561" w14:textId="77777777" w:rsidTr="009346B7">
      <w:trPr>
        <w:trHeight w:val="705"/>
      </w:trPr>
      <w:tc>
        <w:tcPr>
          <w:tcW w:w="2621" w:type="dxa"/>
          <w:tcMar>
            <w:top w:w="648" w:type="dxa"/>
            <w:left w:w="115" w:type="dxa"/>
            <w:bottom w:w="0" w:type="dxa"/>
            <w:right w:w="115" w:type="dxa"/>
          </w:tcMar>
        </w:tcPr>
        <w:p w14:paraId="30BA54A1" w14:textId="683C8892" w:rsidR="00217980" w:rsidRDefault="009346B7" w:rsidP="009346B7">
          <w:pPr>
            <w:pStyle w:val="Footer"/>
            <w:tabs>
              <w:tab w:val="left" w:pos="904"/>
              <w:tab w:val="center" w:pos="1199"/>
            </w:tabs>
            <w:jc w:val="left"/>
          </w:pPr>
          <w:r>
            <w:tab/>
          </w:r>
          <w:r>
            <w:tab/>
          </w:r>
          <w:r w:rsidR="00217980" w:rsidRPr="00CA3DF1">
            <w:rPr>
              <w:noProof/>
            </w:rPr>
            <mc:AlternateContent>
              <mc:Choice Requires="wpg">
                <w:drawing>
                  <wp:inline distT="0" distB="0" distL="0" distR="0" wp14:anchorId="02C254C3" wp14:editId="743A812C">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DC8C04E"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4472c4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6050E2BF" w14:textId="654D8D67" w:rsidR="00217980" w:rsidRDefault="00895DAB" w:rsidP="009346B7">
          <w:pPr>
            <w:jc w:val="center"/>
          </w:pPr>
          <w:r>
            <w:rPr>
              <w:noProof/>
            </w:rPr>
            <mc:AlternateContent>
              <mc:Choice Requires="wps">
                <w:drawing>
                  <wp:anchor distT="0" distB="0" distL="114300" distR="114300" simplePos="0" relativeHeight="251659264" behindDoc="1" locked="0" layoutInCell="1" allowOverlap="1" wp14:anchorId="037A6801" wp14:editId="09F4B1E1">
                    <wp:simplePos x="0" y="0"/>
                    <wp:positionH relativeFrom="column">
                      <wp:posOffset>593761</wp:posOffset>
                    </wp:positionH>
                    <wp:positionV relativeFrom="paragraph">
                      <wp:posOffset>581</wp:posOffset>
                    </wp:positionV>
                    <wp:extent cx="328930" cy="328930"/>
                    <wp:effectExtent l="0" t="0" r="0" b="0"/>
                    <wp:wrapNone/>
                    <wp:docPr id="25" name="Oval 25"/>
                    <wp:cNvGraphicFramePr/>
                    <a:graphic xmlns:a="http://schemas.openxmlformats.org/drawingml/2006/main">
                      <a:graphicData uri="http://schemas.microsoft.com/office/word/2010/wordprocessingShape">
                        <wps:wsp>
                          <wps:cNvSpPr/>
                          <wps:spPr>
                            <a:xfrm>
                              <a:off x="0" y="0"/>
                              <a:ext cx="328930" cy="32893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13DA5" id="Oval 25" o:spid="_x0000_s1026" style="position:absolute;margin-left:46.75pt;margin-top:.05pt;width:25.9pt;height:25.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" fillcolor="#4472c4 [3204]" stroked="f" strokeweight="1pt">
                    <v:stroke joinstyle="miter"/>
                  </v:oval>
                </w:pict>
              </mc:Fallback>
            </mc:AlternateContent>
          </w:r>
          <w:r w:rsidR="00A16A17">
            <w:fldChar w:fldCharType="begin"/>
          </w:r>
          <w:r w:rsidR="00A16A17">
            <w:instrText xml:space="preserve"> INCLUDEPICTURE "http://johnstuartrutledge.com/img/icon-github.png" \* MERGEFORMATINET </w:instrText>
          </w:r>
          <w:r w:rsidR="00A16A17">
            <w:fldChar w:fldCharType="separate"/>
          </w:r>
          <w:r w:rsidR="00A16A17">
            <w:rPr>
              <w:noProof/>
            </w:rPr>
            <w:drawing>
              <wp:inline distT="0" distB="0" distL="0" distR="0" wp14:anchorId="0B58AB1B" wp14:editId="63A8DE48">
                <wp:extent cx="328930" cy="328930"/>
                <wp:effectExtent l="0" t="0" r="1270" b="1270"/>
                <wp:docPr id="5" name="Picture 5" descr="http://johnstuartrutledge.com/img/icon-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hnstuartrutledge.com/img/icon-githu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46432" cy="346432"/>
                        </a:xfrm>
                        <a:prstGeom prst="rect">
                          <a:avLst/>
                        </a:prstGeom>
                        <a:noFill/>
                        <a:ln>
                          <a:noFill/>
                        </a:ln>
                      </pic:spPr>
                    </pic:pic>
                  </a:graphicData>
                </a:graphic>
              </wp:inline>
            </w:drawing>
          </w:r>
          <w:r w:rsidR="00A16A17">
            <w:fldChar w:fldCharType="end"/>
          </w:r>
        </w:p>
      </w:tc>
      <w:tc>
        <w:tcPr>
          <w:tcW w:w="2621" w:type="dxa"/>
          <w:tcMar>
            <w:top w:w="648" w:type="dxa"/>
            <w:left w:w="115" w:type="dxa"/>
            <w:bottom w:w="0" w:type="dxa"/>
            <w:right w:w="115" w:type="dxa"/>
          </w:tcMar>
        </w:tcPr>
        <w:p w14:paraId="1A1791E1" w14:textId="77777777" w:rsidR="00217980" w:rsidRDefault="00217980" w:rsidP="00217980">
          <w:pPr>
            <w:pStyle w:val="Footer"/>
          </w:pPr>
          <w:r w:rsidRPr="00C2098A">
            <w:rPr>
              <w:noProof/>
            </w:rPr>
            <mc:AlternateContent>
              <mc:Choice Requires="wpg">
                <w:drawing>
                  <wp:inline distT="0" distB="0" distL="0" distR="0" wp14:anchorId="60646831" wp14:editId="06FDF932">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46EB549"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472c4 [3204]" strokecolor="#4472c4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5442C13" w14:textId="77777777" w:rsidR="00217980" w:rsidRDefault="00217980" w:rsidP="00217980">
          <w:pPr>
            <w:pStyle w:val="Footer"/>
          </w:pPr>
          <w:r w:rsidRPr="00C2098A">
            <w:rPr>
              <w:noProof/>
            </w:rPr>
            <mc:AlternateContent>
              <mc:Choice Requires="wpg">
                <w:drawing>
                  <wp:inline distT="0" distB="0" distL="0" distR="0" wp14:anchorId="584D9B06" wp14:editId="3441274C">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582768"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4472c4 [3204]" strokecolor="#4472c4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6ACC9EF3" w14:textId="77777777" w:rsidTr="006D76B1">
      <w:tc>
        <w:tcPr>
          <w:tcW w:w="2621" w:type="dxa"/>
          <w:tcMar>
            <w:top w:w="144" w:type="dxa"/>
            <w:left w:w="115" w:type="dxa"/>
            <w:right w:w="115" w:type="dxa"/>
          </w:tcMar>
        </w:tcPr>
        <w:p w14:paraId="1918C816" w14:textId="77777777" w:rsidR="00811117" w:rsidRPr="005C6177" w:rsidRDefault="00543C9A" w:rsidP="003C5528">
          <w:pPr>
            <w:pStyle w:val="Footer"/>
          </w:pPr>
          <w:sdt>
            <w:sdtPr>
              <w:alias w:val="Email:"/>
              <w:tag w:val="Email:"/>
              <w:id w:val="-1392102390"/>
              <w:placeholder>
                <w:docPart w:val="EEBD7A6D0F676E419DC4E14B27465AB6"/>
              </w:placeholder>
              <w:dataBinding w:prefixMappings="xmlns:ns0='http://schemas.microsoft.com/office/2006/coverPageProps' " w:xpath="/ns0:CoverPageProperties[1]/ns0:CompanyEmail[1]" w:storeItemID="{55AF091B-3C7A-41E3-B477-F2FDAA23CFDA}"/>
              <w15:appearance w15:val="hidden"/>
              <w:text w:multiLine="1"/>
            </w:sdtPr>
            <w:sdtEndPr/>
            <w:sdtContent>
              <w:r w:rsidR="005C6177" w:rsidRPr="005C6177">
                <w:t>brandonknieriem26</w:t>
              </w:r>
              <w:r w:rsidR="005C6177">
                <w:br/>
              </w:r>
              <w:r w:rsidR="005C6177" w:rsidRPr="005C6177">
                <w:t>@gmail.com</w:t>
              </w:r>
            </w:sdtContent>
          </w:sdt>
        </w:p>
      </w:tc>
      <w:tc>
        <w:tcPr>
          <w:tcW w:w="2621" w:type="dxa"/>
          <w:tcMar>
            <w:top w:w="144" w:type="dxa"/>
            <w:left w:w="115" w:type="dxa"/>
            <w:right w:w="115" w:type="dxa"/>
          </w:tcMar>
        </w:tcPr>
        <w:sdt>
          <w:sdtPr>
            <w:alias w:val="Twitter handle:"/>
            <w:tag w:val="Twitter handle:"/>
            <w:id w:val="-988241813"/>
            <w:placeholder>
              <w:docPart w:val="AD54193198D81849A96991457B573441"/>
            </w:placeholder>
            <w:dataBinding w:prefixMappings="xmlns:ns0='http://schemas.microsoft.com/office/2006/coverPageProps' " w:xpath="/ns0:CoverPageProperties[1]/ns0:CompanyAddress[1]" w:storeItemID="{55AF091B-3C7A-41E3-B477-F2FDAA23CFDA}"/>
            <w15:appearance w15:val="hidden"/>
            <w:text w:multiLine="1"/>
          </w:sdtPr>
          <w:sdtEndPr/>
          <w:sdtContent>
            <w:p w14:paraId="66C0B28E" w14:textId="77777777" w:rsidR="00811117" w:rsidRPr="00C2098A" w:rsidRDefault="005C6177" w:rsidP="00217980">
              <w:pPr>
                <w:pStyle w:val="Footer"/>
              </w:pPr>
              <w:r>
                <w:t>github.com/bknie1</w:t>
              </w:r>
            </w:p>
          </w:sdtContent>
        </w:sdt>
      </w:tc>
      <w:tc>
        <w:tcPr>
          <w:tcW w:w="2621" w:type="dxa"/>
          <w:tcMar>
            <w:top w:w="144" w:type="dxa"/>
            <w:left w:w="115" w:type="dxa"/>
            <w:right w:w="115" w:type="dxa"/>
          </w:tcMar>
        </w:tcPr>
        <w:sdt>
          <w:sdtPr>
            <w:alias w:val="Telephone:"/>
            <w:tag w:val="Telephone:"/>
            <w:id w:val="-1883397630"/>
            <w:placeholder>
              <w:docPart w:val="5AFBF47B1D279048BBFB50A53ECE4922"/>
            </w:placeholder>
            <w:dataBinding w:prefixMappings="xmlns:ns0='http://schemas.microsoft.com/office/2006/coverPageProps' " w:xpath="/ns0:CoverPageProperties[1]/ns0:CompanyPhone[1]" w:storeItemID="{55AF091B-3C7A-41E3-B477-F2FDAA23CFDA}"/>
            <w15:appearance w15:val="hidden"/>
            <w:text w:multiLine="1"/>
          </w:sdtPr>
          <w:sdtEndPr/>
          <w:sdtContent>
            <w:p w14:paraId="098EE521" w14:textId="77777777" w:rsidR="00811117" w:rsidRPr="00C2098A" w:rsidRDefault="005C6177" w:rsidP="00217980">
              <w:pPr>
                <w:pStyle w:val="Footer"/>
              </w:pPr>
              <w:r>
                <w:t>860.884.0462</w:t>
              </w:r>
            </w:p>
          </w:sdtContent>
        </w:sdt>
      </w:tc>
      <w:tc>
        <w:tcPr>
          <w:tcW w:w="2621" w:type="dxa"/>
          <w:tcMar>
            <w:top w:w="144" w:type="dxa"/>
            <w:left w:w="115" w:type="dxa"/>
            <w:right w:w="115" w:type="dxa"/>
          </w:tcMar>
        </w:tcPr>
        <w:sdt>
          <w:sdtPr>
            <w:alias w:val="LinkedIn URL:"/>
            <w:tag w:val="LinkedIn URL:"/>
            <w:id w:val="-1978592491"/>
            <w:placeholder>
              <w:docPart w:val="13A21F7680F47D4D98B81E4526FA70B9"/>
            </w:placeholder>
            <w:dataBinding w:prefixMappings="xmlns:ns0='http://schemas.microsoft.com/office/2006/coverPageProps' " w:xpath="/ns0:CoverPageProperties[1]/ns0:CompanyFax[1]" w:storeItemID="{55AF091B-3C7A-41E3-B477-F2FDAA23CFDA}"/>
            <w15:appearance w15:val="hidden"/>
            <w:text w:multiLine="1"/>
          </w:sdtPr>
          <w:sdtEndPr/>
          <w:sdtContent>
            <w:p w14:paraId="49F8D9E9" w14:textId="77777777" w:rsidR="00811117" w:rsidRPr="00C2098A" w:rsidRDefault="005C6177" w:rsidP="00217980">
              <w:pPr>
                <w:pStyle w:val="Footer"/>
              </w:pPr>
              <w:r>
                <w:t>linkedin.com</w:t>
              </w:r>
              <w:r>
                <w:br/>
                <w:t>/in/Brandonknieriem</w:t>
              </w:r>
            </w:p>
          </w:sdtContent>
        </w:sdt>
      </w:tc>
    </w:tr>
  </w:tbl>
  <w:p w14:paraId="29673C80" w14:textId="77777777" w:rsidR="009346B7" w:rsidRDefault="009346B7" w:rsidP="00C14365">
    <w:pPr>
      <w:pStyle w:val="Footer"/>
    </w:pPr>
  </w:p>
  <w:p w14:paraId="30E08D06" w14:textId="243DBC97" w:rsidR="00C14365" w:rsidRDefault="00543C9A" w:rsidP="00C14365">
    <w:pPr>
      <w:pStyle w:val="Footer"/>
    </w:pPr>
    <w:hyperlink r:id="rId2" w:history="1">
      <w:r w:rsidR="00C14365" w:rsidRPr="009346B7">
        <w:rPr>
          <w:rStyle w:val="Hyperlink"/>
        </w:rPr>
        <w:t>bknieriem.com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AB14" w14:textId="77777777" w:rsidR="00543C9A" w:rsidRDefault="00543C9A" w:rsidP="00713050">
      <w:pPr>
        <w:spacing w:line="240" w:lineRule="auto"/>
      </w:pPr>
      <w:r>
        <w:separator/>
      </w:r>
    </w:p>
  </w:footnote>
  <w:footnote w:type="continuationSeparator" w:id="0">
    <w:p w14:paraId="682A5D0D" w14:textId="77777777" w:rsidR="00543C9A" w:rsidRDefault="00543C9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F0780" w14:textId="18872DF8" w:rsidR="009346B7" w:rsidRPr="009346B7" w:rsidRDefault="009346B7">
    <w:pPr>
      <w:pStyle w:val="Header"/>
      <w:rPr>
        <w:rFonts w:ascii="Helvetica" w:hAnsi="Helvetica"/>
        <w:sz w:val="48"/>
        <w:szCs w:val="48"/>
      </w:rPr>
    </w:pPr>
    <w:r w:rsidRPr="009346B7">
      <w:rPr>
        <w:rFonts w:ascii="Helvetica" w:hAnsi="Helvetica"/>
        <w:b/>
        <w:sz w:val="48"/>
        <w:szCs w:val="48"/>
      </w:rPr>
      <w:t>BRANDON KNIERIEM</w:t>
    </w:r>
    <w:r w:rsidRPr="009346B7">
      <w:rPr>
        <w:rFonts w:ascii="Helvetica" w:hAnsi="Helvetica"/>
        <w:sz w:val="48"/>
        <w:szCs w:val="48"/>
      </w:rPr>
      <w:t xml:space="preserve"> SOFTWARE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3087A"/>
    <w:multiLevelType w:val="hybridMultilevel"/>
    <w:tmpl w:val="BC2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B5378"/>
    <w:multiLevelType w:val="hybridMultilevel"/>
    <w:tmpl w:val="B6C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449B4"/>
    <w:multiLevelType w:val="hybridMultilevel"/>
    <w:tmpl w:val="6176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B43A4"/>
    <w:multiLevelType w:val="hybridMultilevel"/>
    <w:tmpl w:val="5B6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14D41"/>
    <w:multiLevelType w:val="hybridMultilevel"/>
    <w:tmpl w:val="DE96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77"/>
    <w:rsid w:val="00060FCB"/>
    <w:rsid w:val="00091382"/>
    <w:rsid w:val="00092E90"/>
    <w:rsid w:val="000B0619"/>
    <w:rsid w:val="000B61CA"/>
    <w:rsid w:val="000F7610"/>
    <w:rsid w:val="00114ED7"/>
    <w:rsid w:val="00140B0E"/>
    <w:rsid w:val="001A5CA9"/>
    <w:rsid w:val="001B2AC1"/>
    <w:rsid w:val="001B403A"/>
    <w:rsid w:val="0021136B"/>
    <w:rsid w:val="00215466"/>
    <w:rsid w:val="00217980"/>
    <w:rsid w:val="00271662"/>
    <w:rsid w:val="0027404F"/>
    <w:rsid w:val="00293B83"/>
    <w:rsid w:val="002B091C"/>
    <w:rsid w:val="002C2CDD"/>
    <w:rsid w:val="002D45C6"/>
    <w:rsid w:val="002F03FA"/>
    <w:rsid w:val="00313E86"/>
    <w:rsid w:val="00333CD3"/>
    <w:rsid w:val="00340365"/>
    <w:rsid w:val="00342B64"/>
    <w:rsid w:val="00364079"/>
    <w:rsid w:val="003946AB"/>
    <w:rsid w:val="00394ABE"/>
    <w:rsid w:val="003C5528"/>
    <w:rsid w:val="004077FB"/>
    <w:rsid w:val="00424DD9"/>
    <w:rsid w:val="0046104A"/>
    <w:rsid w:val="004717C5"/>
    <w:rsid w:val="00523479"/>
    <w:rsid w:val="00543C9A"/>
    <w:rsid w:val="00543DB7"/>
    <w:rsid w:val="005729B0"/>
    <w:rsid w:val="005C30F6"/>
    <w:rsid w:val="005C6177"/>
    <w:rsid w:val="005D52F3"/>
    <w:rsid w:val="00627BD1"/>
    <w:rsid w:val="00636B6E"/>
    <w:rsid w:val="00641630"/>
    <w:rsid w:val="0065030D"/>
    <w:rsid w:val="00684488"/>
    <w:rsid w:val="006A3CE7"/>
    <w:rsid w:val="006C4C50"/>
    <w:rsid w:val="006D76B1"/>
    <w:rsid w:val="0070081B"/>
    <w:rsid w:val="00713050"/>
    <w:rsid w:val="00736C9B"/>
    <w:rsid w:val="00741125"/>
    <w:rsid w:val="00746F7F"/>
    <w:rsid w:val="007569C1"/>
    <w:rsid w:val="00763832"/>
    <w:rsid w:val="007649F2"/>
    <w:rsid w:val="00787291"/>
    <w:rsid w:val="007D2696"/>
    <w:rsid w:val="00811117"/>
    <w:rsid w:val="00841146"/>
    <w:rsid w:val="0088504C"/>
    <w:rsid w:val="0089382B"/>
    <w:rsid w:val="00895DAB"/>
    <w:rsid w:val="008A1907"/>
    <w:rsid w:val="008C6BCA"/>
    <w:rsid w:val="008C7B50"/>
    <w:rsid w:val="009346B7"/>
    <w:rsid w:val="00954441"/>
    <w:rsid w:val="00995DA6"/>
    <w:rsid w:val="009B3C40"/>
    <w:rsid w:val="009C234F"/>
    <w:rsid w:val="00A01D9B"/>
    <w:rsid w:val="00A1326A"/>
    <w:rsid w:val="00A16A17"/>
    <w:rsid w:val="00A42540"/>
    <w:rsid w:val="00A50939"/>
    <w:rsid w:val="00A8744B"/>
    <w:rsid w:val="00AA6A40"/>
    <w:rsid w:val="00B5664D"/>
    <w:rsid w:val="00B94A7F"/>
    <w:rsid w:val="00BA5B40"/>
    <w:rsid w:val="00BB3B2A"/>
    <w:rsid w:val="00BB5F6F"/>
    <w:rsid w:val="00BD0206"/>
    <w:rsid w:val="00C14365"/>
    <w:rsid w:val="00C2098A"/>
    <w:rsid w:val="00C33847"/>
    <w:rsid w:val="00C3454B"/>
    <w:rsid w:val="00C5444A"/>
    <w:rsid w:val="00C612DA"/>
    <w:rsid w:val="00C6315C"/>
    <w:rsid w:val="00C64BB3"/>
    <w:rsid w:val="00C7741E"/>
    <w:rsid w:val="00C875AB"/>
    <w:rsid w:val="00C95D38"/>
    <w:rsid w:val="00CA0CCC"/>
    <w:rsid w:val="00CA3DF1"/>
    <w:rsid w:val="00CA4581"/>
    <w:rsid w:val="00CB36B9"/>
    <w:rsid w:val="00CC42F2"/>
    <w:rsid w:val="00CE18D5"/>
    <w:rsid w:val="00D04109"/>
    <w:rsid w:val="00D90403"/>
    <w:rsid w:val="00DB524D"/>
    <w:rsid w:val="00DD3B12"/>
    <w:rsid w:val="00DD6416"/>
    <w:rsid w:val="00DE7C3C"/>
    <w:rsid w:val="00DF4E0A"/>
    <w:rsid w:val="00DF6909"/>
    <w:rsid w:val="00E02DCD"/>
    <w:rsid w:val="00E12C60"/>
    <w:rsid w:val="00E22E87"/>
    <w:rsid w:val="00E57630"/>
    <w:rsid w:val="00E86C2B"/>
    <w:rsid w:val="00EF7CC9"/>
    <w:rsid w:val="00F207C0"/>
    <w:rsid w:val="00F20AE5"/>
    <w:rsid w:val="00F20B91"/>
    <w:rsid w:val="00F2401D"/>
    <w:rsid w:val="00F40934"/>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90D60"/>
  <w15:chartTrackingRefBased/>
  <w15:docId w15:val="{AA8F9B96-334D-D346-9D1D-EB74C163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4472C4"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4472C4"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5C617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6177"/>
    <w:rPr>
      <w:rFonts w:ascii="Times New Roman" w:hAnsi="Times New Roman" w:cs="Times New Roman"/>
      <w:sz w:val="18"/>
      <w:szCs w:val="18"/>
    </w:rPr>
  </w:style>
  <w:style w:type="paragraph" w:styleId="ListParagraph">
    <w:name w:val="List Paragraph"/>
    <w:basedOn w:val="Normal"/>
    <w:uiPriority w:val="34"/>
    <w:unhideWhenUsed/>
    <w:qFormat/>
    <w:rsid w:val="00F2401D"/>
    <w:pPr>
      <w:ind w:left="720"/>
      <w:contextualSpacing/>
    </w:pPr>
  </w:style>
  <w:style w:type="character" w:styleId="Hyperlink">
    <w:name w:val="Hyperlink"/>
    <w:basedOn w:val="DefaultParagraphFont"/>
    <w:uiPriority w:val="99"/>
    <w:unhideWhenUsed/>
    <w:rsid w:val="00060FCB"/>
    <w:rPr>
      <w:color w:val="0563C1" w:themeColor="hyperlink"/>
      <w:u w:val="single"/>
    </w:rPr>
  </w:style>
  <w:style w:type="character" w:styleId="UnresolvedMention">
    <w:name w:val="Unresolved Mention"/>
    <w:basedOn w:val="DefaultParagraphFont"/>
    <w:uiPriority w:val="99"/>
    <w:semiHidden/>
    <w:unhideWhenUsed/>
    <w:rsid w:val="00060FCB"/>
    <w:rPr>
      <w:color w:val="605E5C"/>
      <w:shd w:val="clear" w:color="auto" w:fill="E1DFDD"/>
    </w:rPr>
  </w:style>
  <w:style w:type="character" w:styleId="FollowedHyperlink">
    <w:name w:val="FollowedHyperlink"/>
    <w:basedOn w:val="DefaultParagraphFont"/>
    <w:uiPriority w:val="99"/>
    <w:semiHidden/>
    <w:unhideWhenUsed/>
    <w:rsid w:val="00F20B91"/>
    <w:rPr>
      <w:color w:val="954F72" w:themeColor="followedHyperlink"/>
      <w:u w:val="single"/>
    </w:rPr>
  </w:style>
  <w:style w:type="paragraph" w:styleId="Salutation">
    <w:name w:val="Salutation"/>
    <w:basedOn w:val="Normal"/>
    <w:next w:val="Normal"/>
    <w:link w:val="SalutationChar"/>
    <w:uiPriority w:val="12"/>
    <w:qFormat/>
    <w:rsid w:val="00C33847"/>
  </w:style>
  <w:style w:type="character" w:customStyle="1" w:styleId="SalutationChar">
    <w:name w:val="Salutation Char"/>
    <w:basedOn w:val="DefaultParagraphFont"/>
    <w:link w:val="Salutation"/>
    <w:uiPriority w:val="12"/>
    <w:rsid w:val="00C33847"/>
  </w:style>
  <w:style w:type="paragraph" w:styleId="Closing">
    <w:name w:val="Closing"/>
    <w:basedOn w:val="Normal"/>
    <w:next w:val="Signature"/>
    <w:link w:val="ClosingChar"/>
    <w:uiPriority w:val="13"/>
    <w:qFormat/>
    <w:rsid w:val="00C33847"/>
    <w:pPr>
      <w:spacing w:before="360"/>
      <w:contextualSpacing/>
    </w:pPr>
  </w:style>
  <w:style w:type="character" w:customStyle="1" w:styleId="ClosingChar">
    <w:name w:val="Closing Char"/>
    <w:basedOn w:val="DefaultParagraphFont"/>
    <w:link w:val="Closing"/>
    <w:uiPriority w:val="13"/>
    <w:rsid w:val="00C33847"/>
  </w:style>
  <w:style w:type="paragraph" w:styleId="Date">
    <w:name w:val="Date"/>
    <w:basedOn w:val="Normal"/>
    <w:next w:val="Normal"/>
    <w:link w:val="DateChar"/>
    <w:uiPriority w:val="11"/>
    <w:qFormat/>
    <w:rsid w:val="00C33847"/>
    <w:pPr>
      <w:spacing w:before="780" w:after="200"/>
    </w:pPr>
  </w:style>
  <w:style w:type="character" w:customStyle="1" w:styleId="DateChar">
    <w:name w:val="Date Char"/>
    <w:basedOn w:val="DefaultParagraphFont"/>
    <w:link w:val="Date"/>
    <w:uiPriority w:val="11"/>
    <w:rsid w:val="00C33847"/>
  </w:style>
  <w:style w:type="paragraph" w:styleId="Signature">
    <w:name w:val="Signature"/>
    <w:basedOn w:val="Normal"/>
    <w:link w:val="SignatureChar"/>
    <w:uiPriority w:val="99"/>
    <w:semiHidden/>
    <w:unhideWhenUsed/>
    <w:rsid w:val="00C33847"/>
    <w:pPr>
      <w:spacing w:line="240" w:lineRule="auto"/>
      <w:ind w:left="4320"/>
    </w:pPr>
  </w:style>
  <w:style w:type="character" w:customStyle="1" w:styleId="SignatureChar">
    <w:name w:val="Signature Char"/>
    <w:basedOn w:val="DefaultParagraphFont"/>
    <w:link w:val="Signature"/>
    <w:uiPriority w:val="99"/>
    <w:semiHidden/>
    <w:rsid w:val="00C3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4556">
      <w:bodyDiv w:val="1"/>
      <w:marLeft w:val="0"/>
      <w:marRight w:val="0"/>
      <w:marTop w:val="0"/>
      <w:marBottom w:val="0"/>
      <w:divBdr>
        <w:top w:val="none" w:sz="0" w:space="0" w:color="auto"/>
        <w:left w:val="none" w:sz="0" w:space="0" w:color="auto"/>
        <w:bottom w:val="none" w:sz="0" w:space="0" w:color="auto"/>
        <w:right w:val="none" w:sz="0" w:space="0" w:color="auto"/>
      </w:divBdr>
    </w:div>
    <w:div w:id="60296876">
      <w:bodyDiv w:val="1"/>
      <w:marLeft w:val="0"/>
      <w:marRight w:val="0"/>
      <w:marTop w:val="0"/>
      <w:marBottom w:val="0"/>
      <w:divBdr>
        <w:top w:val="none" w:sz="0" w:space="0" w:color="auto"/>
        <w:left w:val="none" w:sz="0" w:space="0" w:color="auto"/>
        <w:bottom w:val="none" w:sz="0" w:space="0" w:color="auto"/>
        <w:right w:val="none" w:sz="0" w:space="0" w:color="auto"/>
      </w:divBdr>
    </w:div>
    <w:div w:id="277034721">
      <w:bodyDiv w:val="1"/>
      <w:marLeft w:val="0"/>
      <w:marRight w:val="0"/>
      <w:marTop w:val="0"/>
      <w:marBottom w:val="0"/>
      <w:divBdr>
        <w:top w:val="none" w:sz="0" w:space="0" w:color="auto"/>
        <w:left w:val="none" w:sz="0" w:space="0" w:color="auto"/>
        <w:bottom w:val="none" w:sz="0" w:space="0" w:color="auto"/>
        <w:right w:val="none" w:sz="0" w:space="0" w:color="auto"/>
      </w:divBdr>
    </w:div>
    <w:div w:id="624625351">
      <w:bodyDiv w:val="1"/>
      <w:marLeft w:val="0"/>
      <w:marRight w:val="0"/>
      <w:marTop w:val="0"/>
      <w:marBottom w:val="0"/>
      <w:divBdr>
        <w:top w:val="none" w:sz="0" w:space="0" w:color="auto"/>
        <w:left w:val="none" w:sz="0" w:space="0" w:color="auto"/>
        <w:bottom w:val="none" w:sz="0" w:space="0" w:color="auto"/>
        <w:right w:val="none" w:sz="0" w:space="0" w:color="auto"/>
      </w:divBdr>
    </w:div>
    <w:div w:id="636566287">
      <w:bodyDiv w:val="1"/>
      <w:marLeft w:val="0"/>
      <w:marRight w:val="0"/>
      <w:marTop w:val="0"/>
      <w:marBottom w:val="0"/>
      <w:divBdr>
        <w:top w:val="none" w:sz="0" w:space="0" w:color="auto"/>
        <w:left w:val="none" w:sz="0" w:space="0" w:color="auto"/>
        <w:bottom w:val="none" w:sz="0" w:space="0" w:color="auto"/>
        <w:right w:val="none" w:sz="0" w:space="0" w:color="auto"/>
      </w:divBdr>
    </w:div>
    <w:div w:id="829098014">
      <w:bodyDiv w:val="1"/>
      <w:marLeft w:val="0"/>
      <w:marRight w:val="0"/>
      <w:marTop w:val="0"/>
      <w:marBottom w:val="0"/>
      <w:divBdr>
        <w:top w:val="none" w:sz="0" w:space="0" w:color="auto"/>
        <w:left w:val="none" w:sz="0" w:space="0" w:color="auto"/>
        <w:bottom w:val="none" w:sz="0" w:space="0" w:color="auto"/>
        <w:right w:val="none" w:sz="0" w:space="0" w:color="auto"/>
      </w:divBdr>
    </w:div>
    <w:div w:id="941840892">
      <w:bodyDiv w:val="1"/>
      <w:marLeft w:val="0"/>
      <w:marRight w:val="0"/>
      <w:marTop w:val="0"/>
      <w:marBottom w:val="0"/>
      <w:divBdr>
        <w:top w:val="none" w:sz="0" w:space="0" w:color="auto"/>
        <w:left w:val="none" w:sz="0" w:space="0" w:color="auto"/>
        <w:bottom w:val="none" w:sz="0" w:space="0" w:color="auto"/>
        <w:right w:val="none" w:sz="0" w:space="0" w:color="auto"/>
      </w:divBdr>
    </w:div>
    <w:div w:id="1144395233">
      <w:bodyDiv w:val="1"/>
      <w:marLeft w:val="0"/>
      <w:marRight w:val="0"/>
      <w:marTop w:val="0"/>
      <w:marBottom w:val="0"/>
      <w:divBdr>
        <w:top w:val="none" w:sz="0" w:space="0" w:color="auto"/>
        <w:left w:val="none" w:sz="0" w:space="0" w:color="auto"/>
        <w:bottom w:val="none" w:sz="0" w:space="0" w:color="auto"/>
        <w:right w:val="none" w:sz="0" w:space="0" w:color="auto"/>
      </w:divBdr>
    </w:div>
    <w:div w:id="1400713022">
      <w:bodyDiv w:val="1"/>
      <w:marLeft w:val="0"/>
      <w:marRight w:val="0"/>
      <w:marTop w:val="0"/>
      <w:marBottom w:val="0"/>
      <w:divBdr>
        <w:top w:val="none" w:sz="0" w:space="0" w:color="auto"/>
        <w:left w:val="none" w:sz="0" w:space="0" w:color="auto"/>
        <w:bottom w:val="none" w:sz="0" w:space="0" w:color="auto"/>
        <w:right w:val="none" w:sz="0" w:space="0" w:color="auto"/>
      </w:divBdr>
    </w:div>
    <w:div w:id="1521045725">
      <w:bodyDiv w:val="1"/>
      <w:marLeft w:val="0"/>
      <w:marRight w:val="0"/>
      <w:marTop w:val="0"/>
      <w:marBottom w:val="0"/>
      <w:divBdr>
        <w:top w:val="none" w:sz="0" w:space="0" w:color="auto"/>
        <w:left w:val="none" w:sz="0" w:space="0" w:color="auto"/>
        <w:bottom w:val="none" w:sz="0" w:space="0" w:color="auto"/>
        <w:right w:val="none" w:sz="0" w:space="0" w:color="auto"/>
      </w:divBdr>
    </w:div>
    <w:div w:id="1622959040">
      <w:bodyDiv w:val="1"/>
      <w:marLeft w:val="0"/>
      <w:marRight w:val="0"/>
      <w:marTop w:val="0"/>
      <w:marBottom w:val="0"/>
      <w:divBdr>
        <w:top w:val="none" w:sz="0" w:space="0" w:color="auto"/>
        <w:left w:val="none" w:sz="0" w:space="0" w:color="auto"/>
        <w:bottom w:val="none" w:sz="0" w:space="0" w:color="auto"/>
        <w:right w:val="none" w:sz="0" w:space="0" w:color="auto"/>
      </w:divBdr>
      <w:divsChild>
        <w:div w:id="539558787">
          <w:marLeft w:val="1200"/>
          <w:marRight w:val="0"/>
          <w:marTop w:val="0"/>
          <w:marBottom w:val="0"/>
          <w:divBdr>
            <w:top w:val="none" w:sz="0" w:space="0" w:color="auto"/>
            <w:left w:val="none" w:sz="0" w:space="0" w:color="auto"/>
            <w:bottom w:val="none" w:sz="0" w:space="0" w:color="auto"/>
            <w:right w:val="none" w:sz="0" w:space="0" w:color="auto"/>
          </w:divBdr>
        </w:div>
        <w:div w:id="1108887513">
          <w:marLeft w:val="1200"/>
          <w:marRight w:val="0"/>
          <w:marTop w:val="120"/>
          <w:marBottom w:val="0"/>
          <w:divBdr>
            <w:top w:val="none" w:sz="0" w:space="0" w:color="auto"/>
            <w:left w:val="none" w:sz="0" w:space="0" w:color="auto"/>
            <w:bottom w:val="none" w:sz="0" w:space="0" w:color="auto"/>
            <w:right w:val="none" w:sz="0" w:space="0" w:color="auto"/>
          </w:divBdr>
        </w:div>
      </w:divsChild>
    </w:div>
    <w:div w:id="16933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bknieriem.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AAD7FE1F-443A-684D-BAB2-78C072CE457D%7dtf1639273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BD7A6D0F676E419DC4E14B27465AB6"/>
        <w:category>
          <w:name w:val="General"/>
          <w:gallery w:val="placeholder"/>
        </w:category>
        <w:types>
          <w:type w:val="bbPlcHdr"/>
        </w:types>
        <w:behaviors>
          <w:behavior w:val="content"/>
        </w:behaviors>
        <w:guid w:val="{B9DA224D-867F-A644-A7B0-77DC0683FFE2}"/>
      </w:docPartPr>
      <w:docPartBody>
        <w:p w:rsidR="006331DF" w:rsidRDefault="00C81FE2">
          <w:pPr>
            <w:pStyle w:val="EEBD7A6D0F676E419DC4E14B27465AB6"/>
          </w:pPr>
          <w:r w:rsidRPr="00333CD3">
            <w:t>Date Earned</w:t>
          </w:r>
        </w:p>
      </w:docPartBody>
    </w:docPart>
    <w:docPart>
      <w:docPartPr>
        <w:name w:val="AD54193198D81849A96991457B573441"/>
        <w:category>
          <w:name w:val="General"/>
          <w:gallery w:val="placeholder"/>
        </w:category>
        <w:types>
          <w:type w:val="bbPlcHdr"/>
        </w:types>
        <w:behaviors>
          <w:behavior w:val="content"/>
        </w:behaviors>
        <w:guid w:val="{B0CFFF62-C9C2-C34D-9BA4-99BB3B5259CB}"/>
      </w:docPartPr>
      <w:docPartBody>
        <w:p w:rsidR="006331DF" w:rsidRDefault="00C81FE2">
          <w:pPr>
            <w:pStyle w:val="AD54193198D81849A96991457B573441"/>
          </w:pPr>
          <w:r w:rsidRPr="00333CD3">
            <w:t>On the Home tab of the ribbon, check out Styles to apply the formatting you need with just a click.</w:t>
          </w:r>
        </w:p>
      </w:docPartBody>
    </w:docPart>
    <w:docPart>
      <w:docPartPr>
        <w:name w:val="5AFBF47B1D279048BBFB50A53ECE4922"/>
        <w:category>
          <w:name w:val="General"/>
          <w:gallery w:val="placeholder"/>
        </w:category>
        <w:types>
          <w:type w:val="bbPlcHdr"/>
        </w:types>
        <w:behaviors>
          <w:behavior w:val="content"/>
        </w:behaviors>
        <w:guid w:val="{40B7B1B3-0119-4348-B5DE-05658696043B}"/>
      </w:docPartPr>
      <w:docPartBody>
        <w:p w:rsidR="006331DF" w:rsidRDefault="00C81FE2">
          <w:pPr>
            <w:pStyle w:val="5AFBF47B1D279048BBFB50A53ECE4922"/>
          </w:pPr>
          <w:r w:rsidRPr="00333CD3">
            <w:t>Did you manage a team for your club, lead a project for your favorite charity, or edit your school newspaper? Go ahead and describe experiences that illustrate your leadership abilities.</w:t>
          </w:r>
        </w:p>
      </w:docPartBody>
    </w:docPart>
    <w:docPart>
      <w:docPartPr>
        <w:name w:val="13A21F7680F47D4D98B81E4526FA70B9"/>
        <w:category>
          <w:name w:val="General"/>
          <w:gallery w:val="placeholder"/>
        </w:category>
        <w:types>
          <w:type w:val="bbPlcHdr"/>
        </w:types>
        <w:behaviors>
          <w:behavior w:val="content"/>
        </w:behaviors>
        <w:guid w:val="{F7ABA12B-F00A-3C4A-8908-92629976A792}"/>
      </w:docPartPr>
      <w:docPartBody>
        <w:p w:rsidR="006331DF" w:rsidRDefault="00660E8E" w:rsidP="00660E8E">
          <w:pPr>
            <w:pStyle w:val="13A21F7680F47D4D98B81E4526FA70B9"/>
          </w:pPr>
          <w:r w:rsidRPr="00333CD3">
            <w:t>Job Title</w:t>
          </w:r>
        </w:p>
      </w:docPartBody>
    </w:docPart>
    <w:docPart>
      <w:docPartPr>
        <w:name w:val="4093210292CE4948B8352DAEC04553C8"/>
        <w:category>
          <w:name w:val="General"/>
          <w:gallery w:val="placeholder"/>
        </w:category>
        <w:types>
          <w:type w:val="bbPlcHdr"/>
        </w:types>
        <w:behaviors>
          <w:behavior w:val="content"/>
        </w:behaviors>
        <w:guid w:val="{C01A3258-F8F0-944C-8F31-5430DEFBD815}"/>
      </w:docPartPr>
      <w:docPartBody>
        <w:p w:rsidR="00000000" w:rsidRDefault="006657DA" w:rsidP="006657DA">
          <w:pPr>
            <w:pStyle w:val="4093210292CE4948B8352DAEC04553C8"/>
          </w:pPr>
          <w:r>
            <w:t>Recipient Name</w:t>
          </w:r>
        </w:p>
      </w:docPartBody>
    </w:docPart>
    <w:docPart>
      <w:docPartPr>
        <w:name w:val="B521A305D334DB4C9E4847152E79D08C"/>
        <w:category>
          <w:name w:val="General"/>
          <w:gallery w:val="placeholder"/>
        </w:category>
        <w:types>
          <w:type w:val="bbPlcHdr"/>
        </w:types>
        <w:behaviors>
          <w:behavior w:val="content"/>
        </w:behaviors>
        <w:guid w:val="{7B13FBF2-7BFF-AA47-A4E8-91D9A7F1C7BB}"/>
      </w:docPartPr>
      <w:docPartBody>
        <w:p w:rsidR="00000000" w:rsidRDefault="006657DA" w:rsidP="006657DA">
          <w:pPr>
            <w:pStyle w:val="B521A305D334DB4C9E4847152E79D08C"/>
          </w:pPr>
          <w:r w:rsidRPr="006658C4">
            <w:t>Title</w:t>
          </w:r>
        </w:p>
      </w:docPartBody>
    </w:docPart>
    <w:docPart>
      <w:docPartPr>
        <w:name w:val="7E5DF7D595CFA5438186BFCF5156C88C"/>
        <w:category>
          <w:name w:val="General"/>
          <w:gallery w:val="placeholder"/>
        </w:category>
        <w:types>
          <w:type w:val="bbPlcHdr"/>
        </w:types>
        <w:behaviors>
          <w:behavior w:val="content"/>
        </w:behaviors>
        <w:guid w:val="{2B86DC25-AF17-5740-9AB5-DDA27ABE0858}"/>
      </w:docPartPr>
      <w:docPartBody>
        <w:p w:rsidR="00000000" w:rsidRDefault="006657DA" w:rsidP="006657DA">
          <w:pPr>
            <w:pStyle w:val="7E5DF7D595CFA5438186BFCF5156C88C"/>
          </w:pPr>
          <w:r w:rsidRPr="006658C4">
            <w:t>Company</w:t>
          </w:r>
        </w:p>
      </w:docPartBody>
    </w:docPart>
    <w:docPart>
      <w:docPartPr>
        <w:name w:val="E05CE36D9D414D4B85188E9FFC43127B"/>
        <w:category>
          <w:name w:val="General"/>
          <w:gallery w:val="placeholder"/>
        </w:category>
        <w:types>
          <w:type w:val="bbPlcHdr"/>
        </w:types>
        <w:behaviors>
          <w:behavior w:val="content"/>
        </w:behaviors>
        <w:guid w:val="{E8D81668-10A8-394F-A95E-1B53B0C045AA}"/>
      </w:docPartPr>
      <w:docPartBody>
        <w:p w:rsidR="00000000" w:rsidRDefault="006657DA" w:rsidP="006657DA">
          <w:pPr>
            <w:pStyle w:val="E05CE36D9D414D4B85188E9FFC43127B"/>
          </w:pPr>
          <w:r w:rsidRPr="006658C4">
            <w:t>Address</w:t>
          </w:r>
        </w:p>
      </w:docPartBody>
    </w:docPart>
    <w:docPart>
      <w:docPartPr>
        <w:name w:val="98E65BF8BB85184C89F31333A4C4ECBB"/>
        <w:category>
          <w:name w:val="General"/>
          <w:gallery w:val="placeholder"/>
        </w:category>
        <w:types>
          <w:type w:val="bbPlcHdr"/>
        </w:types>
        <w:behaviors>
          <w:behavior w:val="content"/>
        </w:behaviors>
        <w:guid w:val="{BAF5F89F-2820-564A-A772-DCE29B245D39}"/>
      </w:docPartPr>
      <w:docPartBody>
        <w:p w:rsidR="00000000" w:rsidRDefault="006657DA" w:rsidP="006657DA">
          <w:pPr>
            <w:pStyle w:val="98E65BF8BB85184C89F31333A4C4ECBB"/>
          </w:pPr>
          <w:r w:rsidRPr="006658C4">
            <w:t>City, ST ZIP</w:t>
          </w:r>
        </w:p>
      </w:docPartBody>
    </w:docPart>
    <w:docPart>
      <w:docPartPr>
        <w:name w:val="AE04B649E42CAA4BB162C7E525F7B0C0"/>
        <w:category>
          <w:name w:val="General"/>
          <w:gallery w:val="placeholder"/>
        </w:category>
        <w:types>
          <w:type w:val="bbPlcHdr"/>
        </w:types>
        <w:behaviors>
          <w:behavior w:val="content"/>
        </w:behaviors>
        <w:guid w:val="{B094CA28-2DBD-FB47-AC33-2B84120FB799}"/>
      </w:docPartPr>
      <w:docPartBody>
        <w:p w:rsidR="00000000" w:rsidRDefault="006657DA" w:rsidP="006657DA">
          <w:pPr>
            <w:pStyle w:val="AE04B649E42CAA4BB162C7E525F7B0C0"/>
          </w:pPr>
          <w:r w:rsidRPr="006658C4">
            <w:t>Recipient Name</w:t>
          </w:r>
        </w:p>
      </w:docPartBody>
    </w:docPart>
    <w:docPart>
      <w:docPartPr>
        <w:name w:val="8EA9CD8D359D94418EE88EBD880FD629"/>
        <w:category>
          <w:name w:val="General"/>
          <w:gallery w:val="placeholder"/>
        </w:category>
        <w:types>
          <w:type w:val="bbPlcHdr"/>
        </w:types>
        <w:behaviors>
          <w:behavior w:val="content"/>
        </w:behaviors>
        <w:guid w:val="{D0F81EAA-3F76-6344-849C-35C0A2DA2B64}"/>
      </w:docPartPr>
      <w:docPartBody>
        <w:p w:rsidR="006657DA" w:rsidRPr="006658C4" w:rsidRDefault="006657DA" w:rsidP="00125AB1">
          <w:r w:rsidRPr="006658C4">
            <w:t>To get started, click placeholder text and start typing.</w:t>
          </w:r>
        </w:p>
        <w:p w:rsidR="006657DA" w:rsidRPr="006658C4" w:rsidRDefault="006657DA"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000000" w:rsidRDefault="006657DA" w:rsidP="006657DA">
          <w:pPr>
            <w:pStyle w:val="8EA9CD8D359D94418EE88EBD880FD629"/>
          </w:pPr>
          <w:r w:rsidRPr="006658C4">
            <w:t>It’s all about personalization. Write a cover letter that uniquely presents the real you and the future impact only you can make at the company.</w:t>
          </w:r>
        </w:p>
      </w:docPartBody>
    </w:docPart>
    <w:docPart>
      <w:docPartPr>
        <w:name w:val="0EF81F9C3E880440ADE68F17C06C3D37"/>
        <w:category>
          <w:name w:val="General"/>
          <w:gallery w:val="placeholder"/>
        </w:category>
        <w:types>
          <w:type w:val="bbPlcHdr"/>
        </w:types>
        <w:behaviors>
          <w:behavior w:val="content"/>
        </w:behaviors>
        <w:guid w:val="{8E4DEF17-DBBB-6A44-8347-F2B496144922}"/>
      </w:docPartPr>
      <w:docPartBody>
        <w:p w:rsidR="00000000" w:rsidRDefault="006657DA" w:rsidP="006657DA">
          <w:pPr>
            <w:pStyle w:val="0EF81F9C3E880440ADE68F17C06C3D37"/>
          </w:pPr>
          <w:r w:rsidRPr="006658C4">
            <w:t>Sincerely</w:t>
          </w:r>
        </w:p>
      </w:docPartBody>
    </w:docPart>
    <w:docPart>
      <w:docPartPr>
        <w:name w:val="9C9D34A4DD7CA0498F407B0BEFEA93A6"/>
        <w:category>
          <w:name w:val="General"/>
          <w:gallery w:val="placeholder"/>
        </w:category>
        <w:types>
          <w:type w:val="bbPlcHdr"/>
        </w:types>
        <w:behaviors>
          <w:behavior w:val="content"/>
        </w:behaviors>
        <w:guid w:val="{1E309E6F-E7ED-EC44-A07C-B1CEAA0CCF5E}"/>
      </w:docPartPr>
      <w:docPartBody>
        <w:p w:rsidR="00000000" w:rsidRDefault="006657DA" w:rsidP="006657DA">
          <w:pPr>
            <w:pStyle w:val="9C9D34A4DD7CA0498F407B0BEFEA93A6"/>
          </w:pPr>
          <w:r>
            <w:t>Your Name</w:t>
          </w:r>
        </w:p>
      </w:docPartBody>
    </w:docPart>
    <w:docPart>
      <w:docPartPr>
        <w:name w:val="46DB09B2612534409E5BAF1BA2C353D6"/>
        <w:category>
          <w:name w:val="General"/>
          <w:gallery w:val="placeholder"/>
        </w:category>
        <w:types>
          <w:type w:val="bbPlcHdr"/>
        </w:types>
        <w:behaviors>
          <w:behavior w:val="content"/>
        </w:behaviors>
        <w:guid w:val="{53A70865-88EC-CF4E-B34D-40566E400298}"/>
      </w:docPartPr>
      <w:docPartBody>
        <w:p w:rsidR="00000000" w:rsidRDefault="006657DA" w:rsidP="006657DA">
          <w:pPr>
            <w:pStyle w:val="46DB09B2612534409E5BAF1BA2C353D6"/>
          </w:pPr>
          <w:r w:rsidRPr="006658C4">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E"/>
    <w:rsid w:val="00141C80"/>
    <w:rsid w:val="002A43F4"/>
    <w:rsid w:val="006331DF"/>
    <w:rsid w:val="00660E8E"/>
    <w:rsid w:val="006657DA"/>
    <w:rsid w:val="006A617B"/>
    <w:rsid w:val="00700DF7"/>
    <w:rsid w:val="00980A6C"/>
    <w:rsid w:val="00AD3A9E"/>
    <w:rsid w:val="00B63D1A"/>
    <w:rsid w:val="00C81FE2"/>
    <w:rsid w:val="00C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6DDA17B6C7F478CF83D9E876642DA">
    <w:name w:val="5166DDA17B6C7F478CF83D9E876642DA"/>
  </w:style>
  <w:style w:type="paragraph" w:customStyle="1" w:styleId="A5D4A3FA3D2618498A96313E38BD98CB">
    <w:name w:val="A5D4A3FA3D2618498A96313E38BD98CB"/>
  </w:style>
  <w:style w:type="paragraph" w:customStyle="1" w:styleId="C75A405F09294A49A4E26F313D54D6B8">
    <w:name w:val="C75A405F09294A49A4E26F313D54D6B8"/>
  </w:style>
  <w:style w:type="paragraph" w:customStyle="1" w:styleId="7CCD55025C7CB446A1415DAC616675A5">
    <w:name w:val="7CCD55025C7CB446A1415DAC616675A5"/>
  </w:style>
  <w:style w:type="paragraph" w:customStyle="1" w:styleId="029B8CD5B3171143B83C1DAE5AE37DC5">
    <w:name w:val="029B8CD5B3171143B83C1DAE5AE37DC5"/>
  </w:style>
  <w:style w:type="paragraph" w:customStyle="1" w:styleId="8486D39F43B6194496C470639534B1E7">
    <w:name w:val="8486D39F43B6194496C470639534B1E7"/>
  </w:style>
  <w:style w:type="paragraph" w:customStyle="1" w:styleId="32BEE2FE9837634C8DE60CCEEDE46C84">
    <w:name w:val="32BEE2FE9837634C8DE60CCEEDE46C84"/>
  </w:style>
  <w:style w:type="paragraph" w:customStyle="1" w:styleId="B99A7FF452F8884EA896320B96B93F11">
    <w:name w:val="B99A7FF452F8884EA896320B96B93F11"/>
  </w:style>
  <w:style w:type="paragraph" w:customStyle="1" w:styleId="A67A512265C8D34A8CE046B8E8DCF216">
    <w:name w:val="A67A512265C8D34A8CE046B8E8DCF216"/>
  </w:style>
  <w:style w:type="paragraph" w:customStyle="1" w:styleId="571B39EAEC2538469C04A3C944A42323">
    <w:name w:val="571B39EAEC2538469C04A3C944A42323"/>
  </w:style>
  <w:style w:type="paragraph" w:customStyle="1" w:styleId="486152661D183640A9146FF462468E38">
    <w:name w:val="486152661D183640A9146FF462468E38"/>
  </w:style>
  <w:style w:type="paragraph" w:customStyle="1" w:styleId="16AFA34B0BA44C43AB396BBBDDB31CC8">
    <w:name w:val="16AFA34B0BA44C43AB396BBBDDB31CC8"/>
  </w:style>
  <w:style w:type="paragraph" w:customStyle="1" w:styleId="C50D3B0DB2F57840867E290ECF679DC8">
    <w:name w:val="C50D3B0DB2F57840867E290ECF679DC8"/>
  </w:style>
  <w:style w:type="paragraph" w:customStyle="1" w:styleId="8DDD1B7FF9FFF8499C49C0633555964B">
    <w:name w:val="8DDD1B7FF9FFF8499C49C0633555964B"/>
  </w:style>
  <w:style w:type="paragraph" w:customStyle="1" w:styleId="19FC18DF4E04974899F7A273C1D3135D">
    <w:name w:val="19FC18DF4E04974899F7A273C1D3135D"/>
  </w:style>
  <w:style w:type="paragraph" w:customStyle="1" w:styleId="02999E7A9BB878488E75284B004A218B">
    <w:name w:val="02999E7A9BB878488E75284B004A218B"/>
  </w:style>
  <w:style w:type="paragraph" w:customStyle="1" w:styleId="D4ED6B67826C9D4B82FBAD468F191308">
    <w:name w:val="D4ED6B67826C9D4B82FBAD468F191308"/>
  </w:style>
  <w:style w:type="paragraph" w:customStyle="1" w:styleId="F916AD4E3307694EBCDB3F1FB19C61AB">
    <w:name w:val="F916AD4E3307694EBCDB3F1FB19C61AB"/>
  </w:style>
  <w:style w:type="paragraph" w:customStyle="1" w:styleId="5256120ABA4EC94795CCCABDA2360965">
    <w:name w:val="5256120ABA4EC94795CCCABDA2360965"/>
  </w:style>
  <w:style w:type="paragraph" w:customStyle="1" w:styleId="30E9D250F6146141A921135FAF982472">
    <w:name w:val="30E9D250F6146141A921135FAF982472"/>
  </w:style>
  <w:style w:type="paragraph" w:customStyle="1" w:styleId="BE48778A469C414C9CC6A056B8008AD2">
    <w:name w:val="BE48778A469C414C9CC6A056B8008AD2"/>
  </w:style>
  <w:style w:type="paragraph" w:customStyle="1" w:styleId="3F7F4AFA2269D44E9AFAC555C8B62814">
    <w:name w:val="3F7F4AFA2269D44E9AFAC555C8B62814"/>
  </w:style>
  <w:style w:type="paragraph" w:customStyle="1" w:styleId="779BA6735E431143B929891DDC41BDB6">
    <w:name w:val="779BA6735E431143B929891DDC41BDB6"/>
  </w:style>
  <w:style w:type="paragraph" w:customStyle="1" w:styleId="EEBD7A6D0F676E419DC4E14B27465AB6">
    <w:name w:val="EEBD7A6D0F676E419DC4E14B27465AB6"/>
  </w:style>
  <w:style w:type="paragraph" w:customStyle="1" w:styleId="D73952BD64FB2B4E8FC8F49B0B61FDC3">
    <w:name w:val="D73952BD64FB2B4E8FC8F49B0B61FDC3"/>
  </w:style>
  <w:style w:type="paragraph" w:customStyle="1" w:styleId="AD54193198D81849A96991457B573441">
    <w:name w:val="AD54193198D81849A96991457B573441"/>
  </w:style>
  <w:style w:type="paragraph" w:customStyle="1" w:styleId="48EDB51A1349A545854B429F749D6639">
    <w:name w:val="48EDB51A1349A545854B429F749D6639"/>
  </w:style>
  <w:style w:type="paragraph" w:customStyle="1" w:styleId="5AFBF47B1D279048BBFB50A53ECE4922">
    <w:name w:val="5AFBF47B1D279048BBFB50A53ECE4922"/>
  </w:style>
  <w:style w:type="paragraph" w:customStyle="1" w:styleId="327120F724A9BB4191540067927A7474">
    <w:name w:val="327120F724A9BB4191540067927A7474"/>
    <w:rsid w:val="00660E8E"/>
  </w:style>
  <w:style w:type="paragraph" w:customStyle="1" w:styleId="13A21F7680F47D4D98B81E4526FA70B9">
    <w:name w:val="13A21F7680F47D4D98B81E4526FA70B9"/>
    <w:rsid w:val="00660E8E"/>
  </w:style>
  <w:style w:type="paragraph" w:customStyle="1" w:styleId="13CC09A15C529C4C9B9918F3F6486956">
    <w:name w:val="13CC09A15C529C4C9B9918F3F6486956"/>
    <w:rsid w:val="00660E8E"/>
  </w:style>
  <w:style w:type="paragraph" w:customStyle="1" w:styleId="AC474D19ABB1E749A11B248C76E8074B">
    <w:name w:val="AC474D19ABB1E749A11B248C76E8074B"/>
    <w:rsid w:val="00660E8E"/>
  </w:style>
  <w:style w:type="paragraph" w:customStyle="1" w:styleId="8FCE5A02983E324D823DF0E7DF32AB85">
    <w:name w:val="8FCE5A02983E324D823DF0E7DF32AB85"/>
    <w:rsid w:val="00660E8E"/>
  </w:style>
  <w:style w:type="paragraph" w:customStyle="1" w:styleId="72C7FEE2DFF93943A9EDD4C9C1374D61">
    <w:name w:val="72C7FEE2DFF93943A9EDD4C9C1374D61"/>
    <w:rsid w:val="00660E8E"/>
  </w:style>
  <w:style w:type="paragraph" w:customStyle="1" w:styleId="164E3F7B9395F8409E3658AF0A0D396D">
    <w:name w:val="164E3F7B9395F8409E3658AF0A0D396D"/>
    <w:rsid w:val="00660E8E"/>
  </w:style>
  <w:style w:type="paragraph" w:customStyle="1" w:styleId="B27C0D376792B748BD7CB8029F27D98C">
    <w:name w:val="B27C0D376792B748BD7CB8029F27D98C"/>
    <w:rsid w:val="00660E8E"/>
  </w:style>
  <w:style w:type="paragraph" w:customStyle="1" w:styleId="CCD3ACDF4B6B024D81DCDBA1E53FDC6B">
    <w:name w:val="CCD3ACDF4B6B024D81DCDBA1E53FDC6B"/>
    <w:rsid w:val="00660E8E"/>
  </w:style>
  <w:style w:type="paragraph" w:customStyle="1" w:styleId="AEFA695AD0880C46B2219AF28A6F987A">
    <w:name w:val="AEFA695AD0880C46B2219AF28A6F987A"/>
    <w:rsid w:val="00660E8E"/>
  </w:style>
  <w:style w:type="paragraph" w:customStyle="1" w:styleId="395EA47681D13349AFF7EC903966559E">
    <w:name w:val="395EA47681D13349AFF7EC903966559E"/>
    <w:rsid w:val="00660E8E"/>
  </w:style>
  <w:style w:type="paragraph" w:customStyle="1" w:styleId="1548D156B2907043B72052EEE90177C4">
    <w:name w:val="1548D156B2907043B72052EEE90177C4"/>
    <w:rsid w:val="00660E8E"/>
  </w:style>
  <w:style w:type="paragraph" w:customStyle="1" w:styleId="B2E130795A1A68419F9EE96903EC3AF8">
    <w:name w:val="B2E130795A1A68419F9EE96903EC3AF8"/>
    <w:rsid w:val="00660E8E"/>
  </w:style>
  <w:style w:type="paragraph" w:customStyle="1" w:styleId="554591224BAC2D44A05203C6F2E00522">
    <w:name w:val="554591224BAC2D44A05203C6F2E00522"/>
    <w:rsid w:val="00660E8E"/>
  </w:style>
  <w:style w:type="paragraph" w:customStyle="1" w:styleId="F82B1745B170DE4A8FF8167900B03982">
    <w:name w:val="F82B1745B170DE4A8FF8167900B03982"/>
    <w:rsid w:val="00660E8E"/>
  </w:style>
  <w:style w:type="paragraph" w:customStyle="1" w:styleId="08D71CD4165C3A45B7955042EF2FC60A">
    <w:name w:val="08D71CD4165C3A45B7955042EF2FC60A"/>
    <w:rsid w:val="00660E8E"/>
  </w:style>
  <w:style w:type="paragraph" w:customStyle="1" w:styleId="00059069402D4B4AA2C40C9C49308B67">
    <w:name w:val="00059069402D4B4AA2C40C9C49308B67"/>
    <w:rsid w:val="00660E8E"/>
  </w:style>
  <w:style w:type="paragraph" w:customStyle="1" w:styleId="41DA25F55A93EB4EA84E9AC9017B1773">
    <w:name w:val="41DA25F55A93EB4EA84E9AC9017B1773"/>
    <w:rsid w:val="00660E8E"/>
  </w:style>
  <w:style w:type="paragraph" w:customStyle="1" w:styleId="33B4E1FF4ACAC843819C9F3750AD1071">
    <w:name w:val="33B4E1FF4ACAC843819C9F3750AD1071"/>
    <w:rsid w:val="00660E8E"/>
  </w:style>
  <w:style w:type="paragraph" w:customStyle="1" w:styleId="6AF980D18748544B97BE4A62A6510011">
    <w:name w:val="6AF980D18748544B97BE4A62A6510011"/>
    <w:rsid w:val="00660E8E"/>
  </w:style>
  <w:style w:type="paragraph" w:customStyle="1" w:styleId="5F0DBE23734DFF49A9D6C99D6430B8D3">
    <w:name w:val="5F0DBE23734DFF49A9D6C99D6430B8D3"/>
    <w:rsid w:val="00660E8E"/>
  </w:style>
  <w:style w:type="paragraph" w:customStyle="1" w:styleId="C534856B34C9944EBF96A89A3D30F1F3">
    <w:name w:val="C534856B34C9944EBF96A89A3D30F1F3"/>
    <w:rsid w:val="00660E8E"/>
  </w:style>
  <w:style w:type="paragraph" w:customStyle="1" w:styleId="1517BDD94D3F8449AF8C185EE7E924DF">
    <w:name w:val="1517BDD94D3F8449AF8C185EE7E924DF"/>
    <w:rsid w:val="00660E8E"/>
  </w:style>
  <w:style w:type="paragraph" w:customStyle="1" w:styleId="73065DA8B1B1EC4FAD8F739089F7A093">
    <w:name w:val="73065DA8B1B1EC4FAD8F739089F7A093"/>
    <w:rsid w:val="00660E8E"/>
  </w:style>
  <w:style w:type="paragraph" w:customStyle="1" w:styleId="30BAB04DBFC07D4C9EFB8C68BD6AA4A5">
    <w:name w:val="30BAB04DBFC07D4C9EFB8C68BD6AA4A5"/>
    <w:rsid w:val="00660E8E"/>
  </w:style>
  <w:style w:type="paragraph" w:customStyle="1" w:styleId="E22CF4DCDF59C648B637EE8F42533E9E">
    <w:name w:val="E22CF4DCDF59C648B637EE8F42533E9E"/>
    <w:rsid w:val="00660E8E"/>
  </w:style>
  <w:style w:type="paragraph" w:customStyle="1" w:styleId="D349E92FC19BFF4BA36D40D3663CE666">
    <w:name w:val="D349E92FC19BFF4BA36D40D3663CE666"/>
    <w:rsid w:val="00660E8E"/>
  </w:style>
  <w:style w:type="paragraph" w:customStyle="1" w:styleId="A8D7CC409C93B0479079C7233F42AD28">
    <w:name w:val="A8D7CC409C93B0479079C7233F42AD28"/>
    <w:rsid w:val="00660E8E"/>
  </w:style>
  <w:style w:type="paragraph" w:customStyle="1" w:styleId="0A70A386274537499EE6F187799653A0">
    <w:name w:val="0A70A386274537499EE6F187799653A0"/>
    <w:rsid w:val="00660E8E"/>
  </w:style>
  <w:style w:type="paragraph" w:customStyle="1" w:styleId="851D41467C925749B27059FAEB390FEF">
    <w:name w:val="851D41467C925749B27059FAEB390FEF"/>
    <w:rsid w:val="00660E8E"/>
  </w:style>
  <w:style w:type="paragraph" w:customStyle="1" w:styleId="48320D9071A32147AEF0019A216EC9FB">
    <w:name w:val="48320D9071A32147AEF0019A216EC9FB"/>
    <w:rsid w:val="00660E8E"/>
  </w:style>
  <w:style w:type="paragraph" w:customStyle="1" w:styleId="9A789994C0266746B4DCCC837EC8051A">
    <w:name w:val="9A789994C0266746B4DCCC837EC8051A"/>
    <w:rsid w:val="00660E8E"/>
  </w:style>
  <w:style w:type="paragraph" w:customStyle="1" w:styleId="47A43C07A0E5F447936AFCF5A7F7B012">
    <w:name w:val="47A43C07A0E5F447936AFCF5A7F7B012"/>
    <w:rsid w:val="00660E8E"/>
  </w:style>
  <w:style w:type="paragraph" w:customStyle="1" w:styleId="AF3BB498C367D743A8A07FE0DEDEB0B3">
    <w:name w:val="AF3BB498C367D743A8A07FE0DEDEB0B3"/>
    <w:rsid w:val="00660E8E"/>
  </w:style>
  <w:style w:type="paragraph" w:customStyle="1" w:styleId="FB93D1B289F5D54DBF306FAB910A3C78">
    <w:name w:val="FB93D1B289F5D54DBF306FAB910A3C78"/>
    <w:rsid w:val="00660E8E"/>
  </w:style>
  <w:style w:type="paragraph" w:customStyle="1" w:styleId="D64A9BE8483D244FB1B5C0A43E8A9656">
    <w:name w:val="D64A9BE8483D244FB1B5C0A43E8A9656"/>
    <w:rsid w:val="00660E8E"/>
  </w:style>
  <w:style w:type="paragraph" w:customStyle="1" w:styleId="9A06164F61ED994ABD21D226FF2F7F4D">
    <w:name w:val="9A06164F61ED994ABD21D226FF2F7F4D"/>
    <w:rsid w:val="00660E8E"/>
  </w:style>
  <w:style w:type="paragraph" w:customStyle="1" w:styleId="D539D68B2D4FF34AA6CCA63D40944B0A">
    <w:name w:val="D539D68B2D4FF34AA6CCA63D40944B0A"/>
    <w:rsid w:val="00660E8E"/>
  </w:style>
  <w:style w:type="paragraph" w:customStyle="1" w:styleId="91DA014479FFEC43AABB8CDF83415BBF">
    <w:name w:val="91DA014479FFEC43AABB8CDF83415BBF"/>
    <w:rsid w:val="00660E8E"/>
  </w:style>
  <w:style w:type="paragraph" w:customStyle="1" w:styleId="4129AA184245964DACBBEB980817A0D9">
    <w:name w:val="4129AA184245964DACBBEB980817A0D9"/>
    <w:rsid w:val="00660E8E"/>
  </w:style>
  <w:style w:type="paragraph" w:customStyle="1" w:styleId="D0DB6805E77B1843B6DCDD2D4ED2CE16">
    <w:name w:val="D0DB6805E77B1843B6DCDD2D4ED2CE16"/>
    <w:rsid w:val="00660E8E"/>
  </w:style>
  <w:style w:type="paragraph" w:customStyle="1" w:styleId="31C67C43762E384CBF57C6B5828FD485">
    <w:name w:val="31C67C43762E384CBF57C6B5828FD485"/>
    <w:rsid w:val="00660E8E"/>
  </w:style>
  <w:style w:type="paragraph" w:customStyle="1" w:styleId="70186515A5D123478A18653CDF818E43">
    <w:name w:val="70186515A5D123478A18653CDF818E43"/>
    <w:rsid w:val="00660E8E"/>
  </w:style>
  <w:style w:type="paragraph" w:customStyle="1" w:styleId="5F156B990EE9CE4B9D405DB996E6F3E5">
    <w:name w:val="5F156B990EE9CE4B9D405DB996E6F3E5"/>
    <w:rsid w:val="00660E8E"/>
  </w:style>
  <w:style w:type="paragraph" w:customStyle="1" w:styleId="AC3DB7B66932374E9D23C4BDCFA38C98">
    <w:name w:val="AC3DB7B66932374E9D23C4BDCFA38C98"/>
    <w:rsid w:val="00660E8E"/>
  </w:style>
  <w:style w:type="paragraph" w:customStyle="1" w:styleId="02B8AC7CACE0DC46B2626902E2F05771">
    <w:name w:val="02B8AC7CACE0DC46B2626902E2F05771"/>
    <w:rsid w:val="00660E8E"/>
  </w:style>
  <w:style w:type="paragraph" w:customStyle="1" w:styleId="9DC63A861B54304C97797F01FD4BAADD">
    <w:name w:val="9DC63A861B54304C97797F01FD4BAADD"/>
    <w:rsid w:val="00660E8E"/>
  </w:style>
  <w:style w:type="paragraph" w:customStyle="1" w:styleId="B90B6901B5C8F143BE92E8641320BB18">
    <w:name w:val="B90B6901B5C8F143BE92E8641320BB18"/>
    <w:rsid w:val="00660E8E"/>
  </w:style>
  <w:style w:type="paragraph" w:customStyle="1" w:styleId="8D416E0575D73845B07F087519041134">
    <w:name w:val="8D416E0575D73845B07F087519041134"/>
    <w:rsid w:val="00660E8E"/>
  </w:style>
  <w:style w:type="paragraph" w:customStyle="1" w:styleId="0D6C5001E27841459D85602DEFB0464A">
    <w:name w:val="0D6C5001E27841459D85602DEFB0464A"/>
    <w:rsid w:val="00660E8E"/>
  </w:style>
  <w:style w:type="paragraph" w:customStyle="1" w:styleId="6C9CBBFD5E7CBC44A043ECA13885426E">
    <w:name w:val="6C9CBBFD5E7CBC44A043ECA13885426E"/>
    <w:rsid w:val="00660E8E"/>
  </w:style>
  <w:style w:type="paragraph" w:customStyle="1" w:styleId="B0C0CAFD02E7E0489177FD67ECDB8DDB">
    <w:name w:val="B0C0CAFD02E7E0489177FD67ECDB8DDB"/>
    <w:rsid w:val="00660E8E"/>
  </w:style>
  <w:style w:type="paragraph" w:customStyle="1" w:styleId="238C29FE55988346992460F51F8071AD">
    <w:name w:val="238C29FE55988346992460F51F8071AD"/>
    <w:rsid w:val="00660E8E"/>
  </w:style>
  <w:style w:type="paragraph" w:customStyle="1" w:styleId="1032DE2F64DC11498CDA3AF7AFEF5BB2">
    <w:name w:val="1032DE2F64DC11498CDA3AF7AFEF5BB2"/>
    <w:rsid w:val="00660E8E"/>
  </w:style>
  <w:style w:type="paragraph" w:customStyle="1" w:styleId="C07F4DE499FCA0488CF1720297A25A21">
    <w:name w:val="C07F4DE499FCA0488CF1720297A25A21"/>
    <w:rsid w:val="00660E8E"/>
  </w:style>
  <w:style w:type="paragraph" w:customStyle="1" w:styleId="4305C882AE876346AC7E6F37BEC4950F">
    <w:name w:val="4305C882AE876346AC7E6F37BEC4950F"/>
    <w:rsid w:val="00660E8E"/>
  </w:style>
  <w:style w:type="paragraph" w:customStyle="1" w:styleId="7384F266DC93B5438ACFF2BD860E8563">
    <w:name w:val="7384F266DC93B5438ACFF2BD860E8563"/>
    <w:rsid w:val="00660E8E"/>
  </w:style>
  <w:style w:type="paragraph" w:customStyle="1" w:styleId="EC5212B98A92C847B5643A119F14E493">
    <w:name w:val="EC5212B98A92C847B5643A119F14E493"/>
    <w:rsid w:val="00660E8E"/>
  </w:style>
  <w:style w:type="paragraph" w:customStyle="1" w:styleId="82ADB7C7BBC8E44584C315544B1701D7">
    <w:name w:val="82ADB7C7BBC8E44584C315544B1701D7"/>
    <w:rsid w:val="00660E8E"/>
  </w:style>
  <w:style w:type="paragraph" w:customStyle="1" w:styleId="5F34727384270643A66A9880B9292634">
    <w:name w:val="5F34727384270643A66A9880B9292634"/>
    <w:rsid w:val="00660E8E"/>
  </w:style>
  <w:style w:type="paragraph" w:customStyle="1" w:styleId="FADDEF8DD0DB9D4DADB9503A8051B1EA">
    <w:name w:val="FADDEF8DD0DB9D4DADB9503A8051B1EA"/>
    <w:rsid w:val="00660E8E"/>
  </w:style>
  <w:style w:type="paragraph" w:customStyle="1" w:styleId="024DA9700FAD1344A1F669F762DF1C47">
    <w:name w:val="024DA9700FAD1344A1F669F762DF1C47"/>
    <w:rsid w:val="006A617B"/>
  </w:style>
  <w:style w:type="paragraph" w:customStyle="1" w:styleId="C416DF2700894E4DB243848D7BAFA6D0">
    <w:name w:val="C416DF2700894E4DB243848D7BAFA6D0"/>
    <w:rsid w:val="00B63D1A"/>
  </w:style>
  <w:style w:type="paragraph" w:customStyle="1" w:styleId="F487BE7D0B262947A9F6415F188EFE72">
    <w:name w:val="F487BE7D0B262947A9F6415F188EFE72"/>
    <w:rsid w:val="00B63D1A"/>
  </w:style>
  <w:style w:type="paragraph" w:customStyle="1" w:styleId="11CB0A3FC0D56A4F879BC245D9275C9C">
    <w:name w:val="11CB0A3FC0D56A4F879BC245D9275C9C"/>
    <w:rsid w:val="00B63D1A"/>
  </w:style>
  <w:style w:type="paragraph" w:customStyle="1" w:styleId="9361FA9CD0362948B1483508C55E52D7">
    <w:name w:val="9361FA9CD0362948B1483508C55E52D7"/>
    <w:rsid w:val="00B63D1A"/>
  </w:style>
  <w:style w:type="paragraph" w:customStyle="1" w:styleId="1D8281BD84A8AC4BBCBC87AF44E21E73">
    <w:name w:val="1D8281BD84A8AC4BBCBC87AF44E21E73"/>
    <w:rsid w:val="00B63D1A"/>
  </w:style>
  <w:style w:type="paragraph" w:customStyle="1" w:styleId="8CA61A41C48B4740A0EAE0659063A556">
    <w:name w:val="8CA61A41C48B4740A0EAE0659063A556"/>
    <w:rsid w:val="00B63D1A"/>
  </w:style>
  <w:style w:type="paragraph" w:customStyle="1" w:styleId="32BD8FD1D194504CBF1B93A9F95D61D3">
    <w:name w:val="32BD8FD1D194504CBF1B93A9F95D61D3"/>
    <w:rsid w:val="00B63D1A"/>
  </w:style>
  <w:style w:type="paragraph" w:customStyle="1" w:styleId="6285759FAFA7294DBDA41E4CDA07131B">
    <w:name w:val="6285759FAFA7294DBDA41E4CDA07131B"/>
    <w:rsid w:val="00B63D1A"/>
  </w:style>
  <w:style w:type="paragraph" w:customStyle="1" w:styleId="ECB3015A8CC0EB4CBDEF31E7BA118524">
    <w:name w:val="ECB3015A8CC0EB4CBDEF31E7BA118524"/>
    <w:rsid w:val="00B63D1A"/>
  </w:style>
  <w:style w:type="paragraph" w:customStyle="1" w:styleId="BA0D121E7D208342856BD975DF69B0BF">
    <w:name w:val="BA0D121E7D208342856BD975DF69B0BF"/>
    <w:rsid w:val="00B63D1A"/>
  </w:style>
  <w:style w:type="paragraph" w:customStyle="1" w:styleId="31349E324C27A949A7661FCBF14298A1">
    <w:name w:val="31349E324C27A949A7661FCBF14298A1"/>
    <w:rsid w:val="00B63D1A"/>
  </w:style>
  <w:style w:type="paragraph" w:customStyle="1" w:styleId="2D971F814ECD624B80BE21CEAB588132">
    <w:name w:val="2D971F814ECD624B80BE21CEAB588132"/>
    <w:rsid w:val="00B63D1A"/>
  </w:style>
  <w:style w:type="paragraph" w:customStyle="1" w:styleId="5940BF7747DAF849867B8346DD22E9C0">
    <w:name w:val="5940BF7747DAF849867B8346DD22E9C0"/>
    <w:rsid w:val="00B63D1A"/>
  </w:style>
  <w:style w:type="paragraph" w:customStyle="1" w:styleId="E14C35BB75F28D44A66C3EE81C6AD459">
    <w:name w:val="E14C35BB75F28D44A66C3EE81C6AD459"/>
    <w:rsid w:val="00B63D1A"/>
  </w:style>
  <w:style w:type="paragraph" w:customStyle="1" w:styleId="378906B76554C1418C5F612FD2085FCF">
    <w:name w:val="378906B76554C1418C5F612FD2085FCF"/>
    <w:rsid w:val="00B63D1A"/>
  </w:style>
  <w:style w:type="paragraph" w:customStyle="1" w:styleId="E3A3754F81D2A746B5AF30F9BA9485AF">
    <w:name w:val="E3A3754F81D2A746B5AF30F9BA9485AF"/>
    <w:rsid w:val="00B63D1A"/>
  </w:style>
  <w:style w:type="paragraph" w:customStyle="1" w:styleId="BF0B175AA432CF49AE89BDDB022A6175">
    <w:name w:val="BF0B175AA432CF49AE89BDDB022A6175"/>
    <w:rsid w:val="00B63D1A"/>
  </w:style>
  <w:style w:type="paragraph" w:customStyle="1" w:styleId="6277B461CE501F4DBC504CBE105F0892">
    <w:name w:val="6277B461CE501F4DBC504CBE105F0892"/>
    <w:rsid w:val="00B63D1A"/>
  </w:style>
  <w:style w:type="paragraph" w:customStyle="1" w:styleId="D0B54526F2515B428CE89CD200FCA875">
    <w:name w:val="D0B54526F2515B428CE89CD200FCA875"/>
    <w:rsid w:val="00B63D1A"/>
  </w:style>
  <w:style w:type="paragraph" w:customStyle="1" w:styleId="76A263CD5AC76146806C4E86C6EBCA71">
    <w:name w:val="76A263CD5AC76146806C4E86C6EBCA71"/>
    <w:rsid w:val="00B63D1A"/>
  </w:style>
  <w:style w:type="paragraph" w:customStyle="1" w:styleId="9D9A24B5EDEDC441BE2B6ECD90A911F9">
    <w:name w:val="9D9A24B5EDEDC441BE2B6ECD90A911F9"/>
    <w:rsid w:val="00B63D1A"/>
  </w:style>
  <w:style w:type="paragraph" w:customStyle="1" w:styleId="44E0FEDE4F9FA84794D025B34C58CC27">
    <w:name w:val="44E0FEDE4F9FA84794D025B34C58CC27"/>
    <w:rsid w:val="00B63D1A"/>
  </w:style>
  <w:style w:type="paragraph" w:customStyle="1" w:styleId="CA6D5E26C9AAA64580C518DD4E064E4F">
    <w:name w:val="CA6D5E26C9AAA64580C518DD4E064E4F"/>
    <w:rsid w:val="00B63D1A"/>
  </w:style>
  <w:style w:type="paragraph" w:customStyle="1" w:styleId="2129DE9C56B35241B5AC2FB5EE600335">
    <w:name w:val="2129DE9C56B35241B5AC2FB5EE600335"/>
    <w:rsid w:val="00B63D1A"/>
  </w:style>
  <w:style w:type="paragraph" w:customStyle="1" w:styleId="7847473DAF46C241AD1BDAD6B56D43B2">
    <w:name w:val="7847473DAF46C241AD1BDAD6B56D43B2"/>
    <w:rsid w:val="00B63D1A"/>
  </w:style>
  <w:style w:type="paragraph" w:customStyle="1" w:styleId="DACE1E3DCD8FFD4281C3FDE42FA00850">
    <w:name w:val="DACE1E3DCD8FFD4281C3FDE42FA00850"/>
    <w:rsid w:val="00B63D1A"/>
  </w:style>
  <w:style w:type="paragraph" w:customStyle="1" w:styleId="1FCA6AFB93745F4BA58B1CEA33CC6EE3">
    <w:name w:val="1FCA6AFB93745F4BA58B1CEA33CC6EE3"/>
    <w:rsid w:val="00B63D1A"/>
  </w:style>
  <w:style w:type="paragraph" w:customStyle="1" w:styleId="4858F4FF326E9646BB830F7C4E3CFE83">
    <w:name w:val="4858F4FF326E9646BB830F7C4E3CFE83"/>
    <w:rsid w:val="00B63D1A"/>
  </w:style>
  <w:style w:type="paragraph" w:customStyle="1" w:styleId="4C4E487C45D26F42894926F5776E253F">
    <w:name w:val="4C4E487C45D26F42894926F5776E253F"/>
    <w:rsid w:val="00B63D1A"/>
  </w:style>
  <w:style w:type="paragraph" w:customStyle="1" w:styleId="B0E1A060AFA02746A94AF87C65D5151C">
    <w:name w:val="B0E1A060AFA02746A94AF87C65D5151C"/>
    <w:rsid w:val="00B63D1A"/>
  </w:style>
  <w:style w:type="paragraph" w:customStyle="1" w:styleId="0683DB795705AC42A2CAAA9A9ECF7B2C">
    <w:name w:val="0683DB795705AC42A2CAAA9A9ECF7B2C"/>
    <w:rsid w:val="00B63D1A"/>
  </w:style>
  <w:style w:type="paragraph" w:customStyle="1" w:styleId="1C747B44CCAF924D8FAFA7442BBC83B4">
    <w:name w:val="1C747B44CCAF924D8FAFA7442BBC83B4"/>
    <w:rsid w:val="00B63D1A"/>
  </w:style>
  <w:style w:type="paragraph" w:customStyle="1" w:styleId="260BCB38DBE22940800EEAF27ECAFBA1">
    <w:name w:val="260BCB38DBE22940800EEAF27ECAFBA1"/>
    <w:rsid w:val="00B63D1A"/>
  </w:style>
  <w:style w:type="paragraph" w:customStyle="1" w:styleId="FC2F39A30E18E441BCE07A2C677AF2E1">
    <w:name w:val="FC2F39A30E18E441BCE07A2C677AF2E1"/>
    <w:rsid w:val="00B63D1A"/>
  </w:style>
  <w:style w:type="paragraph" w:customStyle="1" w:styleId="C3AE35997166DC4889D3253678E77EC1">
    <w:name w:val="C3AE35997166DC4889D3253678E77EC1"/>
    <w:rsid w:val="006657DA"/>
  </w:style>
  <w:style w:type="paragraph" w:customStyle="1" w:styleId="E47E4FD782A8AF4C8CA3B49F669D6FAB">
    <w:name w:val="E47E4FD782A8AF4C8CA3B49F669D6FAB"/>
    <w:rsid w:val="006657DA"/>
  </w:style>
  <w:style w:type="paragraph" w:customStyle="1" w:styleId="E32270D991B4AE4690F91E3EE70A3291">
    <w:name w:val="E32270D991B4AE4690F91E3EE70A3291"/>
    <w:rsid w:val="006657DA"/>
  </w:style>
  <w:style w:type="paragraph" w:customStyle="1" w:styleId="D99EED97D394024BB394D8B518204C47">
    <w:name w:val="D99EED97D394024BB394D8B518204C47"/>
    <w:rsid w:val="006657DA"/>
  </w:style>
  <w:style w:type="paragraph" w:customStyle="1" w:styleId="5F9E6B17925DC744ADF5CCEFF22B3448">
    <w:name w:val="5F9E6B17925DC744ADF5CCEFF22B3448"/>
    <w:rsid w:val="006657DA"/>
  </w:style>
  <w:style w:type="paragraph" w:customStyle="1" w:styleId="99B69CE5DFE99B418B089D215FEDEAEB">
    <w:name w:val="99B69CE5DFE99B418B089D215FEDEAEB"/>
    <w:rsid w:val="006657DA"/>
  </w:style>
  <w:style w:type="paragraph" w:customStyle="1" w:styleId="8AD996DBA25DB249AA27001AE4AA7071">
    <w:name w:val="8AD996DBA25DB249AA27001AE4AA7071"/>
    <w:rsid w:val="006657DA"/>
  </w:style>
  <w:style w:type="paragraph" w:customStyle="1" w:styleId="8EEC5F5DE204024B952D4388100A763E">
    <w:name w:val="8EEC5F5DE204024B952D4388100A763E"/>
    <w:rsid w:val="006657DA"/>
  </w:style>
  <w:style w:type="paragraph" w:customStyle="1" w:styleId="49DD5E2C9D339641A346E079FE0DB254">
    <w:name w:val="49DD5E2C9D339641A346E079FE0DB254"/>
    <w:rsid w:val="006657DA"/>
  </w:style>
  <w:style w:type="paragraph" w:customStyle="1" w:styleId="005A520CADBA3149B3B01E8BB552D7D7">
    <w:name w:val="005A520CADBA3149B3B01E8BB552D7D7"/>
    <w:rsid w:val="006657DA"/>
  </w:style>
  <w:style w:type="paragraph" w:customStyle="1" w:styleId="CF5AF4A01A27F444B1A0EBBD73B03DBE">
    <w:name w:val="CF5AF4A01A27F444B1A0EBBD73B03DBE"/>
    <w:rsid w:val="006657DA"/>
  </w:style>
  <w:style w:type="paragraph" w:customStyle="1" w:styleId="99E3E224FCF0BB4CAE13F86744F2E863">
    <w:name w:val="99E3E224FCF0BB4CAE13F86744F2E863"/>
    <w:rsid w:val="006657DA"/>
  </w:style>
  <w:style w:type="paragraph" w:customStyle="1" w:styleId="9F146AA9AA5ADF4F9F50200C533A03FE">
    <w:name w:val="9F146AA9AA5ADF4F9F50200C533A03FE"/>
    <w:rsid w:val="006657DA"/>
  </w:style>
  <w:style w:type="paragraph" w:customStyle="1" w:styleId="5163A28D0BD1AC43B973B422D29CEA36">
    <w:name w:val="5163A28D0BD1AC43B973B422D29CEA36"/>
    <w:rsid w:val="006657DA"/>
  </w:style>
  <w:style w:type="paragraph" w:customStyle="1" w:styleId="28D7C913B2C37840BAB1A899E871A028">
    <w:name w:val="28D7C913B2C37840BAB1A899E871A028"/>
    <w:rsid w:val="006657DA"/>
  </w:style>
  <w:style w:type="paragraph" w:customStyle="1" w:styleId="9787C50E0E76E24595C4D390C0EBB04C">
    <w:name w:val="9787C50E0E76E24595C4D390C0EBB04C"/>
    <w:rsid w:val="006657DA"/>
  </w:style>
  <w:style w:type="paragraph" w:customStyle="1" w:styleId="217DB50A986B114F9C2CB52D15AB1190">
    <w:name w:val="217DB50A986B114F9C2CB52D15AB1190"/>
    <w:rsid w:val="006657DA"/>
  </w:style>
  <w:style w:type="paragraph" w:customStyle="1" w:styleId="DD509931B5F26A4AA9B0679BEC8773E7">
    <w:name w:val="DD509931B5F26A4AA9B0679BEC8773E7"/>
    <w:rsid w:val="006657DA"/>
  </w:style>
  <w:style w:type="paragraph" w:customStyle="1" w:styleId="E7D21604B4273B429CBA5688B42B2DBF">
    <w:name w:val="E7D21604B4273B429CBA5688B42B2DBF"/>
    <w:rsid w:val="006657DA"/>
  </w:style>
  <w:style w:type="paragraph" w:customStyle="1" w:styleId="4093210292CE4948B8352DAEC04553C8">
    <w:name w:val="4093210292CE4948B8352DAEC04553C8"/>
    <w:rsid w:val="006657DA"/>
  </w:style>
  <w:style w:type="paragraph" w:customStyle="1" w:styleId="B521A305D334DB4C9E4847152E79D08C">
    <w:name w:val="B521A305D334DB4C9E4847152E79D08C"/>
    <w:rsid w:val="006657DA"/>
  </w:style>
  <w:style w:type="paragraph" w:customStyle="1" w:styleId="7E5DF7D595CFA5438186BFCF5156C88C">
    <w:name w:val="7E5DF7D595CFA5438186BFCF5156C88C"/>
    <w:rsid w:val="006657DA"/>
  </w:style>
  <w:style w:type="paragraph" w:customStyle="1" w:styleId="E05CE36D9D414D4B85188E9FFC43127B">
    <w:name w:val="E05CE36D9D414D4B85188E9FFC43127B"/>
    <w:rsid w:val="006657DA"/>
  </w:style>
  <w:style w:type="paragraph" w:customStyle="1" w:styleId="98E65BF8BB85184C89F31333A4C4ECBB">
    <w:name w:val="98E65BF8BB85184C89F31333A4C4ECBB"/>
    <w:rsid w:val="006657DA"/>
  </w:style>
  <w:style w:type="paragraph" w:customStyle="1" w:styleId="8F048DB4C35DCD4BBD09345FA823561B">
    <w:name w:val="8F048DB4C35DCD4BBD09345FA823561B"/>
    <w:rsid w:val="006657DA"/>
  </w:style>
  <w:style w:type="paragraph" w:customStyle="1" w:styleId="AE04B649E42CAA4BB162C7E525F7B0C0">
    <w:name w:val="AE04B649E42CAA4BB162C7E525F7B0C0"/>
    <w:rsid w:val="006657DA"/>
  </w:style>
  <w:style w:type="paragraph" w:customStyle="1" w:styleId="8EA9CD8D359D94418EE88EBD880FD629">
    <w:name w:val="8EA9CD8D359D94418EE88EBD880FD629"/>
    <w:rsid w:val="006657DA"/>
  </w:style>
  <w:style w:type="paragraph" w:customStyle="1" w:styleId="0EF81F9C3E880440ADE68F17C06C3D37">
    <w:name w:val="0EF81F9C3E880440ADE68F17C06C3D37"/>
    <w:rsid w:val="006657DA"/>
  </w:style>
  <w:style w:type="paragraph" w:customStyle="1" w:styleId="9C9D34A4DD7CA0498F407B0BEFEA93A6">
    <w:name w:val="9C9D34A4DD7CA0498F407B0BEFEA93A6"/>
    <w:rsid w:val="006657DA"/>
  </w:style>
  <w:style w:type="paragraph" w:customStyle="1" w:styleId="46DB09B2612534409E5BAF1BA2C353D6">
    <w:name w:val="46DB09B2612534409E5BAF1BA2C353D6"/>
    <w:rsid w:val="006657DA"/>
  </w:style>
  <w:style w:type="paragraph" w:customStyle="1" w:styleId="8992E50A9131C746A10DE078E77A9EDA">
    <w:name w:val="8992E50A9131C746A10DE078E77A9EDA"/>
    <w:rsid w:val="006657DA"/>
  </w:style>
  <w:style w:type="paragraph" w:customStyle="1" w:styleId="B65B53DB889F73429694801540952B2D">
    <w:name w:val="B65B53DB889F73429694801540952B2D"/>
    <w:rsid w:val="006657DA"/>
  </w:style>
  <w:style w:type="paragraph" w:customStyle="1" w:styleId="A98BFC9984925B4FAB32BA71A5A5D903">
    <w:name w:val="A98BFC9984925B4FAB32BA71A5A5D903"/>
    <w:rsid w:val="006657DA"/>
  </w:style>
  <w:style w:type="paragraph" w:customStyle="1" w:styleId="6CFB7671038C4A4EAE5F0BB2958296D9">
    <w:name w:val="6CFB7671038C4A4EAE5F0BB2958296D9"/>
    <w:rsid w:val="00665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github.com/bknie1</CompanyAddress>
  <CompanyPhone>860.884.0462</CompanyPhone>
  <CompanyFax>linkedin.com
/in/Brandonknieriem</CompanyFax>
  <CompanyEmail>brandonknieriem26
@gmail.com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C3DBD7-F4F7-B24C-8D37-ABD044AD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{AAD7FE1F-443A-684D-BAB2-78C072CE457D}tf16392737.dotx</Template>
  <TotalTime>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Company name/recipient</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ENGINEER</dc:subject>
  <dc:creator>Brandon Knieriem</dc:creator>
  <cp:keywords/>
  <dc:description>LinkedIn.com/in/brandonknieriem | github.co | bknieriem.com | 860.884.0462</dc:description>
  <cp:lastModifiedBy>Knieriem, Brandon M</cp:lastModifiedBy>
  <cp:revision>2</cp:revision>
  <dcterms:created xsi:type="dcterms:W3CDTF">2020-03-12T16:20:00Z</dcterms:created>
  <dcterms:modified xsi:type="dcterms:W3CDTF">2020-03-12T16:20:00Z</dcterms:modified>
</cp:coreProperties>
</file>