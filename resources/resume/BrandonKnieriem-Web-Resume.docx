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800"/>
        <w:gridCol w:w="6733"/>
      </w:tblGrid>
      <w:tr w:rsidR="002C2CDD" w:rsidRPr="00333CD3" w14:paraId="3A5276AB" w14:textId="77777777" w:rsidTr="009346B7">
        <w:trPr>
          <w:trHeight w:val="18"/>
        </w:trPr>
        <w:tc>
          <w:tcPr>
            <w:tcW w:w="3800" w:type="dxa"/>
            <w:tcMar>
              <w:top w:w="504" w:type="dxa"/>
              <w:right w:w="720" w:type="dxa"/>
            </w:tcMar>
          </w:tcPr>
          <w:p w14:paraId="33191086" w14:textId="77777777" w:rsidR="00A50939" w:rsidRPr="00333CD3" w:rsidRDefault="005C6177" w:rsidP="007569C1">
            <w:pPr>
              <w:pStyle w:val="Heading3"/>
            </w:pPr>
            <w:r>
              <w:t>TECH</w:t>
            </w:r>
          </w:p>
          <w:p w14:paraId="688CCA20" w14:textId="2A17683F" w:rsidR="00F2401D" w:rsidRDefault="00F2401D" w:rsidP="007569C1">
            <w:r>
              <w:t>HTML, CSS3, Sass, JavaScript, jQuery</w:t>
            </w:r>
            <w:r w:rsidR="00394ABE">
              <w:t>, V</w:t>
            </w:r>
            <w:r>
              <w:t>isual Basic, C#</w:t>
            </w:r>
          </w:p>
          <w:p w14:paraId="7C3317CC" w14:textId="77777777" w:rsidR="00F2401D" w:rsidRDefault="00F2401D" w:rsidP="007569C1">
            <w:r>
              <w:t>VB.NET, ASP.NET MVC, MEAN</w:t>
            </w:r>
          </w:p>
          <w:p w14:paraId="4F24D5B5" w14:textId="77777777" w:rsidR="00F2401D" w:rsidRDefault="00F2401D" w:rsidP="007569C1">
            <w:r>
              <w:t>Virtual Reality</w:t>
            </w:r>
          </w:p>
          <w:p w14:paraId="53277079" w14:textId="77777777" w:rsidR="00060FCB" w:rsidRDefault="00F2401D" w:rsidP="007569C1">
            <w:r>
              <w:t>C/C++, Java, Python</w:t>
            </w:r>
          </w:p>
          <w:p w14:paraId="20713666" w14:textId="2268C931" w:rsidR="00BB5F6F" w:rsidRDefault="00394ABE" w:rsidP="007569C1">
            <w:r>
              <w:t>Selenium</w:t>
            </w:r>
            <w:r w:rsidR="00060FCB">
              <w:t>, Backstop.js</w:t>
            </w:r>
          </w:p>
          <w:p w14:paraId="0555AE4C" w14:textId="748638CA" w:rsidR="00060FCB" w:rsidRPr="00333CD3" w:rsidRDefault="00BB5F6F" w:rsidP="007569C1">
            <w:r>
              <w:t xml:space="preserve">Unity, </w:t>
            </w:r>
            <w:r w:rsidR="00060FCB">
              <w:t>Adobe XD</w:t>
            </w:r>
          </w:p>
          <w:p w14:paraId="430C3BC7" w14:textId="77777777" w:rsidR="002C2CDD" w:rsidRPr="00333CD3" w:rsidRDefault="00C45AE4" w:rsidP="005D52F3">
            <w:pPr>
              <w:pStyle w:val="Heading3"/>
              <w:spacing w:before="360"/>
            </w:pPr>
            <w:sdt>
              <w:sdtPr>
                <w:alias w:val="Skills:"/>
                <w:tag w:val="Skills:"/>
                <w:id w:val="1490835561"/>
                <w:placeholder>
                  <w:docPart w:val="7CCD55025C7CB446A1415DAC616675A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333CD3">
                  <w:t>Skills</w:t>
                </w:r>
              </w:sdtContent>
            </w:sdt>
          </w:p>
          <w:p w14:paraId="475E148A" w14:textId="4D567DDF" w:rsidR="00F2401D" w:rsidRDefault="003946AB" w:rsidP="00741125">
            <w:r>
              <w:t xml:space="preserve">Taking feature ownership, leading innovation and process maturity, mentoring other developers </w:t>
            </w:r>
            <w:r w:rsidR="00A01D9B">
              <w:t>on best practices</w:t>
            </w:r>
            <w:r>
              <w:t xml:space="preserve">, adapting to new </w:t>
            </w:r>
            <w:r w:rsidR="00A01D9B">
              <w:t>technical challenges</w:t>
            </w:r>
          </w:p>
          <w:p w14:paraId="7F46C467" w14:textId="77777777" w:rsidR="00F2401D" w:rsidRPr="00333CD3" w:rsidRDefault="00F2401D" w:rsidP="005D52F3">
            <w:pPr>
              <w:pStyle w:val="Heading3"/>
              <w:spacing w:before="360"/>
            </w:pPr>
            <w:r>
              <w:t>Education</w:t>
            </w:r>
          </w:p>
          <w:p w14:paraId="58E98E31" w14:textId="727293F7" w:rsidR="005D52F3" w:rsidRDefault="005D52F3" w:rsidP="005D52F3">
            <w:r>
              <w:t>UXQB Certified Prof</w:t>
            </w:r>
            <w:r w:rsidR="00A8744B">
              <w:t>essional f</w:t>
            </w:r>
            <w:r w:rsidR="00BB5F6F">
              <w:t xml:space="preserve">or Usability and UX </w:t>
            </w:r>
            <w:r>
              <w:t>(CPUX-F)</w:t>
            </w:r>
          </w:p>
          <w:p w14:paraId="1300C180" w14:textId="77777777" w:rsidR="005D52F3" w:rsidRPr="005D52F3" w:rsidRDefault="005D52F3" w:rsidP="00F240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International Quality Institute</w:t>
            </w:r>
          </w:p>
          <w:p w14:paraId="1F0BFADB" w14:textId="77777777" w:rsidR="005D52F3" w:rsidRDefault="005D52F3" w:rsidP="00F2401D"/>
          <w:p w14:paraId="29A3759B" w14:textId="519BC69F" w:rsidR="00F2401D" w:rsidRDefault="00C6315C" w:rsidP="00F2401D">
            <w:r>
              <w:t>M.S. Computer Science</w:t>
            </w:r>
          </w:p>
          <w:p w14:paraId="7EE3912C" w14:textId="77777777" w:rsidR="00F2401D" w:rsidRDefault="00F2401D" w:rsidP="00F2401D">
            <w:pPr>
              <w:rPr>
                <w:sz w:val="18"/>
                <w:szCs w:val="18"/>
              </w:rPr>
            </w:pPr>
            <w:r w:rsidRPr="00F2401D">
              <w:rPr>
                <w:sz w:val="18"/>
                <w:szCs w:val="18"/>
              </w:rPr>
              <w:t>University of New Haven</w:t>
            </w:r>
          </w:p>
          <w:p w14:paraId="7B454B54" w14:textId="77777777" w:rsidR="003946AB" w:rsidRDefault="003946AB" w:rsidP="00F2401D">
            <w:pPr>
              <w:rPr>
                <w:sz w:val="16"/>
                <w:szCs w:val="16"/>
              </w:rPr>
            </w:pPr>
            <w:r w:rsidRPr="003946AB">
              <w:rPr>
                <w:sz w:val="16"/>
                <w:szCs w:val="16"/>
              </w:rPr>
              <w:t>Teaching Assistant, Research Assistant</w:t>
            </w:r>
          </w:p>
          <w:p w14:paraId="2C67C995" w14:textId="2C4712FC" w:rsidR="00060FCB" w:rsidRPr="00060FCB" w:rsidRDefault="00394ABE" w:rsidP="00060FCB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Python, Intro </w:t>
            </w:r>
            <w:r w:rsidR="00060FCB" w:rsidRPr="00060FCB">
              <w:rPr>
                <w:sz w:val="15"/>
                <w:szCs w:val="15"/>
              </w:rPr>
              <w:t>Programming in C, Intermediate Programming in C/C++</w:t>
            </w:r>
          </w:p>
          <w:p w14:paraId="24AD1A8B" w14:textId="77777777" w:rsidR="00F2401D" w:rsidRDefault="00F2401D" w:rsidP="00F2401D"/>
          <w:p w14:paraId="1FE00FEE" w14:textId="3B6C286F" w:rsidR="00F2401D" w:rsidRDefault="00C6315C" w:rsidP="00F2401D">
            <w:r>
              <w:t>B.A. Sociology</w:t>
            </w:r>
          </w:p>
          <w:p w14:paraId="71CFD13C" w14:textId="77777777" w:rsidR="00F2401D" w:rsidRPr="00F2401D" w:rsidRDefault="00F2401D" w:rsidP="00F2401D">
            <w:pPr>
              <w:rPr>
                <w:sz w:val="18"/>
                <w:szCs w:val="18"/>
              </w:rPr>
            </w:pPr>
            <w:r w:rsidRPr="00F2401D">
              <w:rPr>
                <w:sz w:val="18"/>
                <w:szCs w:val="18"/>
              </w:rPr>
              <w:t>Eastern Connecticut State University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W w:w="1346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732"/>
              <w:gridCol w:w="6732"/>
            </w:tblGrid>
            <w:tr w:rsidR="00A01D9B" w:rsidRPr="00333CD3" w14:paraId="77451D03" w14:textId="77777777" w:rsidTr="00A01D9B">
              <w:tc>
                <w:tcPr>
                  <w:tcW w:w="6732" w:type="dxa"/>
                </w:tcPr>
                <w:p w14:paraId="351EA40B" w14:textId="77777777" w:rsidR="00A01D9B" w:rsidRPr="00333CD3" w:rsidRDefault="00C45AE4" w:rsidP="00A01D9B">
                  <w:pPr>
                    <w:pStyle w:val="Heading3"/>
                  </w:pPr>
                  <w:sdt>
                    <w:sdtPr>
                      <w:alias w:val="Experience:"/>
                      <w:tag w:val="Experience:"/>
                      <w:id w:val="1135152602"/>
                      <w:placeholder>
                        <w:docPart w:val="260BCB38DBE22940800EEAF27ECAFB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01D9B" w:rsidRPr="00333CD3">
                        <w:t>Experience</w:t>
                      </w:r>
                    </w:sdtContent>
                  </w:sdt>
                </w:p>
                <w:p w14:paraId="73880F09" w14:textId="6FFB7EAE" w:rsidR="00A01D9B" w:rsidRPr="00333CD3" w:rsidRDefault="00A01D9B" w:rsidP="00060FCB">
                  <w:pPr>
                    <w:pStyle w:val="Heading4"/>
                  </w:pPr>
                  <w:r>
                    <w:t>Full STack Software Engineer</w:t>
                  </w:r>
                  <w:r w:rsidRPr="00333CD3">
                    <w:t xml:space="preserve"> • </w:t>
                  </w:r>
                  <w:r>
                    <w:t>athletereg</w:t>
                  </w:r>
                  <w:r w:rsidRPr="00333CD3">
                    <w:t xml:space="preserve"> • </w:t>
                  </w:r>
                  <w:r>
                    <w:t xml:space="preserve">06.18 – </w:t>
                  </w:r>
                  <w:r w:rsidR="00DE7C3C">
                    <w:t>03.20</w:t>
                  </w:r>
                </w:p>
                <w:p w14:paraId="3BA3DBFA" w14:textId="53B20172" w:rsidR="00A01D9B" w:rsidRPr="00215466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 w:rsidRPr="005C6177">
                    <w:t>Designed, prototyped, implemented, and tested</w:t>
                  </w:r>
                  <w:r>
                    <w:t xml:space="preserve"> dozens of features in</w:t>
                  </w:r>
                  <w:r w:rsidRPr="005C6177">
                    <w:t xml:space="preserve"> legacy VB ASP.NET</w:t>
                  </w:r>
                  <w:r>
                    <w:t xml:space="preserve"> stack</w:t>
                  </w:r>
                  <w:r w:rsidRPr="005C6177">
                    <w:t xml:space="preserve"> </w:t>
                  </w:r>
                  <w:r>
                    <w:t xml:space="preserve">for duration of two-year, mobile first, redesign initiative for </w:t>
                  </w:r>
                  <w:r w:rsidRPr="00215466">
                    <w:t>athletereg.com</w:t>
                  </w:r>
                  <w:r>
                    <w:t xml:space="preserve"> and its portals e.g. </w:t>
                  </w:r>
                  <w:hyperlink r:id="rId9" w:history="1">
                    <w:proofErr w:type="spellStart"/>
                    <w:r w:rsidRPr="00215466">
                      <w:rPr>
                        <w:rStyle w:val="Hyperlink"/>
                        <w:i/>
                      </w:rPr>
                      <w:t>BikeReg</w:t>
                    </w:r>
                    <w:proofErr w:type="spellEnd"/>
                  </w:hyperlink>
                </w:p>
                <w:p w14:paraId="4F86A58F" w14:textId="77777777" w:rsidR="00A01D9B" w:rsidRDefault="00A01D9B" w:rsidP="00215466"/>
                <w:p w14:paraId="2C607397" w14:textId="55E9E339" w:rsidR="00A01D9B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>
                    <w:t>Le</w:t>
                  </w:r>
                  <w:r w:rsidRPr="005C6177">
                    <w:t>d design and UX ma</w:t>
                  </w:r>
                  <w:r>
                    <w:t>turity for company; created</w:t>
                  </w:r>
                  <w:r w:rsidRPr="005C6177">
                    <w:t xml:space="preserve"> new policies and procedures based on best pra</w:t>
                  </w:r>
                  <w:r>
                    <w:t>ctices to achieve iterative, human-centered design</w:t>
                  </w:r>
                </w:p>
                <w:p w14:paraId="08BED541" w14:textId="77777777" w:rsidR="00A01D9B" w:rsidRDefault="00A01D9B" w:rsidP="00215466"/>
                <w:p w14:paraId="59FF7615" w14:textId="7508A574" w:rsidR="00A01D9B" w:rsidRPr="00215466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  <w:rPr>
                      <w:rStyle w:val="Hyperlink"/>
                      <w:color w:val="auto"/>
                      <w:u w:val="none"/>
                    </w:rPr>
                  </w:pPr>
                  <w:r w:rsidRPr="005C6177">
                    <w:t xml:space="preserve">Created </w:t>
                  </w:r>
                  <w:r>
                    <w:t xml:space="preserve">a style guide, style sheet, snippets, feature </w:t>
                  </w:r>
                  <w:r w:rsidRPr="005C6177">
                    <w:t>desi</w:t>
                  </w:r>
                  <w:r>
                    <w:t xml:space="preserve">gns, and interactive prototypes, used by all 5 developers and 2 designers </w:t>
                  </w:r>
                  <w:hyperlink r:id="rId10" w:history="1">
                    <w:r w:rsidRPr="00215466">
                      <w:rPr>
                        <w:rStyle w:val="Hyperlink"/>
                        <w:i/>
                      </w:rPr>
                      <w:t>Portfolio</w:t>
                    </w:r>
                  </w:hyperlink>
                </w:p>
                <w:p w14:paraId="309D4AA8" w14:textId="77777777" w:rsidR="00A01D9B" w:rsidRDefault="00A01D9B" w:rsidP="00215466"/>
                <w:p w14:paraId="5FB9EDDD" w14:textId="6BD8EAE4" w:rsidR="00A01D9B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>
                    <w:t>Collected</w:t>
                  </w:r>
                  <w:r w:rsidRPr="005C6177">
                    <w:t xml:space="preserve"> feedback </w:t>
                  </w:r>
                  <w:r>
                    <w:t xml:space="preserve">from 12 stakeholders </w:t>
                  </w:r>
                  <w:r w:rsidRPr="005C6177">
                    <w:t>on prototypes using surveying and master-ap</w:t>
                  </w:r>
                  <w:r>
                    <w:t>prentice style test instruments</w:t>
                  </w:r>
                </w:p>
                <w:p w14:paraId="69E1C151" w14:textId="77777777" w:rsidR="00A01D9B" w:rsidRDefault="00A01D9B" w:rsidP="00215466"/>
                <w:p w14:paraId="45B5D2B1" w14:textId="24E42707" w:rsidR="00A01D9B" w:rsidRPr="00333CD3" w:rsidRDefault="00A01D9B" w:rsidP="00215466">
                  <w:pPr>
                    <w:pStyle w:val="ListParagraph"/>
                    <w:numPr>
                      <w:ilvl w:val="0"/>
                      <w:numId w:val="1"/>
                    </w:numPr>
                    <w:ind w:left="360"/>
                  </w:pPr>
                  <w:r>
                    <w:t>Wrote over 70 self-automated feature tests for style regressions and real-time, front-end usability</w:t>
                  </w:r>
                </w:p>
                <w:p w14:paraId="6B60A50B" w14:textId="5B5BE900" w:rsidR="00A01D9B" w:rsidRPr="00333CD3" w:rsidRDefault="00A01D9B" w:rsidP="00060FCB">
                  <w:pPr>
                    <w:pStyle w:val="Heading4"/>
                  </w:pPr>
                  <w:r>
                    <w:t>BACK END Software Engineer INTERN</w:t>
                  </w:r>
                  <w:r w:rsidRPr="00333CD3">
                    <w:t xml:space="preserve"> • </w:t>
                  </w:r>
                  <w:r>
                    <w:t xml:space="preserve">Acuity </w:t>
                  </w:r>
                  <w:r w:rsidRPr="00333CD3">
                    <w:t xml:space="preserve">• </w:t>
                  </w:r>
                  <w:r>
                    <w:t>10.17 – 01.18</w:t>
                  </w:r>
                </w:p>
                <w:p w14:paraId="62E18F2E" w14:textId="77777777" w:rsidR="00A01D9B" w:rsidRDefault="00A01D9B" w:rsidP="00CB36B9">
                  <w:pPr>
                    <w:pStyle w:val="ListParagraph"/>
                    <w:numPr>
                      <w:ilvl w:val="0"/>
                      <w:numId w:val="2"/>
                    </w:numPr>
                    <w:ind w:left="360"/>
                  </w:pPr>
                  <w:r w:rsidRPr="00CB36B9">
                    <w:t>Sustained</w:t>
                  </w:r>
                  <w:r>
                    <w:t xml:space="preserve"> portal for commercial smart lighting control: </w:t>
                  </w:r>
                  <w:r w:rsidRPr="00CB36B9">
                    <w:t xml:space="preserve">Acuity’s </w:t>
                  </w:r>
                  <w:r>
                    <w:t>ASP</w:t>
                  </w:r>
                  <w:r w:rsidRPr="00CB36B9">
                    <w:t xml:space="preserve">.NET </w:t>
                  </w:r>
                  <w:proofErr w:type="spellStart"/>
                  <w:r w:rsidRPr="00215466">
                    <w:t>SensorView</w:t>
                  </w:r>
                  <w:proofErr w:type="spellEnd"/>
                  <w:r w:rsidRPr="00215466">
                    <w:t xml:space="preserve"> web app</w:t>
                  </w:r>
                  <w:r>
                    <w:t xml:space="preserve"> </w:t>
                  </w:r>
                  <w:hyperlink r:id="rId11" w:history="1">
                    <w:r w:rsidRPr="00A1326A">
                      <w:rPr>
                        <w:rStyle w:val="Hyperlink"/>
                        <w:i/>
                      </w:rPr>
                      <w:t>Demo</w:t>
                    </w:r>
                  </w:hyperlink>
                </w:p>
                <w:p w14:paraId="3D6CFA85" w14:textId="77777777" w:rsidR="00A01D9B" w:rsidRDefault="00A01D9B" w:rsidP="00A1326A">
                  <w:pPr>
                    <w:pStyle w:val="ListParagraph"/>
                    <w:ind w:left="360"/>
                  </w:pPr>
                </w:p>
                <w:p w14:paraId="7F0A30A5" w14:textId="0AEADA8B" w:rsidR="00A01D9B" w:rsidRPr="00A1326A" w:rsidRDefault="00A01D9B" w:rsidP="00060FCB">
                  <w:pPr>
                    <w:pStyle w:val="ListParagraph"/>
                    <w:numPr>
                      <w:ilvl w:val="0"/>
                      <w:numId w:val="2"/>
                    </w:numPr>
                    <w:ind w:left="360"/>
                    <w:rPr>
                      <w:i/>
                    </w:rPr>
                  </w:pPr>
                  <w:r>
                    <w:t xml:space="preserve">Developed </w:t>
                  </w:r>
                  <w:r w:rsidRPr="00CB36B9">
                    <w:t xml:space="preserve">new </w:t>
                  </w:r>
                  <w:r w:rsidRPr="00215466">
                    <w:t xml:space="preserve">Virtual </w:t>
                  </w:r>
                  <w:proofErr w:type="spellStart"/>
                  <w:r w:rsidRPr="00215466">
                    <w:t>WallPod</w:t>
                  </w:r>
                  <w:proofErr w:type="spellEnd"/>
                  <w:r w:rsidRPr="00CB36B9">
                    <w:t xml:space="preserve"> WiX Toolset </w:t>
                  </w:r>
                  <w:r w:rsidRPr="00215466">
                    <w:t>installer</w:t>
                  </w:r>
                  <w:r w:rsidRPr="00CB36B9">
                    <w:t xml:space="preserve"> </w:t>
                  </w:r>
                  <w:r>
                    <w:t xml:space="preserve">and integrated </w:t>
                  </w:r>
                  <w:r w:rsidRPr="00CB36B9">
                    <w:t xml:space="preserve">into </w:t>
                  </w:r>
                  <w:proofErr w:type="spellStart"/>
                  <w:r w:rsidRPr="00CB36B9">
                    <w:t>SensorView</w:t>
                  </w:r>
                  <w:proofErr w:type="spellEnd"/>
                  <w:r>
                    <w:t xml:space="preserve"> package process using </w:t>
                  </w:r>
                  <w:proofErr w:type="spellStart"/>
                  <w:r>
                    <w:t>MSBuild</w:t>
                  </w:r>
                  <w:proofErr w:type="spellEnd"/>
                  <w:r>
                    <w:t xml:space="preserve"> </w:t>
                  </w:r>
                  <w:hyperlink r:id="rId12" w:history="1">
                    <w:r w:rsidRPr="00A1326A">
                      <w:rPr>
                        <w:rStyle w:val="Hyperlink"/>
                        <w:i/>
                      </w:rPr>
                      <w:t>Video Portfolio</w:t>
                    </w:r>
                  </w:hyperlink>
                </w:p>
                <w:p w14:paraId="26459A04" w14:textId="77777777" w:rsidR="00A01D9B" w:rsidRPr="00333CD3" w:rsidRDefault="00A01D9B" w:rsidP="00215466">
                  <w:pPr>
                    <w:pStyle w:val="Heading3"/>
                    <w:spacing w:before="360"/>
                  </w:pPr>
                  <w:r>
                    <w:t>Extracurricular Projects</w:t>
                  </w:r>
                </w:p>
                <w:p w14:paraId="5732606C" w14:textId="52D5014C" w:rsidR="00A01D9B" w:rsidRDefault="007D3660" w:rsidP="00F20B91">
                  <w:r>
                    <w:t>Leads</w:t>
                  </w:r>
                  <w:r w:rsidR="00A01D9B">
                    <w:t xml:space="preserve"> programming on Dark Heaven</w:t>
                  </w:r>
                  <w:r>
                    <w:t xml:space="preserve"> </w:t>
                  </w:r>
                  <w:r w:rsidR="00A01D9B">
                    <w:t xml:space="preserve">in Sacramento Developer Group’s </w:t>
                  </w:r>
                  <w:r w:rsidR="00A01D9B" w:rsidRPr="00215466">
                    <w:t>Progressive Game Jam</w:t>
                  </w:r>
                </w:p>
                <w:p w14:paraId="42A9E853" w14:textId="77777777" w:rsidR="00A01D9B" w:rsidRDefault="00A01D9B" w:rsidP="00F20B91"/>
                <w:p w14:paraId="0B4290DF" w14:textId="3A5F94B9" w:rsidR="00A01D9B" w:rsidRDefault="00A01D9B" w:rsidP="00F20B91">
                  <w:r>
                    <w:t xml:space="preserve">Created five virtual reality games </w:t>
                  </w:r>
                  <w:r w:rsidR="00806841">
                    <w:t xml:space="preserve">using </w:t>
                  </w:r>
                  <w:proofErr w:type="spellStart"/>
                  <w:r>
                    <w:t>SteamVR</w:t>
                  </w:r>
                  <w:proofErr w:type="spellEnd"/>
                  <w:r>
                    <w:t xml:space="preserve"> and Google Daydream </w:t>
                  </w:r>
                  <w:hyperlink r:id="rId13" w:history="1">
                    <w:r w:rsidRPr="00A1326A">
                      <w:rPr>
                        <w:rStyle w:val="Hyperlink"/>
                        <w:i/>
                      </w:rPr>
                      <w:t>VR Video Portfolio</w:t>
                    </w:r>
                  </w:hyperlink>
                </w:p>
                <w:p w14:paraId="13BC70E3" w14:textId="77777777" w:rsidR="00A01D9B" w:rsidRDefault="00A01D9B" w:rsidP="00F20B91"/>
                <w:p w14:paraId="3F437EF2" w14:textId="4533279D" w:rsidR="00A01D9B" w:rsidRDefault="00A01D9B" w:rsidP="00F20B91">
                  <w:r>
                    <w:t>Independently</w:t>
                  </w:r>
                  <w:r w:rsidRPr="00060FCB">
                    <w:t xml:space="preserve"> designed and developed </w:t>
                  </w:r>
                  <w:proofErr w:type="spellStart"/>
                  <w:r w:rsidRPr="00A1326A">
                    <w:t>Symmetrics</w:t>
                  </w:r>
                  <w:proofErr w:type="spellEnd"/>
                  <w:r>
                    <w:t xml:space="preserve">; </w:t>
                  </w:r>
                  <w:r w:rsidRPr="00060FCB">
                    <w:t>educational dig</w:t>
                  </w:r>
                  <w:r>
                    <w:t xml:space="preserve">ital and physical security game </w:t>
                  </w:r>
                  <w:hyperlink r:id="rId14" w:history="1">
                    <w:r w:rsidRPr="00A1326A">
                      <w:rPr>
                        <w:rStyle w:val="Hyperlink"/>
                        <w:i/>
                      </w:rPr>
                      <w:t>Video Portfolio</w:t>
                    </w:r>
                  </w:hyperlink>
                </w:p>
                <w:p w14:paraId="1B69D286" w14:textId="6503D276" w:rsidR="00A01D9B" w:rsidRDefault="00A01D9B" w:rsidP="009346B7">
                  <w:pPr>
                    <w:tabs>
                      <w:tab w:val="left" w:pos="954"/>
                    </w:tabs>
                  </w:pPr>
                  <w:r>
                    <w:tab/>
                  </w:r>
                </w:p>
                <w:p w14:paraId="0F5D9BB7" w14:textId="74D60D9C" w:rsidR="00A01D9B" w:rsidRDefault="00A01D9B" w:rsidP="00A1326A">
                  <w:r w:rsidRPr="00A1326A">
                    <w:t>P</w:t>
                  </w:r>
                  <w:r>
                    <w:t>ublished academic research use of default passwords</w:t>
                  </w:r>
                </w:p>
                <w:p w14:paraId="196D20E1" w14:textId="152B86F0" w:rsidR="00A01D9B" w:rsidRPr="00A1326A" w:rsidRDefault="00C45AE4" w:rsidP="00A1326A">
                  <w:pPr>
                    <w:rPr>
                      <w:i/>
                    </w:rPr>
                  </w:pPr>
                  <w:hyperlink r:id="rId15" w:history="1">
                    <w:r w:rsidR="00A01D9B" w:rsidRPr="00A01D9B">
                      <w:rPr>
                        <w:rStyle w:val="Hyperlink"/>
                        <w:i/>
                      </w:rPr>
                      <w:t xml:space="preserve">(2018) An </w:t>
                    </w:r>
                    <w:r w:rsidR="00A01D9B" w:rsidRPr="00A1326A">
                      <w:rPr>
                        <w:rStyle w:val="Hyperlink"/>
                        <w:i/>
                      </w:rPr>
                      <w:t xml:space="preserve">Overview of </w:t>
                    </w:r>
                    <w:r w:rsidR="00A01D9B" w:rsidRPr="00A01D9B">
                      <w:rPr>
                        <w:rStyle w:val="Hyperlink"/>
                        <w:i/>
                      </w:rPr>
                      <w:t>the Usage of Default Passwords</w:t>
                    </w:r>
                  </w:hyperlink>
                </w:p>
                <w:p w14:paraId="45BE1288" w14:textId="77777777" w:rsidR="00A01D9B" w:rsidRPr="00333CD3" w:rsidRDefault="00A01D9B" w:rsidP="00F20B91"/>
              </w:tc>
              <w:tc>
                <w:tcPr>
                  <w:tcW w:w="6732" w:type="dxa"/>
                </w:tcPr>
                <w:p w14:paraId="262424CC" w14:textId="77777777" w:rsidR="00A01D9B" w:rsidRPr="00333CD3" w:rsidRDefault="00A01D9B" w:rsidP="00060FCB"/>
              </w:tc>
            </w:tr>
          </w:tbl>
          <w:p w14:paraId="3176EC42" w14:textId="77777777" w:rsidR="003946AB" w:rsidRPr="00333CD3" w:rsidRDefault="003946AB" w:rsidP="00741125"/>
        </w:tc>
      </w:tr>
    </w:tbl>
    <w:p w14:paraId="089F5E08" w14:textId="77777777" w:rsidR="00EF7CC9" w:rsidRPr="00333CD3" w:rsidRDefault="00EF7CC9" w:rsidP="00E22E87">
      <w:pPr>
        <w:pStyle w:val="NoSpacing"/>
      </w:pPr>
    </w:p>
    <w:sectPr w:rsidR="00EF7CC9" w:rsidRPr="00333CD3" w:rsidSect="009346B7">
      <w:footerReference w:type="default" r:id="rId16"/>
      <w:headerReference w:type="first" r:id="rId17"/>
      <w:footerReference w:type="first" r:id="rId18"/>
      <w:pgSz w:w="12240" w:h="15840"/>
      <w:pgMar w:top="-340" w:right="864" w:bottom="2304" w:left="864" w:header="576" w:footer="24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5E041" w14:textId="77777777" w:rsidR="00C45AE4" w:rsidRDefault="00C45AE4" w:rsidP="00713050">
      <w:pPr>
        <w:spacing w:line="240" w:lineRule="auto"/>
      </w:pPr>
      <w:r>
        <w:separator/>
      </w:r>
    </w:p>
  </w:endnote>
  <w:endnote w:type="continuationSeparator" w:id="0">
    <w:p w14:paraId="2C947FF1" w14:textId="77777777" w:rsidR="00C45AE4" w:rsidRDefault="00C45AE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75458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1669B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11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217980" w14:paraId="735B8561" w14:textId="77777777" w:rsidTr="009346B7">
      <w:trPr>
        <w:trHeight w:val="705"/>
      </w:trPr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0BA54A1" w14:textId="683C8892" w:rsidR="00217980" w:rsidRDefault="009346B7" w:rsidP="009346B7">
          <w:pPr>
            <w:pStyle w:val="Footer"/>
            <w:tabs>
              <w:tab w:val="left" w:pos="904"/>
              <w:tab w:val="center" w:pos="1199"/>
            </w:tabs>
            <w:jc w:val="left"/>
          </w:pPr>
          <w:r>
            <w:tab/>
          </w:r>
          <w:r>
            <w:tab/>
          </w:r>
          <w:r w:rsidR="00217980" w:rsidRPr="00CA3DF1">
            <w:rPr>
              <w:noProof/>
            </w:rPr>
            <mc:AlternateContent>
              <mc:Choice Requires="wpg">
                <w:drawing>
                  <wp:inline distT="0" distB="0" distL="0" distR="0" wp14:anchorId="02C254C3" wp14:editId="743A812C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6EFA229" id="Group 102" o:spid="_x0000_s1026" alt="Email icon" style="width:25.9pt;height:25.9pt;mso-position-horizontal-relative:char;mso-position-vertical-relative:line" coordsize="7345,73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&#13;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" fillcolor="#4472c4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&#13;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&#13;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&#13;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6050E2BF" w14:textId="654D8D67" w:rsidR="00217980" w:rsidRDefault="00895DAB" w:rsidP="009346B7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37A6801" wp14:editId="09F4B1E1">
                    <wp:simplePos x="0" y="0"/>
                    <wp:positionH relativeFrom="column">
                      <wp:posOffset>593761</wp:posOffset>
                    </wp:positionH>
                    <wp:positionV relativeFrom="paragraph">
                      <wp:posOffset>581</wp:posOffset>
                    </wp:positionV>
                    <wp:extent cx="328930" cy="328930"/>
                    <wp:effectExtent l="0" t="0" r="0" b="0"/>
                    <wp:wrapNone/>
                    <wp:docPr id="25" name="Oval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28930" cy="32893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6B3711DC" id="Oval 25" o:spid="_x0000_s1026" style="position:absolute;margin-left:46.75pt;margin-top:.05pt;width:25.9pt;height:25.9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" fillcolor="#4472c4 [3204]" stroked="f" strokeweight="1pt">
                    <v:stroke joinstyle="miter"/>
                  </v:oval>
                </w:pict>
              </mc:Fallback>
            </mc:AlternateContent>
          </w:r>
          <w:r w:rsidR="00A16A17">
            <w:fldChar w:fldCharType="begin"/>
          </w:r>
          <w:r w:rsidR="00A16A17">
            <w:instrText xml:space="preserve"> INCLUDEPICTURE "http://johnstuartrutledge.com/img/icon-github.png" \* MERGEFORMATINET </w:instrText>
          </w:r>
          <w:r w:rsidR="00A16A17">
            <w:fldChar w:fldCharType="separate"/>
          </w:r>
          <w:r w:rsidR="00A16A17">
            <w:rPr>
              <w:noProof/>
            </w:rPr>
            <w:drawing>
              <wp:inline distT="0" distB="0" distL="0" distR="0" wp14:anchorId="0B58AB1B" wp14:editId="63A8DE48">
                <wp:extent cx="328930" cy="328930"/>
                <wp:effectExtent l="0" t="0" r="1270" b="1270"/>
                <wp:docPr id="5" name="Picture 5" descr="http://johnstuartrutledge.com/img/icon-githu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http://johnstuartrutledge.com/img/icon-githu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346432" cy="346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16A17">
            <w:fldChar w:fldCharType="end"/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A1791E1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0646831" wp14:editId="06FDF932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C3DB85" id="Group 10" o:spid="_x0000_s1026" alt="Telephone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&#13;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&#13;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4472c4 [3204]" strokecolor="#4472c4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&#13;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5442C13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584D9B06" wp14:editId="3441274C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38F3E67" id="Group 16" o:spid="_x0000_s1026" alt="LinkedIn icon" style="width:25.9pt;height:25.9pt;mso-position-horizontal-relative:char;mso-position-vertical-relative:line" coordsize="431,4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&#13;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&#13;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4472c4 [3204]" strokecolor="#4472c4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&#13;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6ACC9EF3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1918C816" w14:textId="77777777" w:rsidR="00811117" w:rsidRPr="005C6177" w:rsidRDefault="00C45AE4" w:rsidP="003C5528">
          <w:pPr>
            <w:pStyle w:val="Footer"/>
          </w:pPr>
          <w:sdt>
            <w:sdtPr>
              <w:alias w:val="Email:"/>
              <w:tag w:val="Email:"/>
              <w:id w:val="-1392102390"/>
              <w:placeholder>
                <w:docPart w:val="EEBD7A6D0F676E419DC4E14B27465AB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5C6177" w:rsidRPr="005C6177">
                <w:t>brandonknieriem26</w:t>
              </w:r>
              <w:r w:rsidR="005C6177">
                <w:br/>
              </w:r>
              <w:r w:rsidR="005C6177" w:rsidRPr="005C6177">
                <w:t>@gmail.com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988241813"/>
            <w:placeholder>
              <w:docPart w:val="AD54193198D81849A96991457B573441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66C0B28E" w14:textId="77777777" w:rsidR="00811117" w:rsidRPr="00C2098A" w:rsidRDefault="005C6177" w:rsidP="00217980">
              <w:pPr>
                <w:pStyle w:val="Footer"/>
              </w:pPr>
              <w:r>
                <w:t>github.com/bknie1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883397630"/>
            <w:placeholder>
              <w:docPart w:val="5AFBF47B1D279048BBFB50A53ECE4922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98EE521" w14:textId="77777777" w:rsidR="00811117" w:rsidRPr="00C2098A" w:rsidRDefault="005C6177" w:rsidP="00217980">
              <w:pPr>
                <w:pStyle w:val="Footer"/>
              </w:pPr>
              <w:r>
                <w:t>860.884.0462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978592491"/>
            <w:placeholder>
              <w:docPart w:val="13A21F7680F47D4D98B81E4526FA70B9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49F8D9E9" w14:textId="77777777" w:rsidR="00811117" w:rsidRPr="00C2098A" w:rsidRDefault="005C6177" w:rsidP="00217980">
              <w:pPr>
                <w:pStyle w:val="Footer"/>
              </w:pPr>
              <w:r>
                <w:t>linkedin.com</w:t>
              </w:r>
              <w:r>
                <w:br/>
                <w:t>/in/Brandonknieriem</w:t>
              </w:r>
            </w:p>
          </w:sdtContent>
        </w:sdt>
      </w:tc>
    </w:tr>
  </w:tbl>
  <w:p w14:paraId="29673C80" w14:textId="77777777" w:rsidR="009346B7" w:rsidRDefault="009346B7" w:rsidP="00C14365">
    <w:pPr>
      <w:pStyle w:val="Footer"/>
    </w:pPr>
  </w:p>
  <w:p w14:paraId="30E08D06" w14:textId="243DBC97" w:rsidR="00C14365" w:rsidRDefault="00C45AE4" w:rsidP="00C14365">
    <w:pPr>
      <w:pStyle w:val="Footer"/>
    </w:pPr>
    <w:hyperlink r:id="rId2" w:history="1">
      <w:r w:rsidR="00C14365" w:rsidRPr="009346B7">
        <w:rPr>
          <w:rStyle w:val="Hyperlink"/>
        </w:rPr>
        <w:t>bknieriem.com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CBBC1" w14:textId="77777777" w:rsidR="00C45AE4" w:rsidRDefault="00C45AE4" w:rsidP="00713050">
      <w:pPr>
        <w:spacing w:line="240" w:lineRule="auto"/>
      </w:pPr>
      <w:r>
        <w:separator/>
      </w:r>
    </w:p>
  </w:footnote>
  <w:footnote w:type="continuationSeparator" w:id="0">
    <w:p w14:paraId="2097078D" w14:textId="77777777" w:rsidR="00C45AE4" w:rsidRDefault="00C45AE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F0780" w14:textId="18872DF8" w:rsidR="009346B7" w:rsidRPr="009346B7" w:rsidRDefault="009346B7">
    <w:pPr>
      <w:pStyle w:val="Header"/>
      <w:rPr>
        <w:rFonts w:ascii="Helvetica" w:hAnsi="Helvetica"/>
        <w:sz w:val="48"/>
        <w:szCs w:val="48"/>
      </w:rPr>
    </w:pPr>
    <w:r w:rsidRPr="009346B7">
      <w:rPr>
        <w:rFonts w:ascii="Helvetica" w:hAnsi="Helvetica"/>
        <w:b/>
        <w:sz w:val="48"/>
        <w:szCs w:val="48"/>
      </w:rPr>
      <w:t>BRANDON KNIERIEM</w:t>
    </w:r>
    <w:r w:rsidRPr="009346B7">
      <w:rPr>
        <w:rFonts w:ascii="Helvetica" w:hAnsi="Helvetica"/>
        <w:sz w:val="48"/>
        <w:szCs w:val="48"/>
      </w:rPr>
      <w:t xml:space="preserve"> SOFTWARE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3087A"/>
    <w:multiLevelType w:val="hybridMultilevel"/>
    <w:tmpl w:val="BC2EE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449B4"/>
    <w:multiLevelType w:val="hybridMultilevel"/>
    <w:tmpl w:val="6176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B43A4"/>
    <w:multiLevelType w:val="hybridMultilevel"/>
    <w:tmpl w:val="5B66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77"/>
    <w:rsid w:val="00060FCB"/>
    <w:rsid w:val="00091382"/>
    <w:rsid w:val="000B0619"/>
    <w:rsid w:val="000B61CA"/>
    <w:rsid w:val="000F7610"/>
    <w:rsid w:val="00114ED7"/>
    <w:rsid w:val="00136AD8"/>
    <w:rsid w:val="00140B0E"/>
    <w:rsid w:val="001A5CA9"/>
    <w:rsid w:val="001B2AC1"/>
    <w:rsid w:val="001B403A"/>
    <w:rsid w:val="0021136B"/>
    <w:rsid w:val="00215466"/>
    <w:rsid w:val="00217980"/>
    <w:rsid w:val="00271662"/>
    <w:rsid w:val="0027404F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946AB"/>
    <w:rsid w:val="00394ABE"/>
    <w:rsid w:val="003C5528"/>
    <w:rsid w:val="004077FB"/>
    <w:rsid w:val="00424DD9"/>
    <w:rsid w:val="0046104A"/>
    <w:rsid w:val="004717C5"/>
    <w:rsid w:val="00523479"/>
    <w:rsid w:val="00525F02"/>
    <w:rsid w:val="00543DB7"/>
    <w:rsid w:val="005729B0"/>
    <w:rsid w:val="005C30F6"/>
    <w:rsid w:val="005C6177"/>
    <w:rsid w:val="005D52F3"/>
    <w:rsid w:val="00627BD1"/>
    <w:rsid w:val="00636B6E"/>
    <w:rsid w:val="00641630"/>
    <w:rsid w:val="0065030D"/>
    <w:rsid w:val="00684488"/>
    <w:rsid w:val="006A3CE7"/>
    <w:rsid w:val="006C4C50"/>
    <w:rsid w:val="006D76B1"/>
    <w:rsid w:val="00713050"/>
    <w:rsid w:val="00741125"/>
    <w:rsid w:val="00746F7F"/>
    <w:rsid w:val="007569C1"/>
    <w:rsid w:val="00763832"/>
    <w:rsid w:val="007649F2"/>
    <w:rsid w:val="007D2696"/>
    <w:rsid w:val="007D3660"/>
    <w:rsid w:val="00806841"/>
    <w:rsid w:val="00811117"/>
    <w:rsid w:val="00841146"/>
    <w:rsid w:val="0088504C"/>
    <w:rsid w:val="0089382B"/>
    <w:rsid w:val="00895DAB"/>
    <w:rsid w:val="008A1907"/>
    <w:rsid w:val="008C6BCA"/>
    <w:rsid w:val="008C7B50"/>
    <w:rsid w:val="009346B7"/>
    <w:rsid w:val="00954441"/>
    <w:rsid w:val="0095557C"/>
    <w:rsid w:val="009B3C40"/>
    <w:rsid w:val="009C234F"/>
    <w:rsid w:val="00A01D9B"/>
    <w:rsid w:val="00A1326A"/>
    <w:rsid w:val="00A16A17"/>
    <w:rsid w:val="00A42540"/>
    <w:rsid w:val="00A50939"/>
    <w:rsid w:val="00A8744B"/>
    <w:rsid w:val="00AA6A40"/>
    <w:rsid w:val="00B5664D"/>
    <w:rsid w:val="00BA5B40"/>
    <w:rsid w:val="00BB3B2A"/>
    <w:rsid w:val="00BB5F6F"/>
    <w:rsid w:val="00BD0206"/>
    <w:rsid w:val="00C14365"/>
    <w:rsid w:val="00C2098A"/>
    <w:rsid w:val="00C45AE4"/>
    <w:rsid w:val="00C5444A"/>
    <w:rsid w:val="00C612DA"/>
    <w:rsid w:val="00C6315C"/>
    <w:rsid w:val="00C7741E"/>
    <w:rsid w:val="00C875AB"/>
    <w:rsid w:val="00C95D38"/>
    <w:rsid w:val="00CA0CCC"/>
    <w:rsid w:val="00CA3DF1"/>
    <w:rsid w:val="00CA4581"/>
    <w:rsid w:val="00CB36B9"/>
    <w:rsid w:val="00CC42F2"/>
    <w:rsid w:val="00CE18D5"/>
    <w:rsid w:val="00D04109"/>
    <w:rsid w:val="00DD6416"/>
    <w:rsid w:val="00DE7C3C"/>
    <w:rsid w:val="00DF4E0A"/>
    <w:rsid w:val="00DF6909"/>
    <w:rsid w:val="00E02DCD"/>
    <w:rsid w:val="00E12C60"/>
    <w:rsid w:val="00E22E87"/>
    <w:rsid w:val="00E57630"/>
    <w:rsid w:val="00E86C2B"/>
    <w:rsid w:val="00EF7CC9"/>
    <w:rsid w:val="00F207C0"/>
    <w:rsid w:val="00F20AE5"/>
    <w:rsid w:val="00F20B91"/>
    <w:rsid w:val="00F2401D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90D60"/>
  <w15:chartTrackingRefBased/>
  <w15:docId w15:val="{AA8F9B96-334D-D346-9D1D-EB74C163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AC1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342B64"/>
    <w:pPr>
      <w:keepNext/>
      <w:keepLines/>
      <w:pBdr>
        <w:bottom w:val="single" w:sz="48" w:space="1" w:color="4472C4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CE18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4472C4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17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17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F24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B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8787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7513">
          <w:marLeft w:val="12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vEUhsNKF7iI&amp;list=PL7C04B2lmd7C4Qgeqhhr-rVo6czvA_-_-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www.youtube.com/watch?v=eOwZyECbMSo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light.sensorswitch.com/SensorView/Login.aspx?ReturnUrl=%2fSensorView%2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link.springer.com/chapter/10.1007/978-3-319-73697-6_15" TargetMode="External"/><Relationship Id="rId10" Type="http://schemas.openxmlformats.org/officeDocument/2006/relationships/hyperlink" Target="https://drive.google.com/open?id=1cKXeuZa5mcEFcyJbWDWQKZBNe9SllwQy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bikereg.com/" TargetMode="External"/><Relationship Id="rId14" Type="http://schemas.openxmlformats.org/officeDocument/2006/relationships/hyperlink" Target="https://www.youtube.com/watch?v=faPyWgFFk00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knieriem.com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randon/Library/Containers/com.microsoft.Word/Data/Library/Application%20Support/Microsoft/Office/16.0/DTS/Search/%7bAAD7FE1F-443A-684D-BAB2-78C072CE457D%7dtf16392737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CD55025C7CB446A1415DAC61667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AED7CC-7F6A-1B43-A58A-304D6080429F}"/>
      </w:docPartPr>
      <w:docPartBody>
        <w:p w:rsidR="006331DF" w:rsidRDefault="00C81FE2">
          <w:pPr>
            <w:pStyle w:val="7CCD55025C7CB446A1415DAC616675A5"/>
          </w:pPr>
          <w:r w:rsidRPr="00333CD3">
            <w:t>Skills</w:t>
          </w:r>
        </w:p>
      </w:docPartBody>
    </w:docPart>
    <w:docPart>
      <w:docPartPr>
        <w:name w:val="EEBD7A6D0F676E419DC4E14B27465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A224D-867F-A644-A7B0-77DC0683FFE2}"/>
      </w:docPartPr>
      <w:docPartBody>
        <w:p w:rsidR="006331DF" w:rsidRDefault="00C81FE2">
          <w:pPr>
            <w:pStyle w:val="EEBD7A6D0F676E419DC4E14B27465AB6"/>
          </w:pPr>
          <w:r w:rsidRPr="00333CD3">
            <w:t>Date Earned</w:t>
          </w:r>
        </w:p>
      </w:docPartBody>
    </w:docPart>
    <w:docPart>
      <w:docPartPr>
        <w:name w:val="AD54193198D81849A96991457B573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FFF62-C9C2-C34D-9BA4-99BB3B5259CB}"/>
      </w:docPartPr>
      <w:docPartBody>
        <w:p w:rsidR="006331DF" w:rsidRDefault="00C81FE2">
          <w:pPr>
            <w:pStyle w:val="AD54193198D81849A96991457B573441"/>
          </w:pPr>
          <w:r w:rsidRPr="00333CD3">
            <w:t>On the Home tab of the ribbon, check out Styles to apply the formatting you need with just a click.</w:t>
          </w:r>
        </w:p>
      </w:docPartBody>
    </w:docPart>
    <w:docPart>
      <w:docPartPr>
        <w:name w:val="5AFBF47B1D279048BBFB50A53ECE49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7B1B3-0119-4348-B5DE-05658696043B}"/>
      </w:docPartPr>
      <w:docPartBody>
        <w:p w:rsidR="006331DF" w:rsidRDefault="00C81FE2">
          <w:pPr>
            <w:pStyle w:val="5AFBF47B1D279048BBFB50A53ECE4922"/>
          </w:pPr>
          <w:r w:rsidRPr="00333CD3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13A21F7680F47D4D98B81E4526FA7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BA12B-F00A-3C4A-8908-92629976A792}"/>
      </w:docPartPr>
      <w:docPartBody>
        <w:p w:rsidR="006331DF" w:rsidRDefault="00660E8E" w:rsidP="00660E8E">
          <w:pPr>
            <w:pStyle w:val="13A21F7680F47D4D98B81E4526FA70B9"/>
          </w:pPr>
          <w:r w:rsidRPr="00333CD3">
            <w:t>Job Title</w:t>
          </w:r>
        </w:p>
      </w:docPartBody>
    </w:docPart>
    <w:docPart>
      <w:docPartPr>
        <w:name w:val="260BCB38DBE22940800EEAF27ECAF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40C59-2ED1-3A4D-AAEC-B9D3797605B4}"/>
      </w:docPartPr>
      <w:docPartBody>
        <w:p w:rsidR="00C02337" w:rsidRDefault="00B63D1A" w:rsidP="00B63D1A">
          <w:pPr>
            <w:pStyle w:val="260BCB38DBE22940800EEAF27ECAFBA1"/>
          </w:pPr>
          <w:r w:rsidRPr="00333CD3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E8E"/>
    <w:rsid w:val="00141C80"/>
    <w:rsid w:val="002C5B16"/>
    <w:rsid w:val="006331DF"/>
    <w:rsid w:val="00660E8E"/>
    <w:rsid w:val="006A617B"/>
    <w:rsid w:val="00700DF7"/>
    <w:rsid w:val="00980A6C"/>
    <w:rsid w:val="00B63D1A"/>
    <w:rsid w:val="00C02337"/>
    <w:rsid w:val="00C81FE2"/>
    <w:rsid w:val="00CE6D4A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66DDA17B6C7F478CF83D9E876642DA">
    <w:name w:val="5166DDA17B6C7F478CF83D9E876642DA"/>
  </w:style>
  <w:style w:type="paragraph" w:customStyle="1" w:styleId="A5D4A3FA3D2618498A96313E38BD98CB">
    <w:name w:val="A5D4A3FA3D2618498A96313E38BD98CB"/>
  </w:style>
  <w:style w:type="paragraph" w:customStyle="1" w:styleId="C75A405F09294A49A4E26F313D54D6B8">
    <w:name w:val="C75A405F09294A49A4E26F313D54D6B8"/>
  </w:style>
  <w:style w:type="paragraph" w:customStyle="1" w:styleId="7CCD55025C7CB446A1415DAC616675A5">
    <w:name w:val="7CCD55025C7CB446A1415DAC616675A5"/>
  </w:style>
  <w:style w:type="paragraph" w:customStyle="1" w:styleId="029B8CD5B3171143B83C1DAE5AE37DC5">
    <w:name w:val="029B8CD5B3171143B83C1DAE5AE37DC5"/>
  </w:style>
  <w:style w:type="paragraph" w:customStyle="1" w:styleId="8486D39F43B6194496C470639534B1E7">
    <w:name w:val="8486D39F43B6194496C470639534B1E7"/>
  </w:style>
  <w:style w:type="paragraph" w:customStyle="1" w:styleId="32BEE2FE9837634C8DE60CCEEDE46C84">
    <w:name w:val="32BEE2FE9837634C8DE60CCEEDE46C84"/>
  </w:style>
  <w:style w:type="paragraph" w:customStyle="1" w:styleId="B99A7FF452F8884EA896320B96B93F11">
    <w:name w:val="B99A7FF452F8884EA896320B96B93F11"/>
  </w:style>
  <w:style w:type="paragraph" w:customStyle="1" w:styleId="A67A512265C8D34A8CE046B8E8DCF216">
    <w:name w:val="A67A512265C8D34A8CE046B8E8DCF216"/>
  </w:style>
  <w:style w:type="paragraph" w:customStyle="1" w:styleId="571B39EAEC2538469C04A3C944A42323">
    <w:name w:val="571B39EAEC2538469C04A3C944A42323"/>
  </w:style>
  <w:style w:type="paragraph" w:customStyle="1" w:styleId="486152661D183640A9146FF462468E38">
    <w:name w:val="486152661D183640A9146FF462468E38"/>
  </w:style>
  <w:style w:type="paragraph" w:customStyle="1" w:styleId="16AFA34B0BA44C43AB396BBBDDB31CC8">
    <w:name w:val="16AFA34B0BA44C43AB396BBBDDB31CC8"/>
  </w:style>
  <w:style w:type="paragraph" w:customStyle="1" w:styleId="C50D3B0DB2F57840867E290ECF679DC8">
    <w:name w:val="C50D3B0DB2F57840867E290ECF679DC8"/>
  </w:style>
  <w:style w:type="paragraph" w:customStyle="1" w:styleId="8DDD1B7FF9FFF8499C49C0633555964B">
    <w:name w:val="8DDD1B7FF9FFF8499C49C0633555964B"/>
  </w:style>
  <w:style w:type="paragraph" w:customStyle="1" w:styleId="19FC18DF4E04974899F7A273C1D3135D">
    <w:name w:val="19FC18DF4E04974899F7A273C1D3135D"/>
  </w:style>
  <w:style w:type="paragraph" w:customStyle="1" w:styleId="02999E7A9BB878488E75284B004A218B">
    <w:name w:val="02999E7A9BB878488E75284B004A218B"/>
  </w:style>
  <w:style w:type="paragraph" w:customStyle="1" w:styleId="D4ED6B67826C9D4B82FBAD468F191308">
    <w:name w:val="D4ED6B67826C9D4B82FBAD468F191308"/>
  </w:style>
  <w:style w:type="paragraph" w:customStyle="1" w:styleId="F916AD4E3307694EBCDB3F1FB19C61AB">
    <w:name w:val="F916AD4E3307694EBCDB3F1FB19C61AB"/>
  </w:style>
  <w:style w:type="paragraph" w:customStyle="1" w:styleId="5256120ABA4EC94795CCCABDA2360965">
    <w:name w:val="5256120ABA4EC94795CCCABDA2360965"/>
  </w:style>
  <w:style w:type="paragraph" w:customStyle="1" w:styleId="30E9D250F6146141A921135FAF982472">
    <w:name w:val="30E9D250F6146141A921135FAF982472"/>
  </w:style>
  <w:style w:type="paragraph" w:customStyle="1" w:styleId="BE48778A469C414C9CC6A056B8008AD2">
    <w:name w:val="BE48778A469C414C9CC6A056B8008AD2"/>
  </w:style>
  <w:style w:type="paragraph" w:customStyle="1" w:styleId="3F7F4AFA2269D44E9AFAC555C8B62814">
    <w:name w:val="3F7F4AFA2269D44E9AFAC555C8B62814"/>
  </w:style>
  <w:style w:type="paragraph" w:customStyle="1" w:styleId="779BA6735E431143B929891DDC41BDB6">
    <w:name w:val="779BA6735E431143B929891DDC41BDB6"/>
  </w:style>
  <w:style w:type="paragraph" w:customStyle="1" w:styleId="EEBD7A6D0F676E419DC4E14B27465AB6">
    <w:name w:val="EEBD7A6D0F676E419DC4E14B27465AB6"/>
  </w:style>
  <w:style w:type="paragraph" w:customStyle="1" w:styleId="D73952BD64FB2B4E8FC8F49B0B61FDC3">
    <w:name w:val="D73952BD64FB2B4E8FC8F49B0B61FDC3"/>
  </w:style>
  <w:style w:type="paragraph" w:customStyle="1" w:styleId="AD54193198D81849A96991457B573441">
    <w:name w:val="AD54193198D81849A96991457B573441"/>
  </w:style>
  <w:style w:type="paragraph" w:customStyle="1" w:styleId="48EDB51A1349A545854B429F749D6639">
    <w:name w:val="48EDB51A1349A545854B429F749D6639"/>
  </w:style>
  <w:style w:type="paragraph" w:customStyle="1" w:styleId="5AFBF47B1D279048BBFB50A53ECE4922">
    <w:name w:val="5AFBF47B1D279048BBFB50A53ECE4922"/>
  </w:style>
  <w:style w:type="paragraph" w:customStyle="1" w:styleId="327120F724A9BB4191540067927A7474">
    <w:name w:val="327120F724A9BB4191540067927A7474"/>
    <w:rsid w:val="00660E8E"/>
  </w:style>
  <w:style w:type="paragraph" w:customStyle="1" w:styleId="13A21F7680F47D4D98B81E4526FA70B9">
    <w:name w:val="13A21F7680F47D4D98B81E4526FA70B9"/>
    <w:rsid w:val="00660E8E"/>
  </w:style>
  <w:style w:type="paragraph" w:customStyle="1" w:styleId="13CC09A15C529C4C9B9918F3F6486956">
    <w:name w:val="13CC09A15C529C4C9B9918F3F6486956"/>
    <w:rsid w:val="00660E8E"/>
  </w:style>
  <w:style w:type="paragraph" w:customStyle="1" w:styleId="AC474D19ABB1E749A11B248C76E8074B">
    <w:name w:val="AC474D19ABB1E749A11B248C76E8074B"/>
    <w:rsid w:val="00660E8E"/>
  </w:style>
  <w:style w:type="paragraph" w:customStyle="1" w:styleId="8FCE5A02983E324D823DF0E7DF32AB85">
    <w:name w:val="8FCE5A02983E324D823DF0E7DF32AB85"/>
    <w:rsid w:val="00660E8E"/>
  </w:style>
  <w:style w:type="paragraph" w:customStyle="1" w:styleId="72C7FEE2DFF93943A9EDD4C9C1374D61">
    <w:name w:val="72C7FEE2DFF93943A9EDD4C9C1374D61"/>
    <w:rsid w:val="00660E8E"/>
  </w:style>
  <w:style w:type="paragraph" w:customStyle="1" w:styleId="164E3F7B9395F8409E3658AF0A0D396D">
    <w:name w:val="164E3F7B9395F8409E3658AF0A0D396D"/>
    <w:rsid w:val="00660E8E"/>
  </w:style>
  <w:style w:type="paragraph" w:customStyle="1" w:styleId="B27C0D376792B748BD7CB8029F27D98C">
    <w:name w:val="B27C0D376792B748BD7CB8029F27D98C"/>
    <w:rsid w:val="00660E8E"/>
  </w:style>
  <w:style w:type="paragraph" w:customStyle="1" w:styleId="CCD3ACDF4B6B024D81DCDBA1E53FDC6B">
    <w:name w:val="CCD3ACDF4B6B024D81DCDBA1E53FDC6B"/>
    <w:rsid w:val="00660E8E"/>
  </w:style>
  <w:style w:type="paragraph" w:customStyle="1" w:styleId="AEFA695AD0880C46B2219AF28A6F987A">
    <w:name w:val="AEFA695AD0880C46B2219AF28A6F987A"/>
    <w:rsid w:val="00660E8E"/>
  </w:style>
  <w:style w:type="paragraph" w:customStyle="1" w:styleId="395EA47681D13349AFF7EC903966559E">
    <w:name w:val="395EA47681D13349AFF7EC903966559E"/>
    <w:rsid w:val="00660E8E"/>
  </w:style>
  <w:style w:type="paragraph" w:customStyle="1" w:styleId="1548D156B2907043B72052EEE90177C4">
    <w:name w:val="1548D156B2907043B72052EEE90177C4"/>
    <w:rsid w:val="00660E8E"/>
  </w:style>
  <w:style w:type="paragraph" w:customStyle="1" w:styleId="B2E130795A1A68419F9EE96903EC3AF8">
    <w:name w:val="B2E130795A1A68419F9EE96903EC3AF8"/>
    <w:rsid w:val="00660E8E"/>
  </w:style>
  <w:style w:type="paragraph" w:customStyle="1" w:styleId="554591224BAC2D44A05203C6F2E00522">
    <w:name w:val="554591224BAC2D44A05203C6F2E00522"/>
    <w:rsid w:val="00660E8E"/>
  </w:style>
  <w:style w:type="paragraph" w:customStyle="1" w:styleId="F82B1745B170DE4A8FF8167900B03982">
    <w:name w:val="F82B1745B170DE4A8FF8167900B03982"/>
    <w:rsid w:val="00660E8E"/>
  </w:style>
  <w:style w:type="paragraph" w:customStyle="1" w:styleId="08D71CD4165C3A45B7955042EF2FC60A">
    <w:name w:val="08D71CD4165C3A45B7955042EF2FC60A"/>
    <w:rsid w:val="00660E8E"/>
  </w:style>
  <w:style w:type="paragraph" w:customStyle="1" w:styleId="00059069402D4B4AA2C40C9C49308B67">
    <w:name w:val="00059069402D4B4AA2C40C9C49308B67"/>
    <w:rsid w:val="00660E8E"/>
  </w:style>
  <w:style w:type="paragraph" w:customStyle="1" w:styleId="41DA25F55A93EB4EA84E9AC9017B1773">
    <w:name w:val="41DA25F55A93EB4EA84E9AC9017B1773"/>
    <w:rsid w:val="00660E8E"/>
  </w:style>
  <w:style w:type="paragraph" w:customStyle="1" w:styleId="33B4E1FF4ACAC843819C9F3750AD1071">
    <w:name w:val="33B4E1FF4ACAC843819C9F3750AD1071"/>
    <w:rsid w:val="00660E8E"/>
  </w:style>
  <w:style w:type="paragraph" w:customStyle="1" w:styleId="6AF980D18748544B97BE4A62A6510011">
    <w:name w:val="6AF980D18748544B97BE4A62A6510011"/>
    <w:rsid w:val="00660E8E"/>
  </w:style>
  <w:style w:type="paragraph" w:customStyle="1" w:styleId="5F0DBE23734DFF49A9D6C99D6430B8D3">
    <w:name w:val="5F0DBE23734DFF49A9D6C99D6430B8D3"/>
    <w:rsid w:val="00660E8E"/>
  </w:style>
  <w:style w:type="paragraph" w:customStyle="1" w:styleId="C534856B34C9944EBF96A89A3D30F1F3">
    <w:name w:val="C534856B34C9944EBF96A89A3D30F1F3"/>
    <w:rsid w:val="00660E8E"/>
  </w:style>
  <w:style w:type="paragraph" w:customStyle="1" w:styleId="1517BDD94D3F8449AF8C185EE7E924DF">
    <w:name w:val="1517BDD94D3F8449AF8C185EE7E924DF"/>
    <w:rsid w:val="00660E8E"/>
  </w:style>
  <w:style w:type="paragraph" w:customStyle="1" w:styleId="73065DA8B1B1EC4FAD8F739089F7A093">
    <w:name w:val="73065DA8B1B1EC4FAD8F739089F7A093"/>
    <w:rsid w:val="00660E8E"/>
  </w:style>
  <w:style w:type="paragraph" w:customStyle="1" w:styleId="30BAB04DBFC07D4C9EFB8C68BD6AA4A5">
    <w:name w:val="30BAB04DBFC07D4C9EFB8C68BD6AA4A5"/>
    <w:rsid w:val="00660E8E"/>
  </w:style>
  <w:style w:type="paragraph" w:customStyle="1" w:styleId="E22CF4DCDF59C648B637EE8F42533E9E">
    <w:name w:val="E22CF4DCDF59C648B637EE8F42533E9E"/>
    <w:rsid w:val="00660E8E"/>
  </w:style>
  <w:style w:type="paragraph" w:customStyle="1" w:styleId="D349E92FC19BFF4BA36D40D3663CE666">
    <w:name w:val="D349E92FC19BFF4BA36D40D3663CE666"/>
    <w:rsid w:val="00660E8E"/>
  </w:style>
  <w:style w:type="paragraph" w:customStyle="1" w:styleId="A8D7CC409C93B0479079C7233F42AD28">
    <w:name w:val="A8D7CC409C93B0479079C7233F42AD28"/>
    <w:rsid w:val="00660E8E"/>
  </w:style>
  <w:style w:type="paragraph" w:customStyle="1" w:styleId="0A70A386274537499EE6F187799653A0">
    <w:name w:val="0A70A386274537499EE6F187799653A0"/>
    <w:rsid w:val="00660E8E"/>
  </w:style>
  <w:style w:type="paragraph" w:customStyle="1" w:styleId="851D41467C925749B27059FAEB390FEF">
    <w:name w:val="851D41467C925749B27059FAEB390FEF"/>
    <w:rsid w:val="00660E8E"/>
  </w:style>
  <w:style w:type="paragraph" w:customStyle="1" w:styleId="48320D9071A32147AEF0019A216EC9FB">
    <w:name w:val="48320D9071A32147AEF0019A216EC9FB"/>
    <w:rsid w:val="00660E8E"/>
  </w:style>
  <w:style w:type="paragraph" w:customStyle="1" w:styleId="9A789994C0266746B4DCCC837EC8051A">
    <w:name w:val="9A789994C0266746B4DCCC837EC8051A"/>
    <w:rsid w:val="00660E8E"/>
  </w:style>
  <w:style w:type="paragraph" w:customStyle="1" w:styleId="47A43C07A0E5F447936AFCF5A7F7B012">
    <w:name w:val="47A43C07A0E5F447936AFCF5A7F7B012"/>
    <w:rsid w:val="00660E8E"/>
  </w:style>
  <w:style w:type="paragraph" w:customStyle="1" w:styleId="AF3BB498C367D743A8A07FE0DEDEB0B3">
    <w:name w:val="AF3BB498C367D743A8A07FE0DEDEB0B3"/>
    <w:rsid w:val="00660E8E"/>
  </w:style>
  <w:style w:type="paragraph" w:customStyle="1" w:styleId="FB93D1B289F5D54DBF306FAB910A3C78">
    <w:name w:val="FB93D1B289F5D54DBF306FAB910A3C78"/>
    <w:rsid w:val="00660E8E"/>
  </w:style>
  <w:style w:type="paragraph" w:customStyle="1" w:styleId="D64A9BE8483D244FB1B5C0A43E8A9656">
    <w:name w:val="D64A9BE8483D244FB1B5C0A43E8A9656"/>
    <w:rsid w:val="00660E8E"/>
  </w:style>
  <w:style w:type="paragraph" w:customStyle="1" w:styleId="9A06164F61ED994ABD21D226FF2F7F4D">
    <w:name w:val="9A06164F61ED994ABD21D226FF2F7F4D"/>
    <w:rsid w:val="00660E8E"/>
  </w:style>
  <w:style w:type="paragraph" w:customStyle="1" w:styleId="D539D68B2D4FF34AA6CCA63D40944B0A">
    <w:name w:val="D539D68B2D4FF34AA6CCA63D40944B0A"/>
    <w:rsid w:val="00660E8E"/>
  </w:style>
  <w:style w:type="paragraph" w:customStyle="1" w:styleId="91DA014479FFEC43AABB8CDF83415BBF">
    <w:name w:val="91DA014479FFEC43AABB8CDF83415BBF"/>
    <w:rsid w:val="00660E8E"/>
  </w:style>
  <w:style w:type="paragraph" w:customStyle="1" w:styleId="4129AA184245964DACBBEB980817A0D9">
    <w:name w:val="4129AA184245964DACBBEB980817A0D9"/>
    <w:rsid w:val="00660E8E"/>
  </w:style>
  <w:style w:type="paragraph" w:customStyle="1" w:styleId="D0DB6805E77B1843B6DCDD2D4ED2CE16">
    <w:name w:val="D0DB6805E77B1843B6DCDD2D4ED2CE16"/>
    <w:rsid w:val="00660E8E"/>
  </w:style>
  <w:style w:type="paragraph" w:customStyle="1" w:styleId="31C67C43762E384CBF57C6B5828FD485">
    <w:name w:val="31C67C43762E384CBF57C6B5828FD485"/>
    <w:rsid w:val="00660E8E"/>
  </w:style>
  <w:style w:type="paragraph" w:customStyle="1" w:styleId="70186515A5D123478A18653CDF818E43">
    <w:name w:val="70186515A5D123478A18653CDF818E43"/>
    <w:rsid w:val="00660E8E"/>
  </w:style>
  <w:style w:type="paragraph" w:customStyle="1" w:styleId="5F156B990EE9CE4B9D405DB996E6F3E5">
    <w:name w:val="5F156B990EE9CE4B9D405DB996E6F3E5"/>
    <w:rsid w:val="00660E8E"/>
  </w:style>
  <w:style w:type="paragraph" w:customStyle="1" w:styleId="AC3DB7B66932374E9D23C4BDCFA38C98">
    <w:name w:val="AC3DB7B66932374E9D23C4BDCFA38C98"/>
    <w:rsid w:val="00660E8E"/>
  </w:style>
  <w:style w:type="paragraph" w:customStyle="1" w:styleId="02B8AC7CACE0DC46B2626902E2F05771">
    <w:name w:val="02B8AC7CACE0DC46B2626902E2F05771"/>
    <w:rsid w:val="00660E8E"/>
  </w:style>
  <w:style w:type="paragraph" w:customStyle="1" w:styleId="9DC63A861B54304C97797F01FD4BAADD">
    <w:name w:val="9DC63A861B54304C97797F01FD4BAADD"/>
    <w:rsid w:val="00660E8E"/>
  </w:style>
  <w:style w:type="paragraph" w:customStyle="1" w:styleId="B90B6901B5C8F143BE92E8641320BB18">
    <w:name w:val="B90B6901B5C8F143BE92E8641320BB18"/>
    <w:rsid w:val="00660E8E"/>
  </w:style>
  <w:style w:type="paragraph" w:customStyle="1" w:styleId="8D416E0575D73845B07F087519041134">
    <w:name w:val="8D416E0575D73845B07F087519041134"/>
    <w:rsid w:val="00660E8E"/>
  </w:style>
  <w:style w:type="paragraph" w:customStyle="1" w:styleId="0D6C5001E27841459D85602DEFB0464A">
    <w:name w:val="0D6C5001E27841459D85602DEFB0464A"/>
    <w:rsid w:val="00660E8E"/>
  </w:style>
  <w:style w:type="paragraph" w:customStyle="1" w:styleId="6C9CBBFD5E7CBC44A043ECA13885426E">
    <w:name w:val="6C9CBBFD5E7CBC44A043ECA13885426E"/>
    <w:rsid w:val="00660E8E"/>
  </w:style>
  <w:style w:type="paragraph" w:customStyle="1" w:styleId="B0C0CAFD02E7E0489177FD67ECDB8DDB">
    <w:name w:val="B0C0CAFD02E7E0489177FD67ECDB8DDB"/>
    <w:rsid w:val="00660E8E"/>
  </w:style>
  <w:style w:type="paragraph" w:customStyle="1" w:styleId="238C29FE55988346992460F51F8071AD">
    <w:name w:val="238C29FE55988346992460F51F8071AD"/>
    <w:rsid w:val="00660E8E"/>
  </w:style>
  <w:style w:type="paragraph" w:customStyle="1" w:styleId="1032DE2F64DC11498CDA3AF7AFEF5BB2">
    <w:name w:val="1032DE2F64DC11498CDA3AF7AFEF5BB2"/>
    <w:rsid w:val="00660E8E"/>
  </w:style>
  <w:style w:type="paragraph" w:customStyle="1" w:styleId="C07F4DE499FCA0488CF1720297A25A21">
    <w:name w:val="C07F4DE499FCA0488CF1720297A25A21"/>
    <w:rsid w:val="00660E8E"/>
  </w:style>
  <w:style w:type="paragraph" w:customStyle="1" w:styleId="4305C882AE876346AC7E6F37BEC4950F">
    <w:name w:val="4305C882AE876346AC7E6F37BEC4950F"/>
    <w:rsid w:val="00660E8E"/>
  </w:style>
  <w:style w:type="paragraph" w:customStyle="1" w:styleId="7384F266DC93B5438ACFF2BD860E8563">
    <w:name w:val="7384F266DC93B5438ACFF2BD860E8563"/>
    <w:rsid w:val="00660E8E"/>
  </w:style>
  <w:style w:type="paragraph" w:customStyle="1" w:styleId="EC5212B98A92C847B5643A119F14E493">
    <w:name w:val="EC5212B98A92C847B5643A119F14E493"/>
    <w:rsid w:val="00660E8E"/>
  </w:style>
  <w:style w:type="paragraph" w:customStyle="1" w:styleId="82ADB7C7BBC8E44584C315544B1701D7">
    <w:name w:val="82ADB7C7BBC8E44584C315544B1701D7"/>
    <w:rsid w:val="00660E8E"/>
  </w:style>
  <w:style w:type="paragraph" w:customStyle="1" w:styleId="5F34727384270643A66A9880B9292634">
    <w:name w:val="5F34727384270643A66A9880B9292634"/>
    <w:rsid w:val="00660E8E"/>
  </w:style>
  <w:style w:type="paragraph" w:customStyle="1" w:styleId="FADDEF8DD0DB9D4DADB9503A8051B1EA">
    <w:name w:val="FADDEF8DD0DB9D4DADB9503A8051B1EA"/>
    <w:rsid w:val="00660E8E"/>
  </w:style>
  <w:style w:type="paragraph" w:customStyle="1" w:styleId="024DA9700FAD1344A1F669F762DF1C47">
    <w:name w:val="024DA9700FAD1344A1F669F762DF1C47"/>
    <w:rsid w:val="006A617B"/>
  </w:style>
  <w:style w:type="paragraph" w:customStyle="1" w:styleId="C416DF2700894E4DB243848D7BAFA6D0">
    <w:name w:val="C416DF2700894E4DB243848D7BAFA6D0"/>
    <w:rsid w:val="00B63D1A"/>
  </w:style>
  <w:style w:type="paragraph" w:customStyle="1" w:styleId="F487BE7D0B262947A9F6415F188EFE72">
    <w:name w:val="F487BE7D0B262947A9F6415F188EFE72"/>
    <w:rsid w:val="00B63D1A"/>
  </w:style>
  <w:style w:type="paragraph" w:customStyle="1" w:styleId="11CB0A3FC0D56A4F879BC245D9275C9C">
    <w:name w:val="11CB0A3FC0D56A4F879BC245D9275C9C"/>
    <w:rsid w:val="00B63D1A"/>
  </w:style>
  <w:style w:type="paragraph" w:customStyle="1" w:styleId="9361FA9CD0362948B1483508C55E52D7">
    <w:name w:val="9361FA9CD0362948B1483508C55E52D7"/>
    <w:rsid w:val="00B63D1A"/>
  </w:style>
  <w:style w:type="paragraph" w:customStyle="1" w:styleId="1D8281BD84A8AC4BBCBC87AF44E21E73">
    <w:name w:val="1D8281BD84A8AC4BBCBC87AF44E21E73"/>
    <w:rsid w:val="00B63D1A"/>
  </w:style>
  <w:style w:type="paragraph" w:customStyle="1" w:styleId="8CA61A41C48B4740A0EAE0659063A556">
    <w:name w:val="8CA61A41C48B4740A0EAE0659063A556"/>
    <w:rsid w:val="00B63D1A"/>
  </w:style>
  <w:style w:type="paragraph" w:customStyle="1" w:styleId="32BD8FD1D194504CBF1B93A9F95D61D3">
    <w:name w:val="32BD8FD1D194504CBF1B93A9F95D61D3"/>
    <w:rsid w:val="00B63D1A"/>
  </w:style>
  <w:style w:type="paragraph" w:customStyle="1" w:styleId="6285759FAFA7294DBDA41E4CDA07131B">
    <w:name w:val="6285759FAFA7294DBDA41E4CDA07131B"/>
    <w:rsid w:val="00B63D1A"/>
  </w:style>
  <w:style w:type="paragraph" w:customStyle="1" w:styleId="ECB3015A8CC0EB4CBDEF31E7BA118524">
    <w:name w:val="ECB3015A8CC0EB4CBDEF31E7BA118524"/>
    <w:rsid w:val="00B63D1A"/>
  </w:style>
  <w:style w:type="paragraph" w:customStyle="1" w:styleId="BA0D121E7D208342856BD975DF69B0BF">
    <w:name w:val="BA0D121E7D208342856BD975DF69B0BF"/>
    <w:rsid w:val="00B63D1A"/>
  </w:style>
  <w:style w:type="paragraph" w:customStyle="1" w:styleId="31349E324C27A949A7661FCBF14298A1">
    <w:name w:val="31349E324C27A949A7661FCBF14298A1"/>
    <w:rsid w:val="00B63D1A"/>
  </w:style>
  <w:style w:type="paragraph" w:customStyle="1" w:styleId="2D971F814ECD624B80BE21CEAB588132">
    <w:name w:val="2D971F814ECD624B80BE21CEAB588132"/>
    <w:rsid w:val="00B63D1A"/>
  </w:style>
  <w:style w:type="paragraph" w:customStyle="1" w:styleId="5940BF7747DAF849867B8346DD22E9C0">
    <w:name w:val="5940BF7747DAF849867B8346DD22E9C0"/>
    <w:rsid w:val="00B63D1A"/>
  </w:style>
  <w:style w:type="paragraph" w:customStyle="1" w:styleId="E14C35BB75F28D44A66C3EE81C6AD459">
    <w:name w:val="E14C35BB75F28D44A66C3EE81C6AD459"/>
    <w:rsid w:val="00B63D1A"/>
  </w:style>
  <w:style w:type="paragraph" w:customStyle="1" w:styleId="378906B76554C1418C5F612FD2085FCF">
    <w:name w:val="378906B76554C1418C5F612FD2085FCF"/>
    <w:rsid w:val="00B63D1A"/>
  </w:style>
  <w:style w:type="paragraph" w:customStyle="1" w:styleId="E3A3754F81D2A746B5AF30F9BA9485AF">
    <w:name w:val="E3A3754F81D2A746B5AF30F9BA9485AF"/>
    <w:rsid w:val="00B63D1A"/>
  </w:style>
  <w:style w:type="paragraph" w:customStyle="1" w:styleId="BF0B175AA432CF49AE89BDDB022A6175">
    <w:name w:val="BF0B175AA432CF49AE89BDDB022A6175"/>
    <w:rsid w:val="00B63D1A"/>
  </w:style>
  <w:style w:type="paragraph" w:customStyle="1" w:styleId="6277B461CE501F4DBC504CBE105F0892">
    <w:name w:val="6277B461CE501F4DBC504CBE105F0892"/>
    <w:rsid w:val="00B63D1A"/>
  </w:style>
  <w:style w:type="paragraph" w:customStyle="1" w:styleId="D0B54526F2515B428CE89CD200FCA875">
    <w:name w:val="D0B54526F2515B428CE89CD200FCA875"/>
    <w:rsid w:val="00B63D1A"/>
  </w:style>
  <w:style w:type="paragraph" w:customStyle="1" w:styleId="76A263CD5AC76146806C4E86C6EBCA71">
    <w:name w:val="76A263CD5AC76146806C4E86C6EBCA71"/>
    <w:rsid w:val="00B63D1A"/>
  </w:style>
  <w:style w:type="paragraph" w:customStyle="1" w:styleId="9D9A24B5EDEDC441BE2B6ECD90A911F9">
    <w:name w:val="9D9A24B5EDEDC441BE2B6ECD90A911F9"/>
    <w:rsid w:val="00B63D1A"/>
  </w:style>
  <w:style w:type="paragraph" w:customStyle="1" w:styleId="44E0FEDE4F9FA84794D025B34C58CC27">
    <w:name w:val="44E0FEDE4F9FA84794D025B34C58CC27"/>
    <w:rsid w:val="00B63D1A"/>
  </w:style>
  <w:style w:type="paragraph" w:customStyle="1" w:styleId="CA6D5E26C9AAA64580C518DD4E064E4F">
    <w:name w:val="CA6D5E26C9AAA64580C518DD4E064E4F"/>
    <w:rsid w:val="00B63D1A"/>
  </w:style>
  <w:style w:type="paragraph" w:customStyle="1" w:styleId="2129DE9C56B35241B5AC2FB5EE600335">
    <w:name w:val="2129DE9C56B35241B5AC2FB5EE600335"/>
    <w:rsid w:val="00B63D1A"/>
  </w:style>
  <w:style w:type="paragraph" w:customStyle="1" w:styleId="7847473DAF46C241AD1BDAD6B56D43B2">
    <w:name w:val="7847473DAF46C241AD1BDAD6B56D43B2"/>
    <w:rsid w:val="00B63D1A"/>
  </w:style>
  <w:style w:type="paragraph" w:customStyle="1" w:styleId="DACE1E3DCD8FFD4281C3FDE42FA00850">
    <w:name w:val="DACE1E3DCD8FFD4281C3FDE42FA00850"/>
    <w:rsid w:val="00B63D1A"/>
  </w:style>
  <w:style w:type="paragraph" w:customStyle="1" w:styleId="1FCA6AFB93745F4BA58B1CEA33CC6EE3">
    <w:name w:val="1FCA6AFB93745F4BA58B1CEA33CC6EE3"/>
    <w:rsid w:val="00B63D1A"/>
  </w:style>
  <w:style w:type="paragraph" w:customStyle="1" w:styleId="4858F4FF326E9646BB830F7C4E3CFE83">
    <w:name w:val="4858F4FF326E9646BB830F7C4E3CFE83"/>
    <w:rsid w:val="00B63D1A"/>
  </w:style>
  <w:style w:type="paragraph" w:customStyle="1" w:styleId="4C4E487C45D26F42894926F5776E253F">
    <w:name w:val="4C4E487C45D26F42894926F5776E253F"/>
    <w:rsid w:val="00B63D1A"/>
  </w:style>
  <w:style w:type="paragraph" w:customStyle="1" w:styleId="B0E1A060AFA02746A94AF87C65D5151C">
    <w:name w:val="B0E1A060AFA02746A94AF87C65D5151C"/>
    <w:rsid w:val="00B63D1A"/>
  </w:style>
  <w:style w:type="paragraph" w:customStyle="1" w:styleId="0683DB795705AC42A2CAAA9A9ECF7B2C">
    <w:name w:val="0683DB795705AC42A2CAAA9A9ECF7B2C"/>
    <w:rsid w:val="00B63D1A"/>
  </w:style>
  <w:style w:type="paragraph" w:customStyle="1" w:styleId="1C747B44CCAF924D8FAFA7442BBC83B4">
    <w:name w:val="1C747B44CCAF924D8FAFA7442BBC83B4"/>
    <w:rsid w:val="00B63D1A"/>
  </w:style>
  <w:style w:type="paragraph" w:customStyle="1" w:styleId="260BCB38DBE22940800EEAF27ECAFBA1">
    <w:name w:val="260BCB38DBE22940800EEAF27ECAFBA1"/>
    <w:rsid w:val="00B63D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github.com/bknie1</CompanyAddress>
  <CompanyPhone>860.884.0462</CompanyPhone>
  <CompanyFax>linkedin.com
/in/Brandonknieriem</CompanyFax>
  <CompanyEmail>brandonknieriem26
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EDE341-BA04-9947-8A8D-32697093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{AAD7FE1F-443A-684D-BAB2-78C072CE457D}tf16392737.dotx</Template>
  <TotalTime>137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ENGINEER</dc:subject>
  <dc:creator>Brandon Knieriem</dc:creator>
  <cp:keywords/>
  <dc:description>LinkedIn.com/in/brandonknieriem | github.co | bknieriem.com | 860.884.0462</dc:description>
  <cp:lastModifiedBy>Knieriem, Brandon M</cp:lastModifiedBy>
  <cp:revision>18</cp:revision>
  <dcterms:created xsi:type="dcterms:W3CDTF">2020-03-10T20:26:00Z</dcterms:created>
  <dcterms:modified xsi:type="dcterms:W3CDTF">2020-03-13T04:10:00Z</dcterms:modified>
</cp:coreProperties>
</file>