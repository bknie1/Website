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3191086" w14:textId="77777777" w:rsidR="00A50939" w:rsidRPr="00333CD3" w:rsidRDefault="005C6177" w:rsidP="007569C1">
            <w:pPr>
              <w:pStyle w:val="Heading3"/>
            </w:pPr>
            <w:r>
              <w:t>TECH</w:t>
            </w:r>
          </w:p>
          <w:p w14:paraId="50B48E31" w14:textId="5D1E4CF1" w:rsidR="00B94A7F" w:rsidRDefault="00B94A7F" w:rsidP="00B94A7F">
            <w:r>
              <w:t>Unity</w:t>
            </w:r>
          </w:p>
          <w:p w14:paraId="39BFC013" w14:textId="77777777" w:rsidR="00B94A7F" w:rsidRDefault="00B94A7F" w:rsidP="00B94A7F">
            <w:proofErr w:type="spellStart"/>
            <w:r>
              <w:t>SteamVR</w:t>
            </w:r>
            <w:proofErr w:type="spellEnd"/>
            <w:r>
              <w:t>, Android VR</w:t>
            </w:r>
          </w:p>
          <w:p w14:paraId="0C385D51" w14:textId="77777777" w:rsidR="00B94A7F" w:rsidRDefault="00B94A7F" w:rsidP="00B94A7F">
            <w:r>
              <w:t xml:space="preserve">Google Daydream, </w:t>
            </w:r>
            <w:proofErr w:type="spellStart"/>
            <w:r>
              <w:t>Pimax</w:t>
            </w:r>
            <w:proofErr w:type="spellEnd"/>
            <w:r>
              <w:t xml:space="preserve">, </w:t>
            </w:r>
            <w:proofErr w:type="spellStart"/>
            <w:r>
              <w:t>Vive</w:t>
            </w:r>
            <w:proofErr w:type="spellEnd"/>
          </w:p>
          <w:p w14:paraId="78444F51" w14:textId="4E9B0DD1" w:rsidR="00B94A7F" w:rsidRDefault="00B94A7F" w:rsidP="00B94A7F">
            <w:proofErr w:type="spellStart"/>
            <w:r>
              <w:t>Gamemaker</w:t>
            </w:r>
            <w:proofErr w:type="spellEnd"/>
            <w:r>
              <w:t xml:space="preserve"> Studio, RPG Maker Unreal, Adobe XD</w:t>
            </w:r>
            <w:r w:rsidR="00C3454B">
              <w:t>, Blender</w:t>
            </w:r>
          </w:p>
          <w:p w14:paraId="43E2CCD8" w14:textId="6ED95F05" w:rsidR="00C64BB3" w:rsidRDefault="00C64BB3" w:rsidP="00B94A7F">
            <w:r>
              <w:t>Fruity Loops</w:t>
            </w:r>
          </w:p>
          <w:p w14:paraId="6FA3D248" w14:textId="4E666EC8" w:rsidR="00B94A7F" w:rsidRPr="00333CD3" w:rsidRDefault="00B94A7F" w:rsidP="00B94A7F">
            <w:r>
              <w:t xml:space="preserve">C#, GML, JavaScript, </w:t>
            </w:r>
            <w:r w:rsidR="00D43285">
              <w:t>C/</w:t>
            </w:r>
            <w:r>
              <w:t>C++</w:t>
            </w:r>
            <w:r w:rsidR="00D43285">
              <w:t>, Python</w:t>
            </w:r>
          </w:p>
          <w:p w14:paraId="430C3BC7" w14:textId="6A9AD399" w:rsidR="002C2CDD" w:rsidRPr="00333CD3" w:rsidRDefault="0055569E" w:rsidP="005D52F3">
            <w:pPr>
              <w:pStyle w:val="Heading3"/>
              <w:spacing w:before="360"/>
            </w:pPr>
            <w:sdt>
              <w:sdtPr>
                <w:alias w:val="Skills:"/>
                <w:tag w:val="Skills:"/>
                <w:id w:val="1490835561"/>
                <w:placeholder>
                  <w:docPart w:val="7CCD55025C7CB446A1415DAC616675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75E148A" w14:textId="4D567DDF" w:rsidR="00F2401D" w:rsidRDefault="003946AB" w:rsidP="00741125">
            <w:r>
              <w:t xml:space="preserve">Taking feature ownership, leading innovation and process maturity, mentoring other developers </w:t>
            </w:r>
            <w:r w:rsidR="00A01D9B">
              <w:t>on best practices</w:t>
            </w:r>
            <w:r>
              <w:t xml:space="preserve">, adapting to new </w:t>
            </w:r>
            <w:r w:rsidR="00A01D9B">
              <w:t>technical challenges</w:t>
            </w:r>
          </w:p>
          <w:p w14:paraId="7F46C467" w14:textId="77777777" w:rsidR="00F2401D" w:rsidRPr="00333CD3" w:rsidRDefault="00F2401D" w:rsidP="005D52F3">
            <w:pPr>
              <w:pStyle w:val="Heading3"/>
              <w:spacing w:before="360"/>
            </w:pPr>
            <w:r>
              <w:t>Education</w:t>
            </w:r>
          </w:p>
          <w:p w14:paraId="58E98E31" w14:textId="727293F7" w:rsidR="005D52F3" w:rsidRDefault="005D52F3" w:rsidP="005D52F3">
            <w:r>
              <w:t>UXQB Certified Prof</w:t>
            </w:r>
            <w:r w:rsidR="00A8744B">
              <w:t>essional f</w:t>
            </w:r>
            <w:r w:rsidR="00BB5F6F">
              <w:t xml:space="preserve">or Usability and UX </w:t>
            </w:r>
            <w:r>
              <w:t>(CPUX-F)</w:t>
            </w:r>
          </w:p>
          <w:p w14:paraId="1300C180" w14:textId="77777777" w:rsidR="005D52F3" w:rsidRPr="005D52F3" w:rsidRDefault="005D52F3" w:rsidP="00F24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Quality Institute</w:t>
            </w:r>
          </w:p>
          <w:p w14:paraId="1F0BFADB" w14:textId="77777777" w:rsidR="005D52F3" w:rsidRDefault="005D52F3" w:rsidP="00F2401D"/>
          <w:p w14:paraId="29A3759B" w14:textId="519BC69F" w:rsidR="00F2401D" w:rsidRDefault="00C6315C" w:rsidP="00F2401D">
            <w:r>
              <w:t>M.S. Computer Science</w:t>
            </w:r>
          </w:p>
          <w:p w14:paraId="7EE3912C" w14:textId="77777777" w:rsid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University of New Haven</w:t>
            </w:r>
          </w:p>
          <w:p w14:paraId="7B454B54" w14:textId="77777777" w:rsidR="003946AB" w:rsidRDefault="003946AB" w:rsidP="00F2401D">
            <w:pPr>
              <w:rPr>
                <w:sz w:val="16"/>
                <w:szCs w:val="16"/>
              </w:rPr>
            </w:pPr>
            <w:r w:rsidRPr="003946AB">
              <w:rPr>
                <w:sz w:val="16"/>
                <w:szCs w:val="16"/>
              </w:rPr>
              <w:t>Teaching Assistant, Research Assistant</w:t>
            </w:r>
          </w:p>
          <w:p w14:paraId="2C67C995" w14:textId="2C4712FC" w:rsidR="00060FCB" w:rsidRPr="00060FCB" w:rsidRDefault="00394ABE" w:rsidP="00060FC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Python, Intro </w:t>
            </w:r>
            <w:r w:rsidR="00060FCB" w:rsidRPr="00060FCB">
              <w:rPr>
                <w:sz w:val="15"/>
                <w:szCs w:val="15"/>
              </w:rPr>
              <w:t>Programming in C, Intermediate Programming in C/C++</w:t>
            </w:r>
          </w:p>
          <w:p w14:paraId="24AD1A8B" w14:textId="77777777" w:rsidR="00F2401D" w:rsidRDefault="00F2401D" w:rsidP="00F2401D"/>
          <w:p w14:paraId="1FE00FEE" w14:textId="3B6C286F" w:rsidR="00F2401D" w:rsidRDefault="00C6315C" w:rsidP="00F2401D">
            <w:r>
              <w:t>B.A. Sociology</w:t>
            </w:r>
          </w:p>
          <w:p w14:paraId="71CFD13C" w14:textId="77777777" w:rsidR="00F2401D" w:rsidRP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Eastern Connecticut State University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351EA40B" w14:textId="77777777" w:rsidR="00A01D9B" w:rsidRPr="00333CD3" w:rsidRDefault="0055569E" w:rsidP="00A01D9B">
                  <w:pPr>
                    <w:pStyle w:val="Heading3"/>
                  </w:pPr>
                  <w:sdt>
                    <w:sdtPr>
                      <w:alias w:val="Experience:"/>
                      <w:tag w:val="Experience:"/>
                      <w:id w:val="1135152602"/>
                      <w:placeholder>
                        <w:docPart w:val="260BCB38DBE22940800EEAF27ECAF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01D9B" w:rsidRPr="00333CD3">
                        <w:t>Experience</w:t>
                      </w:r>
                    </w:sdtContent>
                  </w:sdt>
                </w:p>
                <w:p w14:paraId="73880F09" w14:textId="6FFB7EAE" w:rsidR="00A01D9B" w:rsidRPr="00333CD3" w:rsidRDefault="00A01D9B" w:rsidP="00060FCB">
                  <w:pPr>
                    <w:pStyle w:val="Heading4"/>
                  </w:pPr>
                  <w:r>
                    <w:t>Full STack Software Engineer</w:t>
                  </w:r>
                  <w:r w:rsidRPr="00333CD3">
                    <w:t xml:space="preserve"> • </w:t>
                  </w:r>
                  <w:r>
                    <w:t>athletereg</w:t>
                  </w:r>
                  <w:r w:rsidRPr="00333CD3">
                    <w:t xml:space="preserve"> • </w:t>
                  </w:r>
                  <w:r>
                    <w:t xml:space="preserve">06.18 – </w:t>
                  </w:r>
                  <w:r w:rsidR="00DE7C3C">
                    <w:t>03.20</w:t>
                  </w:r>
                </w:p>
                <w:p w14:paraId="6194763C" w14:textId="2C427768" w:rsidR="00092E90" w:rsidRDefault="00A01D9B" w:rsidP="00995DA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 w:rsidRPr="005C6177">
                    <w:t>Designed, prototyped, implemented, and tested</w:t>
                  </w:r>
                  <w:r>
                    <w:t xml:space="preserve"> dozens of features in</w:t>
                  </w:r>
                  <w:r w:rsidRPr="005C6177">
                    <w:t xml:space="preserve"> legacy VB ASP.NET</w:t>
                  </w:r>
                  <w:r>
                    <w:t xml:space="preserve"> stack</w:t>
                  </w:r>
                  <w:r w:rsidRPr="005C6177">
                    <w:t xml:space="preserve"> </w:t>
                  </w:r>
                  <w:r>
                    <w:t xml:space="preserve">for duration of two-year, mobile first, redesign initiative for </w:t>
                  </w:r>
                  <w:r w:rsidRPr="00215466">
                    <w:t>athletereg.com</w:t>
                  </w:r>
                  <w:r>
                    <w:t xml:space="preserve"> and its portals e.g. </w:t>
                  </w:r>
                  <w:hyperlink r:id="rId9" w:history="1">
                    <w:proofErr w:type="spellStart"/>
                    <w:r w:rsidRPr="00215466">
                      <w:rPr>
                        <w:rStyle w:val="Hyperlink"/>
                        <w:i/>
                      </w:rPr>
                      <w:t>BikeReg</w:t>
                    </w:r>
                    <w:proofErr w:type="spellEnd"/>
                  </w:hyperlink>
                </w:p>
                <w:p w14:paraId="67A1D9AF" w14:textId="77777777" w:rsidR="00995DA6" w:rsidRDefault="00995DA6" w:rsidP="00995DA6">
                  <w:pPr>
                    <w:pStyle w:val="ListParagraph"/>
                    <w:ind w:left="360"/>
                  </w:pPr>
                </w:p>
                <w:p w14:paraId="309D4AA8" w14:textId="409E4C0B" w:rsidR="00A01D9B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Le</w:t>
                  </w:r>
                  <w:r w:rsidRPr="005C6177">
                    <w:t>d design and UX ma</w:t>
                  </w:r>
                  <w:r>
                    <w:t>turity for company; created</w:t>
                  </w:r>
                  <w:r w:rsidRPr="005C6177">
                    <w:t xml:space="preserve"> new policies and procedures based on best pra</w:t>
                  </w:r>
                  <w:r>
                    <w:t>ctices to achieve iterative, human-centered design</w:t>
                  </w:r>
                </w:p>
                <w:p w14:paraId="7E3541B2" w14:textId="77777777" w:rsidR="00B94A7F" w:rsidRPr="00333CD3" w:rsidRDefault="00B94A7F" w:rsidP="00B94A7F">
                  <w:pPr>
                    <w:pStyle w:val="Heading4"/>
                  </w:pPr>
                  <w:r>
                    <w:t xml:space="preserve">Lead Game DEVELOPER </w:t>
                  </w:r>
                  <w:r w:rsidRPr="00333CD3">
                    <w:t xml:space="preserve">• </w:t>
                  </w:r>
                  <w:r>
                    <w:t xml:space="preserve">Dark Heaven </w:t>
                  </w:r>
                  <w:r w:rsidRPr="00333CD3">
                    <w:t>•</w:t>
                  </w:r>
                  <w:r>
                    <w:t xml:space="preserve"> PGJ </w:t>
                  </w:r>
                  <w:r w:rsidRPr="00333CD3">
                    <w:t>•</w:t>
                  </w:r>
                  <w:r>
                    <w:t xml:space="preserve"> 01.20 - PRESENT</w:t>
                  </w:r>
                </w:p>
                <w:p w14:paraId="2E73EA79" w14:textId="38CBF74B" w:rsidR="00DB524D" w:rsidRDefault="00B94A7F" w:rsidP="00DB524D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i/>
                    </w:rPr>
                  </w:pPr>
                  <w:r>
                    <w:t xml:space="preserve">Led programming and project management initiatives for 2020 </w:t>
                  </w:r>
                  <w:r w:rsidR="00D43285">
                    <w:t xml:space="preserve">Sacramento </w:t>
                  </w:r>
                  <w:r>
                    <w:t>Progressive Game Jam 2.5</w:t>
                  </w:r>
                  <w:r w:rsidR="00995DA6">
                    <w:t xml:space="preserve">D platformer </w:t>
                  </w:r>
                  <w:r w:rsidR="00BE6DF4">
                    <w:rPr>
                      <w:i/>
                    </w:rPr>
                    <w:t>Closed Source</w:t>
                  </w:r>
                </w:p>
                <w:p w14:paraId="39B89CCB" w14:textId="351C6963" w:rsidR="00DB524D" w:rsidRPr="00333CD3" w:rsidRDefault="00DB524D" w:rsidP="00DB524D">
                  <w:pPr>
                    <w:pStyle w:val="Heading4"/>
                  </w:pPr>
                  <w:r>
                    <w:t>Google Daydream VR DEVELOPER</w:t>
                  </w:r>
                  <w:r w:rsidRPr="00333CD3">
                    <w:t xml:space="preserve"> • </w:t>
                  </w:r>
                  <w:r>
                    <w:t xml:space="preserve">Muse VR </w:t>
                  </w:r>
                  <w:r w:rsidRPr="00333CD3">
                    <w:t>•</w:t>
                  </w:r>
                  <w:r>
                    <w:t xml:space="preserve"> 03.18</w:t>
                  </w:r>
                </w:p>
                <w:p w14:paraId="5472335C" w14:textId="73CEB275" w:rsidR="00DB524D" w:rsidRPr="00DB524D" w:rsidRDefault="00DB524D" w:rsidP="00DB524D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 xml:space="preserve">Ported </w:t>
                  </w:r>
                  <w:proofErr w:type="spellStart"/>
                  <w:r>
                    <w:t>MuseVR</w:t>
                  </w:r>
                  <w:proofErr w:type="spellEnd"/>
                  <w:r>
                    <w:t xml:space="preserve">, a room scale </w:t>
                  </w:r>
                  <w:proofErr w:type="spellStart"/>
                  <w:r>
                    <w:t>SteamVR</w:t>
                  </w:r>
                  <w:proofErr w:type="spellEnd"/>
                  <w:r>
                    <w:t xml:space="preserve"> experience, to the Google Daydream Repository, </w:t>
                  </w:r>
                  <w:hyperlink r:id="rId10" w:history="1">
                    <w:r w:rsidRPr="00DB524D">
                      <w:rPr>
                        <w:rStyle w:val="Hyperlink"/>
                        <w:i/>
                      </w:rPr>
                      <w:t>Video Portfolio</w:t>
                    </w:r>
                  </w:hyperlink>
                  <w:r w:rsidRPr="00DB524D">
                    <w:rPr>
                      <w:i/>
                    </w:rPr>
                    <w:t xml:space="preserve">, </w:t>
                  </w:r>
                  <w:hyperlink r:id="rId11" w:history="1">
                    <w:r w:rsidR="00995DA6">
                      <w:rPr>
                        <w:rStyle w:val="Hyperlink"/>
                        <w:i/>
                      </w:rPr>
                      <w:t>Post-</w:t>
                    </w:r>
                    <w:r w:rsidRPr="00DB524D">
                      <w:rPr>
                        <w:rStyle w:val="Hyperlink"/>
                        <w:i/>
                      </w:rPr>
                      <w:t>Production Repository</w:t>
                    </w:r>
                  </w:hyperlink>
                </w:p>
                <w:p w14:paraId="447F34E0" w14:textId="5370EDFC" w:rsidR="00B94A7F" w:rsidRPr="00333CD3" w:rsidRDefault="00B94A7F" w:rsidP="00B94A7F">
                  <w:pPr>
                    <w:pStyle w:val="Heading4"/>
                  </w:pPr>
                  <w:r>
                    <w:t>lead VR DEVELOPER</w:t>
                  </w:r>
                  <w:r w:rsidRPr="00333CD3">
                    <w:t xml:space="preserve"> • </w:t>
                  </w:r>
                  <w:r w:rsidRPr="00C64BB3">
                    <w:t>PRESENTVR</w:t>
                  </w:r>
                  <w:r>
                    <w:t xml:space="preserve"> </w:t>
                  </w:r>
                  <w:r w:rsidRPr="00333CD3">
                    <w:t>•</w:t>
                  </w:r>
                  <w:r w:rsidR="00C64BB3">
                    <w:t xml:space="preserve"> </w:t>
                  </w:r>
                  <w:r w:rsidR="00DB524D">
                    <w:t>02</w:t>
                  </w:r>
                  <w:r>
                    <w:t>.18</w:t>
                  </w:r>
                </w:p>
                <w:p w14:paraId="074A6D76" w14:textId="1830D846" w:rsidR="00C64BB3" w:rsidRPr="00092E90" w:rsidRDefault="00C3454B" w:rsidP="00B94A7F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  <w:rPr>
                      <w:rStyle w:val="Hyperlink"/>
                      <w:color w:val="auto"/>
                      <w:u w:val="none"/>
                    </w:rPr>
                  </w:pPr>
                  <w:r>
                    <w:t xml:space="preserve">Created a mobile </w:t>
                  </w:r>
                  <w:r w:rsidR="00B94A7F">
                    <w:t>virtual reality public speaking simulator</w:t>
                  </w:r>
                  <w:r>
                    <w:t xml:space="preserve"> </w:t>
                  </w:r>
                  <w:r w:rsidR="00C64BB3">
                    <w:t xml:space="preserve">that allows the user to use their own </w:t>
                  </w:r>
                  <w:r>
                    <w:t>presentations</w:t>
                  </w:r>
                  <w:r w:rsidR="00092E90">
                    <w:t xml:space="preserve"> </w:t>
                  </w:r>
                  <w:hyperlink r:id="rId12" w:history="1">
                    <w:r w:rsidR="00C64BB3" w:rsidRPr="00DB524D">
                      <w:rPr>
                        <w:rStyle w:val="Hyperlink"/>
                        <w:i/>
                      </w:rPr>
                      <w:t>Video Portfolio</w:t>
                    </w:r>
                  </w:hyperlink>
                  <w:r w:rsidR="00C64BB3" w:rsidRPr="00DB524D">
                    <w:rPr>
                      <w:i/>
                    </w:rPr>
                    <w:t>,</w:t>
                  </w:r>
                  <w:r w:rsidR="00C64BB3">
                    <w:t xml:space="preserve"> </w:t>
                  </w:r>
                  <w:hyperlink r:id="rId13" w:history="1">
                    <w:r w:rsidR="00B94A7F" w:rsidRPr="00092E90">
                      <w:rPr>
                        <w:rStyle w:val="Hyperlink"/>
                        <w:i/>
                      </w:rPr>
                      <w:t>Repo</w:t>
                    </w:r>
                  </w:hyperlink>
                  <w:r w:rsidR="00C64BB3" w:rsidRPr="00092E90">
                    <w:rPr>
                      <w:rStyle w:val="Hyperlink"/>
                      <w:i/>
                    </w:rPr>
                    <w:t>sitory</w:t>
                  </w:r>
                </w:p>
                <w:p w14:paraId="77E5A1A3" w14:textId="7DD08105" w:rsidR="00C64BB3" w:rsidRPr="00333CD3" w:rsidRDefault="00C64BB3" w:rsidP="00C64BB3">
                  <w:pPr>
                    <w:pStyle w:val="Heading4"/>
                  </w:pPr>
                  <w:r>
                    <w:t xml:space="preserve">VR DEVELOPER </w:t>
                  </w:r>
                  <w:r w:rsidRPr="00333CD3">
                    <w:t xml:space="preserve">• </w:t>
                  </w:r>
                  <w:r>
                    <w:t xml:space="preserve">PLANT IT! VR </w:t>
                  </w:r>
                  <w:r w:rsidRPr="00333CD3">
                    <w:t xml:space="preserve">• </w:t>
                  </w:r>
                  <w:r>
                    <w:t>GDC Hackathon</w:t>
                  </w:r>
                  <w:r w:rsidRPr="00333CD3">
                    <w:t xml:space="preserve"> •</w:t>
                  </w:r>
                  <w:r>
                    <w:t xml:space="preserve"> 11.17</w:t>
                  </w:r>
                </w:p>
                <w:p w14:paraId="4D560409" w14:textId="1D68F581" w:rsidR="00C64BB3" w:rsidRPr="00DB524D" w:rsidRDefault="00995DA6" w:rsidP="00C64BB3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>Hacked</w:t>
                  </w:r>
                  <w:r w:rsidR="00C64BB3">
                    <w:t xml:space="preserve"> a mobile virtual reality experience that teaches elementary aged girls the fundamentals of photosynthesis and plant biology</w:t>
                  </w:r>
                  <w:r w:rsidR="00C64BB3" w:rsidRPr="00C64BB3">
                    <w:rPr>
                      <w:i/>
                    </w:rPr>
                    <w:t xml:space="preserve"> </w:t>
                  </w:r>
                  <w:r w:rsidR="00C64BB3">
                    <w:t xml:space="preserve">in an arcade setting </w:t>
                  </w:r>
                  <w:hyperlink r:id="rId14" w:history="1">
                    <w:r w:rsidR="00C64BB3" w:rsidRPr="00DB524D">
                      <w:rPr>
                        <w:rStyle w:val="Hyperlink"/>
                        <w:i/>
                      </w:rPr>
                      <w:t>Repository</w:t>
                    </w:r>
                  </w:hyperlink>
                </w:p>
                <w:p w14:paraId="0DF7EB63" w14:textId="0484608A" w:rsidR="00DB524D" w:rsidRPr="00333CD3" w:rsidRDefault="00EE379A" w:rsidP="00DB524D">
                  <w:pPr>
                    <w:pStyle w:val="Heading4"/>
                  </w:pPr>
                  <w:r>
                    <w:t xml:space="preserve">2D </w:t>
                  </w:r>
                  <w:r w:rsidR="00DB524D">
                    <w:t xml:space="preserve">DEVELOPER </w:t>
                  </w:r>
                  <w:r w:rsidR="00DB524D" w:rsidRPr="00333CD3">
                    <w:t xml:space="preserve">• </w:t>
                  </w:r>
                  <w:r w:rsidR="00995DA6">
                    <w:t xml:space="preserve">SPACEJACK </w:t>
                  </w:r>
                  <w:r w:rsidR="00995DA6" w:rsidRPr="00333CD3">
                    <w:t xml:space="preserve">• </w:t>
                  </w:r>
                  <w:r w:rsidR="00995DA6">
                    <w:t>ACADEMIC</w:t>
                  </w:r>
                  <w:r w:rsidR="00DB524D">
                    <w:t xml:space="preserve"> </w:t>
                  </w:r>
                  <w:r w:rsidR="00DB524D" w:rsidRPr="00333CD3">
                    <w:t>•</w:t>
                  </w:r>
                  <w:r w:rsidR="00995DA6">
                    <w:t xml:space="preserve"> 9</w:t>
                  </w:r>
                  <w:r w:rsidR="00DB524D">
                    <w:t>.17</w:t>
                  </w:r>
                </w:p>
                <w:p w14:paraId="00C57932" w14:textId="5A386CC4" w:rsidR="00DB524D" w:rsidRPr="00C64BB3" w:rsidRDefault="00995DA6" w:rsidP="00DB524D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 xml:space="preserve">Cloned Space Invaders in </w:t>
                  </w:r>
                  <w:proofErr w:type="spellStart"/>
                  <w:r>
                    <w:t>Gamemaker</w:t>
                  </w:r>
                  <w:proofErr w:type="spellEnd"/>
                  <w:r>
                    <w:t xml:space="preserve"> Studio, with custom art and a few design twists that set it apart from the classic </w:t>
                  </w:r>
                  <w:hyperlink r:id="rId15" w:history="1">
                    <w:r w:rsidR="00DB524D" w:rsidRPr="00DB524D">
                      <w:rPr>
                        <w:rStyle w:val="Hyperlink"/>
                        <w:i/>
                      </w:rPr>
                      <w:t>Repository</w:t>
                    </w:r>
                  </w:hyperlink>
                </w:p>
                <w:p w14:paraId="5B5CEB0F" w14:textId="18008457" w:rsidR="00B94A7F" w:rsidRDefault="00B94A7F" w:rsidP="00B94A7F">
                  <w:pPr>
                    <w:pStyle w:val="Heading4"/>
                  </w:pPr>
                  <w:r>
                    <w:t xml:space="preserve">VR Developer </w:t>
                  </w:r>
                  <w:r w:rsidRPr="00333CD3">
                    <w:t xml:space="preserve">• </w:t>
                  </w:r>
                  <w:r>
                    <w:t>VRACMAN</w:t>
                  </w:r>
                  <w:r w:rsidRPr="00333CD3">
                    <w:t xml:space="preserve"> • </w:t>
                  </w:r>
                  <w:r>
                    <w:t>UNHcFREG</w:t>
                  </w:r>
                  <w:r w:rsidRPr="00333CD3">
                    <w:t xml:space="preserve"> • </w:t>
                  </w:r>
                  <w:r>
                    <w:t>10.17</w:t>
                  </w:r>
                </w:p>
                <w:p w14:paraId="16B2772B" w14:textId="18C582CB" w:rsidR="00B94A7F" w:rsidRPr="00C3454B" w:rsidRDefault="00995DA6" w:rsidP="00092E90">
                  <w:pPr>
                    <w:pStyle w:val="ListParagraph"/>
                    <w:numPr>
                      <w:ilvl w:val="0"/>
                      <w:numId w:val="4"/>
                    </w:numPr>
                    <w:ind w:left="360"/>
                  </w:pPr>
                  <w:r>
                    <w:t>Developed</w:t>
                  </w:r>
                  <w:r w:rsidR="00B94A7F">
                    <w:t xml:space="preserve"> room-scale, virtual reality </w:t>
                  </w:r>
                  <w:r w:rsidR="00092E90">
                    <w:t xml:space="preserve">version of PAC-MAN for </w:t>
                  </w:r>
                  <w:proofErr w:type="spellStart"/>
                  <w:r w:rsidR="00092E90">
                    <w:t>SteamVR</w:t>
                  </w:r>
                  <w:proofErr w:type="spellEnd"/>
                  <w:r w:rsidR="00092E90">
                    <w:t xml:space="preserve"> that was popular with</w:t>
                  </w:r>
                  <w:r w:rsidR="00C3454B">
                    <w:t xml:space="preserve"> hundreds of attendees, young and old, at the 2018 University of New Haven Scholarship Ball </w:t>
                  </w:r>
                  <w:hyperlink r:id="rId16" w:history="1">
                    <w:r w:rsidR="00B94A7F" w:rsidRPr="00092E90">
                      <w:rPr>
                        <w:rStyle w:val="Hyperlink"/>
                        <w:i/>
                      </w:rPr>
                      <w:t>Post-Production Repo</w:t>
                    </w:r>
                  </w:hyperlink>
                  <w:r w:rsidR="00C64BB3" w:rsidRPr="00092E90">
                    <w:rPr>
                      <w:rStyle w:val="Hyperlink"/>
                      <w:i/>
                    </w:rPr>
                    <w:t>sitory</w:t>
                  </w:r>
                </w:p>
                <w:p w14:paraId="2128B202" w14:textId="6E69FC50" w:rsidR="00B94A7F" w:rsidRDefault="00B94A7F" w:rsidP="00B94A7F">
                  <w:pPr>
                    <w:pStyle w:val="Heading4"/>
                  </w:pPr>
                  <w:r>
                    <w:t xml:space="preserve">lead </w:t>
                  </w:r>
                  <w:r w:rsidR="008710D4">
                    <w:t xml:space="preserve">2D </w:t>
                  </w:r>
                  <w:r>
                    <w:t xml:space="preserve">GAME DEVELOPER • </w:t>
                  </w:r>
                  <w:r w:rsidRPr="00C64BB3">
                    <w:t>SYMMETRICS</w:t>
                  </w:r>
                  <w:r w:rsidRPr="00333CD3">
                    <w:t xml:space="preserve"> • </w:t>
                  </w:r>
                  <w:r>
                    <w:t>UNHcFREG</w:t>
                  </w:r>
                  <w:r w:rsidRPr="00333CD3">
                    <w:t xml:space="preserve"> • </w:t>
                  </w:r>
                  <w:r>
                    <w:t>05.16</w:t>
                  </w:r>
                </w:p>
                <w:p w14:paraId="45BE1288" w14:textId="3C191740" w:rsidR="00A01D9B" w:rsidRPr="00333CD3" w:rsidRDefault="00B94A7F" w:rsidP="00DB524D">
                  <w:pPr>
                    <w:pStyle w:val="ListParagraph"/>
                    <w:numPr>
                      <w:ilvl w:val="0"/>
                      <w:numId w:val="5"/>
                    </w:numPr>
                    <w:ind w:left="360"/>
                  </w:pPr>
                  <w:r>
                    <w:t xml:space="preserve">Independently developed </w:t>
                  </w:r>
                  <w:r w:rsidRPr="00060FCB">
                    <w:t>educational</w:t>
                  </w:r>
                  <w:r w:rsidR="00C64BB3">
                    <w:t>, top down, classic 2D RPG,</w:t>
                  </w:r>
                  <w:r w:rsidRPr="00060FCB">
                    <w:t xml:space="preserve"> dig</w:t>
                  </w:r>
                  <w:r w:rsidR="00C64BB3">
                    <w:t>ital and physical security game</w:t>
                  </w:r>
                  <w:r w:rsidR="007162CC">
                    <w:t xml:space="preserve">. Played by high school students in </w:t>
                  </w:r>
                  <w:proofErr w:type="spellStart"/>
                  <w:r w:rsidR="007162CC">
                    <w:t>UNHcFREG’s</w:t>
                  </w:r>
                  <w:proofErr w:type="spellEnd"/>
                  <w:r w:rsidR="007162CC">
                    <w:t xml:space="preserve"> NSA funded cyber camp</w:t>
                  </w:r>
                  <w:r w:rsidR="00092E90">
                    <w:t xml:space="preserve"> </w:t>
                  </w:r>
                  <w:hyperlink r:id="rId17" w:history="1">
                    <w:r w:rsidR="00C64BB3" w:rsidRPr="00DB524D">
                      <w:rPr>
                        <w:rStyle w:val="Hyperlink"/>
                        <w:i/>
                      </w:rPr>
                      <w:t>Video Portfolio</w:t>
                    </w:r>
                  </w:hyperlink>
                  <w:r w:rsidR="00C64BB3" w:rsidRPr="00DB524D">
                    <w:rPr>
                      <w:i/>
                    </w:rPr>
                    <w:t>,</w:t>
                  </w:r>
                  <w:r w:rsidR="00C64BB3">
                    <w:t xml:space="preserve"> </w:t>
                  </w:r>
                  <w:hyperlink r:id="rId18" w:history="1">
                    <w:r w:rsidR="00DB524D" w:rsidRPr="00DB524D">
                      <w:rPr>
                        <w:rStyle w:val="Hyperlink"/>
                        <w:i/>
                      </w:rPr>
                      <w:t>Post-Production Repository</w:t>
                    </w:r>
                  </w:hyperlink>
                </w:p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19"/>
      <w:headerReference w:type="first" r:id="rId20"/>
      <w:footerReference w:type="first" r:id="rId21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4664F" w14:textId="77777777" w:rsidR="0055569E" w:rsidRDefault="0055569E" w:rsidP="00713050">
      <w:pPr>
        <w:spacing w:line="240" w:lineRule="auto"/>
      </w:pPr>
      <w:r>
        <w:separator/>
      </w:r>
    </w:p>
  </w:endnote>
  <w:endnote w:type="continuationSeparator" w:id="0">
    <w:p w14:paraId="25FD4C1C" w14:textId="77777777" w:rsidR="0055569E" w:rsidRDefault="0055569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FB8681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d34817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4D00EFC0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d34817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E7ECD3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d34817 [3204]" strokecolor="#d34817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DA923B5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d34817 [3204]" strokecolor="#d34817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55569E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55569E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9EA6" w14:textId="77777777" w:rsidR="0055569E" w:rsidRDefault="0055569E" w:rsidP="00713050">
      <w:pPr>
        <w:spacing w:line="240" w:lineRule="auto"/>
      </w:pPr>
      <w:r>
        <w:separator/>
      </w:r>
    </w:p>
  </w:footnote>
  <w:footnote w:type="continuationSeparator" w:id="0">
    <w:p w14:paraId="37459041" w14:textId="77777777" w:rsidR="0055569E" w:rsidRDefault="0055569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B5378"/>
    <w:multiLevelType w:val="hybridMultilevel"/>
    <w:tmpl w:val="B6C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14D41"/>
    <w:multiLevelType w:val="hybridMultilevel"/>
    <w:tmpl w:val="DE96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91382"/>
    <w:rsid w:val="00092E90"/>
    <w:rsid w:val="000B0619"/>
    <w:rsid w:val="000B61CA"/>
    <w:rsid w:val="000F7610"/>
    <w:rsid w:val="00114ED7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B2F37"/>
    <w:rsid w:val="003C5528"/>
    <w:rsid w:val="004077FB"/>
    <w:rsid w:val="00424DD9"/>
    <w:rsid w:val="0046104A"/>
    <w:rsid w:val="004717C5"/>
    <w:rsid w:val="00474DD9"/>
    <w:rsid w:val="00523479"/>
    <w:rsid w:val="00543DB7"/>
    <w:rsid w:val="0055569E"/>
    <w:rsid w:val="005729B0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0081B"/>
    <w:rsid w:val="00713050"/>
    <w:rsid w:val="007162CC"/>
    <w:rsid w:val="00741125"/>
    <w:rsid w:val="00746F7F"/>
    <w:rsid w:val="007569C1"/>
    <w:rsid w:val="00763832"/>
    <w:rsid w:val="007649F2"/>
    <w:rsid w:val="00787291"/>
    <w:rsid w:val="007D2696"/>
    <w:rsid w:val="00811117"/>
    <w:rsid w:val="00841146"/>
    <w:rsid w:val="008710D4"/>
    <w:rsid w:val="0088504C"/>
    <w:rsid w:val="0089382B"/>
    <w:rsid w:val="00895DAB"/>
    <w:rsid w:val="008A1907"/>
    <w:rsid w:val="008C6BCA"/>
    <w:rsid w:val="008C7B50"/>
    <w:rsid w:val="009346B7"/>
    <w:rsid w:val="00954441"/>
    <w:rsid w:val="00995DA6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B5664D"/>
    <w:rsid w:val="00B94A7F"/>
    <w:rsid w:val="00BA5B40"/>
    <w:rsid w:val="00BB3B2A"/>
    <w:rsid w:val="00BB5F6F"/>
    <w:rsid w:val="00BD0206"/>
    <w:rsid w:val="00BE6DF4"/>
    <w:rsid w:val="00C14365"/>
    <w:rsid w:val="00C2098A"/>
    <w:rsid w:val="00C3454B"/>
    <w:rsid w:val="00C5444A"/>
    <w:rsid w:val="00C612DA"/>
    <w:rsid w:val="00C6315C"/>
    <w:rsid w:val="00C64BB3"/>
    <w:rsid w:val="00C7741E"/>
    <w:rsid w:val="00C875AB"/>
    <w:rsid w:val="00C95D38"/>
    <w:rsid w:val="00CA0CCC"/>
    <w:rsid w:val="00CA3DF1"/>
    <w:rsid w:val="00CA4581"/>
    <w:rsid w:val="00CB36B9"/>
    <w:rsid w:val="00CC42F2"/>
    <w:rsid w:val="00CE18D5"/>
    <w:rsid w:val="00D04109"/>
    <w:rsid w:val="00D43285"/>
    <w:rsid w:val="00D90403"/>
    <w:rsid w:val="00DB524D"/>
    <w:rsid w:val="00DD3B12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946C7"/>
    <w:rsid w:val="00EE379A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D34817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D34817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bknie1/PresentVR" TargetMode="External"/><Relationship Id="rId18" Type="http://schemas.openxmlformats.org/officeDocument/2006/relationships/hyperlink" Target="https://github.com/bknie1/symmetrics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vEUhsNKF7iI&amp;list=PL7C04B2lmd7C4Qgeqhhr-rVo6czvA_-_-&amp;index=1" TargetMode="External"/><Relationship Id="rId17" Type="http://schemas.openxmlformats.org/officeDocument/2006/relationships/hyperlink" Target="https://www.youtube.com/watch?v=faPyWgFFk0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bknie1/PresentVR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clevine/MuseV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bknie1/SpaceJack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youtube.com/watch?v=Jzyq3myUiKs&amp;list=PL7C04B2lmd7C4Qgeqhhr-rVo6czvA_-_-&amp;index=3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bikereg.com/" TargetMode="External"/><Relationship Id="rId14" Type="http://schemas.openxmlformats.org/officeDocument/2006/relationships/hyperlink" Target="https://github.com/bknie1/Plant-It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D55025C7CB446A1415DAC6166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D7CC-7F6A-1B43-A58A-304D6080429F}"/>
      </w:docPartPr>
      <w:docPartBody>
        <w:p w:rsidR="006331DF" w:rsidRDefault="00C81FE2">
          <w:pPr>
            <w:pStyle w:val="7CCD55025C7CB446A1415DAC616675A5"/>
          </w:pPr>
          <w:r w:rsidRPr="00333CD3">
            <w:t>Skills</w:t>
          </w:r>
        </w:p>
      </w:docPartBody>
    </w:docPart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260BCB38DBE22940800EEAF27ECA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0C59-2ED1-3A4D-AAEC-B9D3797605B4}"/>
      </w:docPartPr>
      <w:docPartBody>
        <w:p w:rsidR="000F2125" w:rsidRDefault="00B63D1A" w:rsidP="00B63D1A">
          <w:pPr>
            <w:pStyle w:val="260BCB38DBE22940800EEAF27ECAFBA1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0F2125"/>
    <w:rsid w:val="00141C80"/>
    <w:rsid w:val="002A43F4"/>
    <w:rsid w:val="005D7F67"/>
    <w:rsid w:val="006331DF"/>
    <w:rsid w:val="00660E8E"/>
    <w:rsid w:val="006A617B"/>
    <w:rsid w:val="00700DF7"/>
    <w:rsid w:val="00980A6C"/>
    <w:rsid w:val="00B63D1A"/>
    <w:rsid w:val="00C81FE2"/>
    <w:rsid w:val="00C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  <w:style w:type="paragraph" w:customStyle="1" w:styleId="FC2F39A30E18E441BCE07A2C677AF2E1">
    <w:name w:val="FC2F39A30E18E441BCE07A2C677AF2E1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C3DBD7-F4F7-B24C-8D37-ABD044AD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33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12</cp:revision>
  <dcterms:created xsi:type="dcterms:W3CDTF">2020-03-11T05:29:00Z</dcterms:created>
  <dcterms:modified xsi:type="dcterms:W3CDTF">2020-03-12T17:31:00Z</dcterms:modified>
</cp:coreProperties>
</file>