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00"/>
        <w:gridCol w:w="6733"/>
      </w:tblGrid>
      <w:tr w:rsidR="002C2CDD" w:rsidRPr="00333CD3" w14:paraId="3A5276AB" w14:textId="77777777" w:rsidTr="009346B7">
        <w:trPr>
          <w:trHeight w:val="18"/>
        </w:trPr>
        <w:tc>
          <w:tcPr>
            <w:tcW w:w="3800" w:type="dxa"/>
            <w:tcMar>
              <w:top w:w="504" w:type="dxa"/>
              <w:right w:w="720" w:type="dxa"/>
            </w:tcMar>
          </w:tcPr>
          <w:p w14:paraId="33191086" w14:textId="77777777" w:rsidR="00A50939" w:rsidRPr="00333CD3" w:rsidRDefault="005C6177" w:rsidP="007569C1">
            <w:pPr>
              <w:pStyle w:val="Heading3"/>
            </w:pPr>
            <w:r>
              <w:t>TECH</w:t>
            </w:r>
          </w:p>
          <w:p w14:paraId="4F654744" w14:textId="2F3F4914" w:rsidR="00890994" w:rsidRDefault="00F2401D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HTML</w:t>
            </w:r>
            <w:r w:rsidR="00890994" w:rsidRPr="00087664">
              <w:rPr>
                <w:sz w:val="22"/>
                <w:szCs w:val="22"/>
              </w:rPr>
              <w:t>5</w:t>
            </w:r>
            <w:r w:rsidRPr="00087664">
              <w:rPr>
                <w:sz w:val="22"/>
                <w:szCs w:val="22"/>
              </w:rPr>
              <w:t>, CSS3, JavaScript</w:t>
            </w:r>
          </w:p>
          <w:p w14:paraId="29E35EC8" w14:textId="1649DF72" w:rsidR="00D44DB6" w:rsidRDefault="00D44DB6" w:rsidP="007569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jQuery, ES6+</w:t>
            </w:r>
          </w:p>
          <w:p w14:paraId="546BDECC" w14:textId="77777777" w:rsidR="00D44DB6" w:rsidRDefault="00890994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 xml:space="preserve">Node.js, Express.js, </w:t>
            </w:r>
            <w:r w:rsidR="00D44DB6">
              <w:rPr>
                <w:sz w:val="22"/>
                <w:szCs w:val="22"/>
              </w:rPr>
              <w:t xml:space="preserve">EJS </w:t>
            </w:r>
          </w:p>
          <w:p w14:paraId="30469A0F" w14:textId="77777777" w:rsidR="00D44DB6" w:rsidRDefault="00D44DB6" w:rsidP="007569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ASP.NET, VB.NET</w:t>
            </w:r>
          </w:p>
          <w:p w14:paraId="65A93EC3" w14:textId="77777777" w:rsidR="00D44DB6" w:rsidRDefault="00890994" w:rsidP="007569C1">
            <w:pPr>
              <w:rPr>
                <w:sz w:val="22"/>
                <w:szCs w:val="22"/>
              </w:rPr>
            </w:pPr>
            <w:proofErr w:type="spellStart"/>
            <w:r w:rsidRPr="00087664">
              <w:rPr>
                <w:sz w:val="22"/>
                <w:szCs w:val="22"/>
              </w:rPr>
              <w:t>MongoDB</w:t>
            </w:r>
            <w:proofErr w:type="spellEnd"/>
          </w:p>
          <w:p w14:paraId="29DDCD3C" w14:textId="47A37AC2" w:rsidR="00890994" w:rsidRPr="00087664" w:rsidRDefault="00890994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NoSQL, SQL</w:t>
            </w:r>
          </w:p>
          <w:p w14:paraId="20713666" w14:textId="04A9729F" w:rsidR="00BB5F6F" w:rsidRPr="00087664" w:rsidRDefault="00394ABE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Selenium</w:t>
            </w:r>
            <w:r w:rsidR="00060FCB" w:rsidRPr="00087664">
              <w:rPr>
                <w:sz w:val="22"/>
                <w:szCs w:val="22"/>
              </w:rPr>
              <w:t>, Backstop</w:t>
            </w:r>
            <w:r w:rsidR="00890994" w:rsidRPr="00087664">
              <w:rPr>
                <w:sz w:val="22"/>
                <w:szCs w:val="22"/>
              </w:rPr>
              <w:t xml:space="preserve">.js, </w:t>
            </w:r>
            <w:proofErr w:type="spellStart"/>
            <w:r w:rsidR="00890994" w:rsidRPr="00087664">
              <w:rPr>
                <w:sz w:val="22"/>
                <w:szCs w:val="22"/>
              </w:rPr>
              <w:t>nUnit</w:t>
            </w:r>
            <w:proofErr w:type="spellEnd"/>
          </w:p>
          <w:p w14:paraId="642594FD" w14:textId="6F7AD636" w:rsidR="00890994" w:rsidRPr="00087664" w:rsidRDefault="00890994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 xml:space="preserve">C#, VB, </w:t>
            </w:r>
            <w:r w:rsidR="00087664" w:rsidRPr="00087664">
              <w:rPr>
                <w:sz w:val="22"/>
                <w:szCs w:val="22"/>
              </w:rPr>
              <w:t xml:space="preserve">Python, </w:t>
            </w:r>
            <w:r w:rsidRPr="00087664">
              <w:rPr>
                <w:sz w:val="22"/>
                <w:szCs w:val="22"/>
              </w:rPr>
              <w:t xml:space="preserve">C/C++, Java </w:t>
            </w:r>
          </w:p>
          <w:p w14:paraId="79158700" w14:textId="72D913C4" w:rsidR="00087664" w:rsidRPr="00087664" w:rsidRDefault="00890994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 xml:space="preserve">Adobe </w:t>
            </w:r>
            <w:r w:rsidR="00087664" w:rsidRPr="00087664">
              <w:rPr>
                <w:sz w:val="22"/>
                <w:szCs w:val="22"/>
              </w:rPr>
              <w:t>XD</w:t>
            </w:r>
            <w:r w:rsidR="00087664">
              <w:rPr>
                <w:sz w:val="22"/>
                <w:szCs w:val="22"/>
              </w:rPr>
              <w:t>/C</w:t>
            </w:r>
            <w:r w:rsidR="00087664" w:rsidRPr="00087664">
              <w:rPr>
                <w:sz w:val="22"/>
                <w:szCs w:val="22"/>
              </w:rPr>
              <w:t>reative Cloud</w:t>
            </w:r>
          </w:p>
          <w:p w14:paraId="3D59F1FB" w14:textId="6EE8FD2D" w:rsidR="00D44DB6" w:rsidRDefault="00890994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Unity SDK</w:t>
            </w:r>
          </w:p>
          <w:p w14:paraId="7B458E12" w14:textId="77777777" w:rsidR="00D44DB6" w:rsidRDefault="00D44DB6" w:rsidP="007569C1">
            <w:pPr>
              <w:rPr>
                <w:sz w:val="22"/>
                <w:szCs w:val="22"/>
              </w:rPr>
            </w:pPr>
          </w:p>
          <w:p w14:paraId="55CE859F" w14:textId="4CEA7535" w:rsidR="00D44DB6" w:rsidRPr="00D44DB6" w:rsidRDefault="00D44DB6" w:rsidP="007569C1">
            <w:pPr>
              <w:rPr>
                <w:b/>
                <w:bCs/>
                <w:sz w:val="22"/>
                <w:szCs w:val="22"/>
              </w:rPr>
            </w:pPr>
            <w:r w:rsidRPr="00D44DB6">
              <w:rPr>
                <w:b/>
                <w:bCs/>
                <w:sz w:val="22"/>
                <w:szCs w:val="22"/>
              </w:rPr>
              <w:t xml:space="preserve">Actively </w:t>
            </w:r>
            <w:r w:rsidR="00A94C58">
              <w:rPr>
                <w:b/>
                <w:bCs/>
                <w:sz w:val="22"/>
                <w:szCs w:val="22"/>
              </w:rPr>
              <w:t>pursuing</w:t>
            </w:r>
            <w:r w:rsidRPr="00D44DB6">
              <w:rPr>
                <w:b/>
                <w:bCs/>
                <w:sz w:val="22"/>
                <w:szCs w:val="22"/>
              </w:rPr>
              <w:t>:</w:t>
            </w:r>
          </w:p>
          <w:p w14:paraId="24F12084" w14:textId="6D569954" w:rsidR="00D44DB6" w:rsidRPr="00087664" w:rsidRDefault="00D44DB6" w:rsidP="007569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React, Redux</w:t>
            </w:r>
            <w:r w:rsidR="00A94C58">
              <w:rPr>
                <w:sz w:val="22"/>
                <w:szCs w:val="22"/>
              </w:rPr>
              <w:t>, and JavaScript based stacks</w:t>
            </w:r>
          </w:p>
          <w:p w14:paraId="430C3BC7" w14:textId="77777777" w:rsidR="002C2CDD" w:rsidRPr="00333CD3" w:rsidRDefault="003D7567" w:rsidP="005D52F3">
            <w:pPr>
              <w:pStyle w:val="Heading3"/>
              <w:spacing w:before="360"/>
            </w:pPr>
            <w:sdt>
              <w:sdtPr>
                <w:alias w:val="Skills:"/>
                <w:tag w:val="Skills:"/>
                <w:id w:val="1490835561"/>
                <w:placeholder>
                  <w:docPart w:val="7CCD55025C7CB446A1415DAC616675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75E148A" w14:textId="540E05B5" w:rsidR="00F2401D" w:rsidRPr="00087664" w:rsidRDefault="00890994" w:rsidP="00741125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 xml:space="preserve">RESTful routing, </w:t>
            </w:r>
            <w:r w:rsidR="00D44DB6">
              <w:rPr>
                <w:sz w:val="22"/>
                <w:szCs w:val="22"/>
              </w:rPr>
              <w:t>Promises</w:t>
            </w:r>
            <w:r w:rsidRPr="00087664">
              <w:rPr>
                <w:sz w:val="22"/>
                <w:szCs w:val="22"/>
              </w:rPr>
              <w:t>, AP</w:t>
            </w:r>
            <w:r w:rsidR="00D44DB6">
              <w:rPr>
                <w:sz w:val="22"/>
                <w:szCs w:val="22"/>
              </w:rPr>
              <w:t>Is</w:t>
            </w:r>
            <w:r w:rsidRPr="00087664">
              <w:rPr>
                <w:sz w:val="22"/>
                <w:szCs w:val="22"/>
              </w:rPr>
              <w:t>, schema and object model architecture</w:t>
            </w:r>
            <w:r w:rsidR="00D44DB6">
              <w:rPr>
                <w:sz w:val="22"/>
                <w:szCs w:val="22"/>
              </w:rPr>
              <w:t>, l</w:t>
            </w:r>
            <w:r w:rsidR="003946AB" w:rsidRPr="00087664">
              <w:rPr>
                <w:sz w:val="22"/>
                <w:szCs w:val="22"/>
              </w:rPr>
              <w:t xml:space="preserve">eading </w:t>
            </w:r>
            <w:r w:rsidRPr="00087664">
              <w:rPr>
                <w:sz w:val="22"/>
                <w:szCs w:val="22"/>
              </w:rPr>
              <w:t xml:space="preserve">design/UX </w:t>
            </w:r>
            <w:r w:rsidR="003946AB" w:rsidRPr="00087664">
              <w:rPr>
                <w:sz w:val="22"/>
                <w:szCs w:val="22"/>
              </w:rPr>
              <w:t xml:space="preserve">process maturity, </w:t>
            </w:r>
            <w:r w:rsidRPr="00087664">
              <w:rPr>
                <w:sz w:val="22"/>
                <w:szCs w:val="22"/>
              </w:rPr>
              <w:t>agile project management,</w:t>
            </w:r>
            <w:r w:rsidR="00D44DB6">
              <w:rPr>
                <w:sz w:val="22"/>
                <w:szCs w:val="22"/>
              </w:rPr>
              <w:t xml:space="preserve"> teaching/</w:t>
            </w:r>
            <w:r w:rsidRPr="00087664">
              <w:rPr>
                <w:sz w:val="22"/>
                <w:szCs w:val="22"/>
              </w:rPr>
              <w:t>mentorship</w:t>
            </w:r>
          </w:p>
          <w:p w14:paraId="7F46C467" w14:textId="77777777" w:rsidR="00F2401D" w:rsidRPr="00333CD3" w:rsidRDefault="00F2401D" w:rsidP="005D52F3">
            <w:pPr>
              <w:pStyle w:val="Heading3"/>
              <w:spacing w:before="360"/>
            </w:pPr>
            <w:r>
              <w:t>Education</w:t>
            </w:r>
          </w:p>
          <w:p w14:paraId="58E98E31" w14:textId="727293F7" w:rsidR="005D52F3" w:rsidRPr="00087664" w:rsidRDefault="005D52F3" w:rsidP="005D52F3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UXQB Certified Prof</w:t>
            </w:r>
            <w:r w:rsidR="00A8744B" w:rsidRPr="00087664">
              <w:rPr>
                <w:sz w:val="22"/>
                <w:szCs w:val="22"/>
              </w:rPr>
              <w:t>essional f</w:t>
            </w:r>
            <w:r w:rsidR="00BB5F6F" w:rsidRPr="00087664">
              <w:rPr>
                <w:sz w:val="22"/>
                <w:szCs w:val="22"/>
              </w:rPr>
              <w:t xml:space="preserve">or Usability and UX </w:t>
            </w:r>
            <w:r w:rsidRPr="00087664">
              <w:rPr>
                <w:sz w:val="22"/>
                <w:szCs w:val="22"/>
              </w:rPr>
              <w:t>(CPUX-F)</w:t>
            </w:r>
          </w:p>
          <w:p w14:paraId="1300C180" w14:textId="77777777" w:rsidR="005D52F3" w:rsidRPr="00087664" w:rsidRDefault="005D52F3" w:rsidP="00F2401D">
            <w:pPr>
              <w:rPr>
                <w:sz w:val="21"/>
                <w:szCs w:val="21"/>
              </w:rPr>
            </w:pPr>
            <w:r w:rsidRPr="00087664">
              <w:rPr>
                <w:sz w:val="21"/>
                <w:szCs w:val="21"/>
              </w:rPr>
              <w:t>International Quality Institute</w:t>
            </w:r>
          </w:p>
          <w:p w14:paraId="1F0BFADB" w14:textId="77777777" w:rsidR="005D52F3" w:rsidRPr="00087664" w:rsidRDefault="005D52F3" w:rsidP="00F2401D">
            <w:pPr>
              <w:rPr>
                <w:sz w:val="22"/>
                <w:szCs w:val="22"/>
              </w:rPr>
            </w:pPr>
          </w:p>
          <w:p w14:paraId="29A3759B" w14:textId="519BC69F" w:rsidR="00F2401D" w:rsidRPr="00087664" w:rsidRDefault="00C6315C" w:rsidP="00F2401D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M.S. Computer Science</w:t>
            </w:r>
          </w:p>
          <w:p w14:paraId="71CFD13C" w14:textId="493B3870" w:rsidR="00D44DB6" w:rsidRPr="00D44DB6" w:rsidRDefault="00F2401D" w:rsidP="00F2401D">
            <w:pPr>
              <w:rPr>
                <w:sz w:val="21"/>
                <w:szCs w:val="21"/>
              </w:rPr>
            </w:pPr>
            <w:r w:rsidRPr="00087664">
              <w:rPr>
                <w:sz w:val="21"/>
                <w:szCs w:val="21"/>
              </w:rPr>
              <w:t>University of New Haven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W w:w="134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2"/>
              <w:gridCol w:w="6732"/>
            </w:tblGrid>
            <w:tr w:rsidR="00A01D9B" w:rsidRPr="00333CD3" w14:paraId="77451D03" w14:textId="77777777" w:rsidTr="00A01D9B">
              <w:tc>
                <w:tcPr>
                  <w:tcW w:w="6732" w:type="dxa"/>
                </w:tcPr>
                <w:p w14:paraId="351EA40B" w14:textId="66480681" w:rsidR="00A01D9B" w:rsidRPr="00333CD3" w:rsidRDefault="00D44DB6" w:rsidP="00A01D9B">
                  <w:pPr>
                    <w:pStyle w:val="Heading3"/>
                  </w:pPr>
                  <w:r>
                    <w:t>WEB SPECIFIC EXPERIENCE</w:t>
                  </w:r>
                </w:p>
                <w:p w14:paraId="73880F09" w14:textId="6FFB7EAE" w:rsidR="00A01D9B" w:rsidRPr="007E36C6" w:rsidRDefault="00A01D9B" w:rsidP="00060FCB">
                  <w:pPr>
                    <w:pStyle w:val="Heading4"/>
                    <w:rPr>
                      <w:sz w:val="21"/>
                      <w:szCs w:val="21"/>
                    </w:rPr>
                  </w:pPr>
                  <w:r w:rsidRPr="007E36C6">
                    <w:rPr>
                      <w:sz w:val="21"/>
                      <w:szCs w:val="21"/>
                    </w:rPr>
                    <w:t xml:space="preserve">Full STack Software Engineer • athletereg • 06.18 – </w:t>
                  </w:r>
                  <w:r w:rsidR="00DE7C3C" w:rsidRPr="007E36C6">
                    <w:rPr>
                      <w:sz w:val="21"/>
                      <w:szCs w:val="21"/>
                    </w:rPr>
                    <w:t>03.20</w:t>
                  </w:r>
                </w:p>
                <w:p w14:paraId="3BA3DBFA" w14:textId="612F4321" w:rsidR="00A01D9B" w:rsidRPr="00A94C58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Style w:val="Hyperlink"/>
                      <w:color w:val="auto"/>
                      <w:sz w:val="21"/>
                      <w:szCs w:val="21"/>
                      <w:u w:val="none"/>
                    </w:rPr>
                  </w:pPr>
                  <w:r w:rsidRPr="007E36C6">
                    <w:rPr>
                      <w:sz w:val="21"/>
                      <w:szCs w:val="21"/>
                    </w:rPr>
                    <w:t xml:space="preserve">Designed, prototyped, implemented, and tested dozens of </w:t>
                  </w:r>
                  <w:r w:rsidR="00A94C58">
                    <w:rPr>
                      <w:sz w:val="21"/>
                      <w:szCs w:val="21"/>
                    </w:rPr>
                    <w:t xml:space="preserve">director and participant </w:t>
                  </w:r>
                  <w:r w:rsidRPr="007E36C6">
                    <w:rPr>
                      <w:sz w:val="21"/>
                      <w:szCs w:val="21"/>
                    </w:rPr>
                    <w:t>features</w:t>
                  </w:r>
                  <w:r w:rsidR="00A94C58">
                    <w:rPr>
                      <w:sz w:val="21"/>
                      <w:szCs w:val="21"/>
                    </w:rPr>
                    <w:t xml:space="preserve"> </w:t>
                  </w:r>
                  <w:r w:rsidRPr="007E36C6">
                    <w:rPr>
                      <w:sz w:val="21"/>
                      <w:szCs w:val="21"/>
                    </w:rPr>
                    <w:t xml:space="preserve">for duration of two-year, mobile first, redesign initiative for athletereg.com and its portals e.g. </w:t>
                  </w:r>
                  <w:hyperlink r:id="rId9" w:history="1">
                    <w:proofErr w:type="spellStart"/>
                    <w:r w:rsidRPr="007E36C6">
                      <w:rPr>
                        <w:rStyle w:val="Hyperlink"/>
                        <w:i/>
                        <w:sz w:val="21"/>
                        <w:szCs w:val="21"/>
                      </w:rPr>
                      <w:t>BikeReg</w:t>
                    </w:r>
                    <w:proofErr w:type="spellEnd"/>
                  </w:hyperlink>
                </w:p>
                <w:p w14:paraId="6D2F3196" w14:textId="6779449D" w:rsidR="00A94C58" w:rsidRDefault="00A94C58" w:rsidP="00A94C58">
                  <w:pPr>
                    <w:rPr>
                      <w:sz w:val="21"/>
                      <w:szCs w:val="21"/>
                    </w:rPr>
                  </w:pPr>
                </w:p>
                <w:p w14:paraId="324A3372" w14:textId="47709C68" w:rsidR="00A94C58" w:rsidRPr="00A94C58" w:rsidRDefault="00A94C58" w:rsidP="00A94C58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sz w:val="21"/>
                      <w:szCs w:val="21"/>
                    </w:rPr>
                  </w:pPr>
                  <w:r w:rsidRPr="007E36C6">
                    <w:rPr>
                      <w:sz w:val="21"/>
                      <w:szCs w:val="21"/>
                    </w:rPr>
                    <w:t xml:space="preserve">Created a style guide, style sheet, snippets, feature designs, and interactive prototypes, used by all 5 developers and 2 designers </w:t>
                  </w:r>
                  <w:hyperlink r:id="rId10" w:history="1">
                    <w:r w:rsidRPr="007E36C6">
                      <w:rPr>
                        <w:rStyle w:val="Hyperlink"/>
                        <w:i/>
                        <w:sz w:val="21"/>
                        <w:szCs w:val="21"/>
                      </w:rPr>
                      <w:t>Portfolio</w:t>
                    </w:r>
                  </w:hyperlink>
                </w:p>
                <w:p w14:paraId="4F86A58F" w14:textId="77777777" w:rsidR="00A01D9B" w:rsidRPr="007E36C6" w:rsidRDefault="00A01D9B" w:rsidP="00215466">
                  <w:pPr>
                    <w:rPr>
                      <w:sz w:val="21"/>
                      <w:szCs w:val="21"/>
                    </w:rPr>
                  </w:pPr>
                </w:p>
                <w:p w14:paraId="2C607397" w14:textId="55E9E339" w:rsidR="00A01D9B" w:rsidRPr="007E36C6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sz w:val="21"/>
                      <w:szCs w:val="21"/>
                    </w:rPr>
                  </w:pPr>
                  <w:r w:rsidRPr="007E36C6">
                    <w:rPr>
                      <w:sz w:val="21"/>
                      <w:szCs w:val="21"/>
                    </w:rPr>
                    <w:t>Led design and UX maturity for company; created new policies and procedures based on best practices to achieve iterative, human-centered design</w:t>
                  </w:r>
                </w:p>
                <w:p w14:paraId="309D4AA8" w14:textId="77777777" w:rsidR="00A01D9B" w:rsidRPr="007E36C6" w:rsidRDefault="00A01D9B" w:rsidP="00215466">
                  <w:pPr>
                    <w:rPr>
                      <w:sz w:val="21"/>
                      <w:szCs w:val="21"/>
                    </w:rPr>
                  </w:pPr>
                </w:p>
                <w:p w14:paraId="5FB9EDDD" w14:textId="36BF007B" w:rsidR="00A01D9B" w:rsidRPr="007E36C6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sz w:val="21"/>
                      <w:szCs w:val="21"/>
                    </w:rPr>
                  </w:pPr>
                  <w:r w:rsidRPr="007E36C6">
                    <w:rPr>
                      <w:sz w:val="21"/>
                      <w:szCs w:val="21"/>
                    </w:rPr>
                    <w:t xml:space="preserve">Collected </w:t>
                  </w:r>
                  <w:r w:rsidR="007E36C6" w:rsidRPr="007E36C6">
                    <w:rPr>
                      <w:sz w:val="21"/>
                      <w:szCs w:val="21"/>
                    </w:rPr>
                    <w:t>prototype feedback</w:t>
                  </w:r>
                  <w:r w:rsidRPr="007E36C6">
                    <w:rPr>
                      <w:sz w:val="21"/>
                      <w:szCs w:val="21"/>
                    </w:rPr>
                    <w:t xml:space="preserve"> from 12 stakeholders using</w:t>
                  </w:r>
                  <w:r w:rsidR="007E36C6" w:rsidRPr="007E36C6">
                    <w:rPr>
                      <w:sz w:val="21"/>
                      <w:szCs w:val="21"/>
                    </w:rPr>
                    <w:t xml:space="preserve"> </w:t>
                  </w:r>
                  <w:r w:rsidRPr="007E36C6">
                    <w:rPr>
                      <w:sz w:val="21"/>
                      <w:szCs w:val="21"/>
                    </w:rPr>
                    <w:t>surveying and master-apprentice style test instruments</w:t>
                  </w:r>
                </w:p>
                <w:p w14:paraId="69E1C151" w14:textId="77777777" w:rsidR="00A01D9B" w:rsidRPr="007E36C6" w:rsidRDefault="00A01D9B" w:rsidP="00215466">
                  <w:pPr>
                    <w:rPr>
                      <w:sz w:val="21"/>
                      <w:szCs w:val="21"/>
                    </w:rPr>
                  </w:pPr>
                </w:p>
                <w:p w14:paraId="45B5D2B1" w14:textId="1F7FE21D" w:rsidR="00A01D9B" w:rsidRPr="007E36C6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sz w:val="21"/>
                      <w:szCs w:val="21"/>
                    </w:rPr>
                  </w:pPr>
                  <w:r w:rsidRPr="007E36C6">
                    <w:rPr>
                      <w:sz w:val="21"/>
                      <w:szCs w:val="21"/>
                    </w:rPr>
                    <w:t xml:space="preserve">Wrote over 70 self-automated feature tests for style regressions and </w:t>
                  </w:r>
                  <w:r w:rsidR="00A94C58">
                    <w:rPr>
                      <w:sz w:val="21"/>
                      <w:szCs w:val="21"/>
                    </w:rPr>
                    <w:t>web driver tests</w:t>
                  </w:r>
                </w:p>
                <w:p w14:paraId="6B60A50B" w14:textId="5B5BE900" w:rsidR="00A01D9B" w:rsidRPr="007E36C6" w:rsidRDefault="00A01D9B" w:rsidP="00060FCB">
                  <w:pPr>
                    <w:pStyle w:val="Heading4"/>
                    <w:rPr>
                      <w:sz w:val="22"/>
                      <w:szCs w:val="22"/>
                    </w:rPr>
                  </w:pPr>
                  <w:r w:rsidRPr="007E36C6">
                    <w:rPr>
                      <w:sz w:val="22"/>
                      <w:szCs w:val="22"/>
                    </w:rPr>
                    <w:t>BACK END Software Engineer INTERN • Acuity • 10.17 – 01.18</w:t>
                  </w:r>
                </w:p>
                <w:p w14:paraId="62E18F2E" w14:textId="77777777" w:rsidR="00A01D9B" w:rsidRPr="007E36C6" w:rsidRDefault="00A01D9B" w:rsidP="00CB36B9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  <w:rPr>
                      <w:sz w:val="22"/>
                      <w:szCs w:val="22"/>
                    </w:rPr>
                  </w:pPr>
                  <w:r w:rsidRPr="007E36C6">
                    <w:rPr>
                      <w:sz w:val="22"/>
                      <w:szCs w:val="22"/>
                    </w:rPr>
                    <w:t xml:space="preserve">Sustained portal for commercial smart lighting control: Acuity’s ASP.NET </w:t>
                  </w:r>
                  <w:proofErr w:type="spellStart"/>
                  <w:r w:rsidRPr="007E36C6">
                    <w:rPr>
                      <w:sz w:val="22"/>
                      <w:szCs w:val="22"/>
                    </w:rPr>
                    <w:t>SensorView</w:t>
                  </w:r>
                  <w:proofErr w:type="spellEnd"/>
                  <w:r w:rsidRPr="007E36C6">
                    <w:rPr>
                      <w:sz w:val="22"/>
                      <w:szCs w:val="22"/>
                    </w:rPr>
                    <w:t xml:space="preserve"> web app </w:t>
                  </w:r>
                  <w:hyperlink r:id="rId11" w:history="1">
                    <w:r w:rsidRPr="007E36C6">
                      <w:rPr>
                        <w:rStyle w:val="Hyperlink"/>
                        <w:i/>
                        <w:sz w:val="22"/>
                        <w:szCs w:val="22"/>
                      </w:rPr>
                      <w:t>Demo</w:t>
                    </w:r>
                  </w:hyperlink>
                </w:p>
                <w:p w14:paraId="3D6CFA85" w14:textId="77777777" w:rsidR="00A01D9B" w:rsidRPr="007E36C6" w:rsidRDefault="00A01D9B" w:rsidP="00A1326A">
                  <w:pPr>
                    <w:pStyle w:val="ListParagraph"/>
                    <w:ind w:left="360"/>
                    <w:rPr>
                      <w:sz w:val="22"/>
                      <w:szCs w:val="22"/>
                    </w:rPr>
                  </w:pPr>
                </w:p>
                <w:p w14:paraId="7F0A30A5" w14:textId="742E6218" w:rsidR="00A01D9B" w:rsidRPr="00D44DB6" w:rsidRDefault="00A01D9B" w:rsidP="00060FCB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  <w:rPr>
                      <w:rStyle w:val="Hyperlink"/>
                      <w:i/>
                      <w:color w:val="auto"/>
                      <w:sz w:val="22"/>
                      <w:szCs w:val="22"/>
                      <w:u w:val="none"/>
                    </w:rPr>
                  </w:pPr>
                  <w:r w:rsidRPr="007E36C6">
                    <w:rPr>
                      <w:sz w:val="22"/>
                      <w:szCs w:val="22"/>
                    </w:rPr>
                    <w:t xml:space="preserve">Developed new Virtual </w:t>
                  </w:r>
                  <w:proofErr w:type="spellStart"/>
                  <w:r w:rsidRPr="007E36C6">
                    <w:rPr>
                      <w:sz w:val="22"/>
                      <w:szCs w:val="22"/>
                    </w:rPr>
                    <w:t>WallPod</w:t>
                  </w:r>
                  <w:proofErr w:type="spellEnd"/>
                  <w:r w:rsidRPr="007E36C6">
                    <w:rPr>
                      <w:sz w:val="22"/>
                      <w:szCs w:val="22"/>
                    </w:rPr>
                    <w:t xml:space="preserve"> WiX Toolset installer and integrated into </w:t>
                  </w:r>
                  <w:proofErr w:type="spellStart"/>
                  <w:r w:rsidRPr="007E36C6">
                    <w:rPr>
                      <w:sz w:val="22"/>
                      <w:szCs w:val="22"/>
                    </w:rPr>
                    <w:t>SensorView</w:t>
                  </w:r>
                  <w:proofErr w:type="spellEnd"/>
                  <w:r w:rsidRPr="007E36C6">
                    <w:rPr>
                      <w:sz w:val="22"/>
                      <w:szCs w:val="22"/>
                    </w:rPr>
                    <w:t xml:space="preserve"> package process using </w:t>
                  </w:r>
                  <w:proofErr w:type="spellStart"/>
                  <w:r w:rsidRPr="007E36C6">
                    <w:rPr>
                      <w:sz w:val="22"/>
                      <w:szCs w:val="22"/>
                    </w:rPr>
                    <w:t>MSBuild</w:t>
                  </w:r>
                  <w:proofErr w:type="spellEnd"/>
                  <w:r w:rsidRPr="007E36C6">
                    <w:rPr>
                      <w:sz w:val="22"/>
                      <w:szCs w:val="22"/>
                    </w:rPr>
                    <w:t xml:space="preserve"> </w:t>
                  </w:r>
                  <w:hyperlink r:id="rId12" w:history="1">
                    <w:r w:rsidRPr="007E36C6">
                      <w:rPr>
                        <w:rStyle w:val="Hyperlink"/>
                        <w:i/>
                        <w:sz w:val="22"/>
                        <w:szCs w:val="22"/>
                      </w:rPr>
                      <w:t>Video Po</w:t>
                    </w:r>
                    <w:r w:rsidRPr="007E36C6">
                      <w:rPr>
                        <w:rStyle w:val="Hyperlink"/>
                        <w:i/>
                        <w:sz w:val="22"/>
                        <w:szCs w:val="22"/>
                      </w:rPr>
                      <w:t>r</w:t>
                    </w:r>
                    <w:r w:rsidRPr="007E36C6">
                      <w:rPr>
                        <w:rStyle w:val="Hyperlink"/>
                        <w:i/>
                        <w:sz w:val="22"/>
                        <w:szCs w:val="22"/>
                      </w:rPr>
                      <w:t>tfo</w:t>
                    </w:r>
                    <w:r w:rsidRPr="007E36C6">
                      <w:rPr>
                        <w:rStyle w:val="Hyperlink"/>
                        <w:i/>
                        <w:sz w:val="22"/>
                        <w:szCs w:val="22"/>
                      </w:rPr>
                      <w:t>l</w:t>
                    </w:r>
                    <w:r w:rsidRPr="007E36C6">
                      <w:rPr>
                        <w:rStyle w:val="Hyperlink"/>
                        <w:i/>
                        <w:sz w:val="22"/>
                        <w:szCs w:val="22"/>
                      </w:rPr>
                      <w:t>io</w:t>
                    </w:r>
                  </w:hyperlink>
                </w:p>
                <w:p w14:paraId="7AC6027A" w14:textId="77777777" w:rsidR="00D44DB6" w:rsidRPr="00D44DB6" w:rsidRDefault="00D44DB6" w:rsidP="00D44DB6">
                  <w:pPr>
                    <w:pStyle w:val="ListParagraph"/>
                    <w:rPr>
                      <w:i/>
                      <w:sz w:val="22"/>
                      <w:szCs w:val="22"/>
                    </w:rPr>
                  </w:pPr>
                </w:p>
                <w:p w14:paraId="3EF9B45D" w14:textId="1D1A55DD" w:rsidR="00D44DB6" w:rsidRPr="00D44DB6" w:rsidRDefault="00D44DB6" w:rsidP="00D44DB6">
                  <w:pPr>
                    <w:rPr>
                      <w:i/>
                      <w:sz w:val="22"/>
                      <w:szCs w:val="22"/>
                    </w:rPr>
                  </w:pPr>
                  <w:r w:rsidRPr="00D44DB6">
                    <w:rPr>
                      <w:b/>
                      <w:bCs/>
                      <w:i/>
                      <w:sz w:val="22"/>
                      <w:szCs w:val="22"/>
                    </w:rPr>
                    <w:t>Note:</w:t>
                  </w:r>
                  <w:r>
                    <w:rPr>
                      <w:i/>
                      <w:sz w:val="22"/>
                      <w:szCs w:val="22"/>
                    </w:rPr>
                    <w:t xml:space="preserve"> These are my most web relevant experiences. Please see my LinkedIn for additional professional experience and leadership.</w:t>
                  </w:r>
                </w:p>
                <w:p w14:paraId="26459A04" w14:textId="77777777" w:rsidR="00A01D9B" w:rsidRPr="00333CD3" w:rsidRDefault="00A01D9B" w:rsidP="00215466">
                  <w:pPr>
                    <w:pStyle w:val="Heading3"/>
                    <w:spacing w:before="360"/>
                  </w:pPr>
                  <w:r>
                    <w:t>Extracurricular Projects</w:t>
                  </w:r>
                </w:p>
                <w:p w14:paraId="42A9E853" w14:textId="2995BD8E" w:rsidR="00A01D9B" w:rsidRPr="00D44DB6" w:rsidRDefault="00D44DB6" w:rsidP="00F20B91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Backlogged</w:t>
                  </w:r>
                  <w:r w:rsidR="007E36C6" w:rsidRPr="007E36C6">
                    <w:rPr>
                      <w:sz w:val="22"/>
                      <w:szCs w:val="22"/>
                    </w:rPr>
                    <w:t>: A</w:t>
                  </w:r>
                  <w:r>
                    <w:rPr>
                      <w:sz w:val="22"/>
                      <w:szCs w:val="22"/>
                    </w:rPr>
                    <w:t xml:space="preserve"> live full stack Node.js app</w:t>
                  </w:r>
                  <w:r w:rsidR="007E36C6" w:rsidRPr="007E36C6">
                    <w:rPr>
                      <w:sz w:val="22"/>
                      <w:szCs w:val="22"/>
                    </w:rPr>
                    <w:t xml:space="preserve">. </w:t>
                  </w:r>
                  <w:hyperlink r:id="rId13" w:history="1">
                    <w:r w:rsidR="007E36C6" w:rsidRPr="007E36C6">
                      <w:rPr>
                        <w:rStyle w:val="Hyperlink"/>
                        <w:i/>
                        <w:iCs/>
                        <w:sz w:val="22"/>
                        <w:szCs w:val="22"/>
                      </w:rPr>
                      <w:t>Repository</w:t>
                    </w:r>
                  </w:hyperlink>
                </w:p>
                <w:p w14:paraId="1B69D286" w14:textId="2B40F95B" w:rsidR="00A01D9B" w:rsidRPr="007E36C6" w:rsidRDefault="00A01D9B" w:rsidP="009346B7">
                  <w:pPr>
                    <w:tabs>
                      <w:tab w:val="left" w:pos="954"/>
                    </w:tabs>
                    <w:rPr>
                      <w:sz w:val="22"/>
                      <w:szCs w:val="22"/>
                    </w:rPr>
                  </w:pPr>
                </w:p>
                <w:p w14:paraId="196D20E1" w14:textId="24553118" w:rsidR="00A01D9B" w:rsidRPr="007E36C6" w:rsidRDefault="003D7567" w:rsidP="007E36C6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  <w:rPr>
                      <w:sz w:val="22"/>
                      <w:szCs w:val="22"/>
                    </w:rPr>
                  </w:pPr>
                  <w:hyperlink r:id="rId14" w:history="1">
                    <w:r w:rsidR="00A01D9B" w:rsidRPr="007E36C6">
                      <w:rPr>
                        <w:rStyle w:val="Hyperlink"/>
                        <w:i/>
                        <w:sz w:val="22"/>
                        <w:szCs w:val="22"/>
                      </w:rPr>
                      <w:t>(2018) An Overview of the Usage of Default Passwords</w:t>
                    </w:r>
                  </w:hyperlink>
                </w:p>
                <w:p w14:paraId="45BE1288" w14:textId="77777777" w:rsidR="00A01D9B" w:rsidRPr="00333CD3" w:rsidRDefault="00A01D9B" w:rsidP="00F20B91"/>
              </w:tc>
              <w:tc>
                <w:tcPr>
                  <w:tcW w:w="6732" w:type="dxa"/>
                </w:tcPr>
                <w:p w14:paraId="262424CC" w14:textId="77777777" w:rsidR="00A01D9B" w:rsidRPr="00333CD3" w:rsidRDefault="00A01D9B" w:rsidP="00060FCB"/>
              </w:tc>
            </w:tr>
          </w:tbl>
          <w:p w14:paraId="3176EC42" w14:textId="77777777" w:rsidR="003946AB" w:rsidRPr="00333CD3" w:rsidRDefault="003946AB" w:rsidP="00741125"/>
        </w:tc>
      </w:tr>
    </w:tbl>
    <w:p w14:paraId="089F5E08" w14:textId="77777777" w:rsidR="00EF7CC9" w:rsidRPr="00333CD3" w:rsidRDefault="00EF7CC9" w:rsidP="00E22E87">
      <w:pPr>
        <w:pStyle w:val="NoSpacing"/>
      </w:pPr>
    </w:p>
    <w:sectPr w:rsidR="00EF7CC9" w:rsidRPr="00333CD3" w:rsidSect="009346B7">
      <w:footerReference w:type="default" r:id="rId15"/>
      <w:headerReference w:type="first" r:id="rId16"/>
      <w:footerReference w:type="first" r:id="rId17"/>
      <w:pgSz w:w="12240" w:h="15840"/>
      <w:pgMar w:top="-340" w:right="864" w:bottom="2304" w:left="864" w:header="576" w:footer="24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A6604" w14:textId="77777777" w:rsidR="003D7567" w:rsidRDefault="003D7567" w:rsidP="00713050">
      <w:pPr>
        <w:spacing w:line="240" w:lineRule="auto"/>
      </w:pPr>
      <w:r>
        <w:separator/>
      </w:r>
    </w:p>
  </w:endnote>
  <w:endnote w:type="continuationSeparator" w:id="0">
    <w:p w14:paraId="2F35EF14" w14:textId="77777777" w:rsidR="003D7567" w:rsidRDefault="003D756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545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1669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735B8561" w14:textId="77777777" w:rsidTr="009346B7">
      <w:trPr>
        <w:trHeight w:val="705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BA54A1" w14:textId="683C8892" w:rsidR="00217980" w:rsidRDefault="009346B7" w:rsidP="009346B7">
          <w:pPr>
            <w:pStyle w:val="Footer"/>
            <w:tabs>
              <w:tab w:val="left" w:pos="904"/>
              <w:tab w:val="center" w:pos="1199"/>
            </w:tabs>
            <w:jc w:val="left"/>
          </w:pPr>
          <w:r>
            <w:tab/>
          </w:r>
          <w:r>
            <w:tab/>
          </w:r>
          <w:r w:rsidR="00217980" w:rsidRPr="00CA3DF1">
            <w:rPr>
              <w:noProof/>
            </w:rPr>
            <mc:AlternateContent>
              <mc:Choice Requires="wpg">
                <w:drawing>
                  <wp:inline distT="0" distB="0" distL="0" distR="0" wp14:anchorId="02C254C3" wp14:editId="743A812C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EFA229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472c4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50E2BF" w14:textId="654D8D67" w:rsidR="00217980" w:rsidRDefault="00895DAB" w:rsidP="009346B7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7A6801" wp14:editId="09F4B1E1">
                    <wp:simplePos x="0" y="0"/>
                    <wp:positionH relativeFrom="column">
                      <wp:posOffset>593761</wp:posOffset>
                    </wp:positionH>
                    <wp:positionV relativeFrom="paragraph">
                      <wp:posOffset>581</wp:posOffset>
                    </wp:positionV>
                    <wp:extent cx="328930" cy="328930"/>
                    <wp:effectExtent l="0" t="0" r="0" b="0"/>
                    <wp:wrapNone/>
                    <wp:docPr id="25" name="Oval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930" cy="3289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6B3711DC" id="Oval 25" o:spid="_x0000_s1026" style="position:absolute;margin-left:46.75pt;margin-top:.05pt;width:25.9pt;height:25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" fillcolor="#4472c4 [3204]" stroked="f" strokeweight="1pt">
                    <v:stroke joinstyle="miter"/>
                  </v:oval>
                </w:pict>
              </mc:Fallback>
            </mc:AlternateContent>
          </w:r>
          <w:r w:rsidR="00A16A17">
            <w:fldChar w:fldCharType="begin"/>
          </w:r>
          <w:r w:rsidR="00A16A17">
            <w:instrText xml:space="preserve"> INCLUDEPICTURE "http://johnstuartrutledge.com/img/icon-github.png" \* MERGEFORMATINET </w:instrText>
          </w:r>
          <w:r w:rsidR="00A16A17">
            <w:fldChar w:fldCharType="separate"/>
          </w:r>
          <w:r w:rsidR="00A16A17">
            <w:rPr>
              <w:noProof/>
            </w:rPr>
            <w:drawing>
              <wp:inline distT="0" distB="0" distL="0" distR="0" wp14:anchorId="0B58AB1B" wp14:editId="63A8DE48">
                <wp:extent cx="328930" cy="328930"/>
                <wp:effectExtent l="0" t="0" r="1270" b="1270"/>
                <wp:docPr id="5" name="Picture 5" descr="http://johnstuartrutledge.com/img/icon-githu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johnstuartrutledge.com/img/icon-githu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46432" cy="346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16A17">
            <w:fldChar w:fldCharType="end"/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A1791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0646831" wp14:editId="06FDF932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C3DB85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442C1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84D9B06" wp14:editId="3441274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8F3E67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ACC9EF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18C816" w14:textId="77777777" w:rsidR="00811117" w:rsidRPr="005C6177" w:rsidRDefault="003D7567" w:rsidP="003C5528">
          <w:pPr>
            <w:pStyle w:val="Footer"/>
          </w:pPr>
          <w:sdt>
            <w:sdtPr>
              <w:alias w:val="Email:"/>
              <w:tag w:val="Email:"/>
              <w:id w:val="-1392102390"/>
              <w:placeholder>
                <w:docPart w:val="EEBD7A6D0F676E419DC4E14B27465AB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C6177" w:rsidRPr="005C6177">
                <w:t>brandonknieriem26</w:t>
              </w:r>
              <w:r w:rsidR="005C6177">
                <w:br/>
              </w:r>
              <w:r w:rsidR="005C6177" w:rsidRPr="005C6177">
                <w:t>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988241813"/>
            <w:placeholder>
              <w:docPart w:val="AD54193198D81849A96991457B57344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6C0B28E" w14:textId="77777777" w:rsidR="00811117" w:rsidRPr="00C2098A" w:rsidRDefault="005C6177" w:rsidP="00217980">
              <w:pPr>
                <w:pStyle w:val="Footer"/>
              </w:pPr>
              <w:r>
                <w:t>github.com/bknie1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883397630"/>
            <w:placeholder>
              <w:docPart w:val="5AFBF47B1D279048BBFB50A53ECE492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98EE521" w14:textId="77777777" w:rsidR="00811117" w:rsidRPr="00C2098A" w:rsidRDefault="005C6177" w:rsidP="00217980">
              <w:pPr>
                <w:pStyle w:val="Footer"/>
              </w:pPr>
              <w:r>
                <w:t>860.884.0462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978592491"/>
            <w:placeholder>
              <w:docPart w:val="13A21F7680F47D4D98B81E4526FA70B9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9F8D9E9" w14:textId="77777777" w:rsidR="00811117" w:rsidRPr="00C2098A" w:rsidRDefault="005C6177" w:rsidP="00217980">
              <w:pPr>
                <w:pStyle w:val="Footer"/>
              </w:pPr>
              <w:r>
                <w:t>linkedin.com</w:t>
              </w:r>
              <w:r>
                <w:br/>
                <w:t>/in/Brandonknieriem</w:t>
              </w:r>
            </w:p>
          </w:sdtContent>
        </w:sdt>
      </w:tc>
    </w:tr>
  </w:tbl>
  <w:p w14:paraId="29673C80" w14:textId="77777777" w:rsidR="009346B7" w:rsidRDefault="009346B7" w:rsidP="00C14365">
    <w:pPr>
      <w:pStyle w:val="Footer"/>
    </w:pPr>
  </w:p>
  <w:p w14:paraId="30E08D06" w14:textId="243DBC97" w:rsidR="00C14365" w:rsidRDefault="003D7567" w:rsidP="00C14365">
    <w:pPr>
      <w:pStyle w:val="Footer"/>
    </w:pPr>
    <w:hyperlink r:id="rId2" w:history="1">
      <w:r w:rsidR="00C14365" w:rsidRPr="009346B7">
        <w:rPr>
          <w:rStyle w:val="Hyperlink"/>
        </w:rPr>
        <w:t>bknieriem.com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78065" w14:textId="77777777" w:rsidR="003D7567" w:rsidRDefault="003D7567" w:rsidP="00713050">
      <w:pPr>
        <w:spacing w:line="240" w:lineRule="auto"/>
      </w:pPr>
      <w:r>
        <w:separator/>
      </w:r>
    </w:p>
  </w:footnote>
  <w:footnote w:type="continuationSeparator" w:id="0">
    <w:p w14:paraId="794DC1A9" w14:textId="77777777" w:rsidR="003D7567" w:rsidRDefault="003D756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F0780" w14:textId="18872DF8" w:rsidR="009346B7" w:rsidRPr="009346B7" w:rsidRDefault="009346B7">
    <w:pPr>
      <w:pStyle w:val="Header"/>
      <w:rPr>
        <w:rFonts w:ascii="Helvetica" w:hAnsi="Helvetica"/>
        <w:sz w:val="48"/>
        <w:szCs w:val="48"/>
      </w:rPr>
    </w:pPr>
    <w:r w:rsidRPr="009346B7">
      <w:rPr>
        <w:rFonts w:ascii="Helvetica" w:hAnsi="Helvetica"/>
        <w:b/>
        <w:sz w:val="48"/>
        <w:szCs w:val="48"/>
      </w:rPr>
      <w:t>BRANDON KNIERIEM</w:t>
    </w:r>
    <w:r w:rsidRPr="009346B7">
      <w:rPr>
        <w:rFonts w:ascii="Helvetica" w:hAnsi="Helvetica"/>
        <w:sz w:val="48"/>
        <w:szCs w:val="48"/>
      </w:rPr>
      <w:t xml:space="preserve"> 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087A"/>
    <w:multiLevelType w:val="hybridMultilevel"/>
    <w:tmpl w:val="BC2E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449B4"/>
    <w:multiLevelType w:val="hybridMultilevel"/>
    <w:tmpl w:val="6176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F6663"/>
    <w:multiLevelType w:val="hybridMultilevel"/>
    <w:tmpl w:val="E690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0B43A4"/>
    <w:multiLevelType w:val="hybridMultilevel"/>
    <w:tmpl w:val="5B66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77"/>
    <w:rsid w:val="00060FCB"/>
    <w:rsid w:val="00087664"/>
    <w:rsid w:val="00091382"/>
    <w:rsid w:val="000B0619"/>
    <w:rsid w:val="000B61CA"/>
    <w:rsid w:val="000F7610"/>
    <w:rsid w:val="00114ED7"/>
    <w:rsid w:val="00136AD8"/>
    <w:rsid w:val="00140B0E"/>
    <w:rsid w:val="001A5CA9"/>
    <w:rsid w:val="001B2AC1"/>
    <w:rsid w:val="001B403A"/>
    <w:rsid w:val="0021136B"/>
    <w:rsid w:val="00215466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46AB"/>
    <w:rsid w:val="00394ABE"/>
    <w:rsid w:val="003C5528"/>
    <w:rsid w:val="003D7567"/>
    <w:rsid w:val="004077FB"/>
    <w:rsid w:val="00424DD9"/>
    <w:rsid w:val="0046104A"/>
    <w:rsid w:val="004717C5"/>
    <w:rsid w:val="004E29E8"/>
    <w:rsid w:val="00523479"/>
    <w:rsid w:val="00525F02"/>
    <w:rsid w:val="00543DB7"/>
    <w:rsid w:val="005729B0"/>
    <w:rsid w:val="005C30F6"/>
    <w:rsid w:val="005C6177"/>
    <w:rsid w:val="005D52F3"/>
    <w:rsid w:val="00627BD1"/>
    <w:rsid w:val="00636B6E"/>
    <w:rsid w:val="00641630"/>
    <w:rsid w:val="0065030D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649F2"/>
    <w:rsid w:val="007D2696"/>
    <w:rsid w:val="007D3660"/>
    <w:rsid w:val="007E36C6"/>
    <w:rsid w:val="00806841"/>
    <w:rsid w:val="00811117"/>
    <w:rsid w:val="00841146"/>
    <w:rsid w:val="0088504C"/>
    <w:rsid w:val="00890994"/>
    <w:rsid w:val="0089382B"/>
    <w:rsid w:val="00895DAB"/>
    <w:rsid w:val="008A1907"/>
    <w:rsid w:val="008C6BCA"/>
    <w:rsid w:val="008C7B50"/>
    <w:rsid w:val="009346B7"/>
    <w:rsid w:val="00954441"/>
    <w:rsid w:val="0095557C"/>
    <w:rsid w:val="009B3C40"/>
    <w:rsid w:val="009C234F"/>
    <w:rsid w:val="00A01D9B"/>
    <w:rsid w:val="00A1326A"/>
    <w:rsid w:val="00A16A17"/>
    <w:rsid w:val="00A42540"/>
    <w:rsid w:val="00A50939"/>
    <w:rsid w:val="00A8744B"/>
    <w:rsid w:val="00A94C58"/>
    <w:rsid w:val="00AA6A40"/>
    <w:rsid w:val="00B5664D"/>
    <w:rsid w:val="00BA5B40"/>
    <w:rsid w:val="00BB3B2A"/>
    <w:rsid w:val="00BB5F6F"/>
    <w:rsid w:val="00BD0206"/>
    <w:rsid w:val="00C14365"/>
    <w:rsid w:val="00C2098A"/>
    <w:rsid w:val="00C45AE4"/>
    <w:rsid w:val="00C5444A"/>
    <w:rsid w:val="00C612DA"/>
    <w:rsid w:val="00C6315C"/>
    <w:rsid w:val="00C7741E"/>
    <w:rsid w:val="00C875AB"/>
    <w:rsid w:val="00C95D38"/>
    <w:rsid w:val="00CA0CCC"/>
    <w:rsid w:val="00CA3DF1"/>
    <w:rsid w:val="00CA4581"/>
    <w:rsid w:val="00CB36B9"/>
    <w:rsid w:val="00CC42F2"/>
    <w:rsid w:val="00CE18D5"/>
    <w:rsid w:val="00D04109"/>
    <w:rsid w:val="00D44DB6"/>
    <w:rsid w:val="00DD6416"/>
    <w:rsid w:val="00DE7C3C"/>
    <w:rsid w:val="00DF4E0A"/>
    <w:rsid w:val="00DF6909"/>
    <w:rsid w:val="00E02DCD"/>
    <w:rsid w:val="00E12C60"/>
    <w:rsid w:val="00E22E87"/>
    <w:rsid w:val="00E57630"/>
    <w:rsid w:val="00E86C2B"/>
    <w:rsid w:val="00EF7CC9"/>
    <w:rsid w:val="00F207C0"/>
    <w:rsid w:val="00F20AE5"/>
    <w:rsid w:val="00F20B91"/>
    <w:rsid w:val="00F2401D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90D60"/>
  <w15:chartTrackingRefBased/>
  <w15:docId w15:val="{AA8F9B96-334D-D346-9D1D-EB74C163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4472C4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7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7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24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7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513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ithub.com/bknie1/gamezy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eOwZyECbMSo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light.sensorswitch.com/SensorView/Login.aspx?ReturnUrl=%2fSensorView%2f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open?id=1cKXeuZa5mcEFcyJbWDWQKZBNe9SllwQy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www.bikereg.com/" TargetMode="External"/><Relationship Id="rId14" Type="http://schemas.openxmlformats.org/officeDocument/2006/relationships/hyperlink" Target="https://link.springer.com/chapter/10.1007/978-3-319-73697-6_15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knieriem.com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/Library/Containers/com.microsoft.Word/Data/Library/Application%20Support/Microsoft/Office/16.0/DTS/Search/%7bAAD7FE1F-443A-684D-BAB2-78C072CE457D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CD55025C7CB446A1415DAC61667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D7CC-7F6A-1B43-A58A-304D6080429F}"/>
      </w:docPartPr>
      <w:docPartBody>
        <w:p w:rsidR="006331DF" w:rsidRDefault="00C81FE2">
          <w:pPr>
            <w:pStyle w:val="7CCD55025C7CB446A1415DAC616675A5"/>
          </w:pPr>
          <w:r w:rsidRPr="00333CD3">
            <w:t>Skills</w:t>
          </w:r>
        </w:p>
      </w:docPartBody>
    </w:docPart>
    <w:docPart>
      <w:docPartPr>
        <w:name w:val="EEBD7A6D0F676E419DC4E14B27465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A224D-867F-A644-A7B0-77DC0683FFE2}"/>
      </w:docPartPr>
      <w:docPartBody>
        <w:p w:rsidR="006331DF" w:rsidRDefault="00C81FE2">
          <w:pPr>
            <w:pStyle w:val="EEBD7A6D0F676E419DC4E14B27465AB6"/>
          </w:pPr>
          <w:r w:rsidRPr="00333CD3">
            <w:t>Date Earned</w:t>
          </w:r>
        </w:p>
      </w:docPartBody>
    </w:docPart>
    <w:docPart>
      <w:docPartPr>
        <w:name w:val="AD54193198D81849A96991457B573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FF62-C9C2-C34D-9BA4-99BB3B5259CB}"/>
      </w:docPartPr>
      <w:docPartBody>
        <w:p w:rsidR="006331DF" w:rsidRDefault="00C81FE2">
          <w:pPr>
            <w:pStyle w:val="AD54193198D81849A96991457B57344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5AFBF47B1D279048BBFB50A53ECE4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7B1B3-0119-4348-B5DE-05658696043B}"/>
      </w:docPartPr>
      <w:docPartBody>
        <w:p w:rsidR="006331DF" w:rsidRDefault="00C81FE2">
          <w:pPr>
            <w:pStyle w:val="5AFBF47B1D279048BBFB50A53ECE4922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3A21F7680F47D4D98B81E4526FA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BA12B-F00A-3C4A-8908-92629976A792}"/>
      </w:docPartPr>
      <w:docPartBody>
        <w:p w:rsidR="006331DF" w:rsidRDefault="00660E8E" w:rsidP="00660E8E">
          <w:pPr>
            <w:pStyle w:val="13A21F7680F47D4D98B81E4526FA70B9"/>
          </w:pPr>
          <w:r w:rsidRPr="00333CD3">
            <w:t>Job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8E"/>
    <w:rsid w:val="00141C80"/>
    <w:rsid w:val="00217E04"/>
    <w:rsid w:val="002C5B16"/>
    <w:rsid w:val="006331DF"/>
    <w:rsid w:val="00660E8E"/>
    <w:rsid w:val="006A617B"/>
    <w:rsid w:val="00700DF7"/>
    <w:rsid w:val="00980A6C"/>
    <w:rsid w:val="00B63D1A"/>
    <w:rsid w:val="00B9716C"/>
    <w:rsid w:val="00C02337"/>
    <w:rsid w:val="00C81FE2"/>
    <w:rsid w:val="00CE6D4A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66DDA17B6C7F478CF83D9E876642DA">
    <w:name w:val="5166DDA17B6C7F478CF83D9E876642DA"/>
  </w:style>
  <w:style w:type="paragraph" w:customStyle="1" w:styleId="A5D4A3FA3D2618498A96313E38BD98CB">
    <w:name w:val="A5D4A3FA3D2618498A96313E38BD98CB"/>
  </w:style>
  <w:style w:type="paragraph" w:customStyle="1" w:styleId="C75A405F09294A49A4E26F313D54D6B8">
    <w:name w:val="C75A405F09294A49A4E26F313D54D6B8"/>
  </w:style>
  <w:style w:type="paragraph" w:customStyle="1" w:styleId="7CCD55025C7CB446A1415DAC616675A5">
    <w:name w:val="7CCD55025C7CB446A1415DAC616675A5"/>
  </w:style>
  <w:style w:type="paragraph" w:customStyle="1" w:styleId="029B8CD5B3171143B83C1DAE5AE37DC5">
    <w:name w:val="029B8CD5B3171143B83C1DAE5AE37DC5"/>
  </w:style>
  <w:style w:type="paragraph" w:customStyle="1" w:styleId="8486D39F43B6194496C470639534B1E7">
    <w:name w:val="8486D39F43B6194496C470639534B1E7"/>
  </w:style>
  <w:style w:type="paragraph" w:customStyle="1" w:styleId="32BEE2FE9837634C8DE60CCEEDE46C84">
    <w:name w:val="32BEE2FE9837634C8DE60CCEEDE46C84"/>
  </w:style>
  <w:style w:type="paragraph" w:customStyle="1" w:styleId="B99A7FF452F8884EA896320B96B93F11">
    <w:name w:val="B99A7FF452F8884EA896320B96B93F11"/>
  </w:style>
  <w:style w:type="paragraph" w:customStyle="1" w:styleId="A67A512265C8D34A8CE046B8E8DCF216">
    <w:name w:val="A67A512265C8D34A8CE046B8E8DCF216"/>
  </w:style>
  <w:style w:type="paragraph" w:customStyle="1" w:styleId="571B39EAEC2538469C04A3C944A42323">
    <w:name w:val="571B39EAEC2538469C04A3C944A42323"/>
  </w:style>
  <w:style w:type="paragraph" w:customStyle="1" w:styleId="486152661D183640A9146FF462468E38">
    <w:name w:val="486152661D183640A9146FF462468E38"/>
  </w:style>
  <w:style w:type="paragraph" w:customStyle="1" w:styleId="16AFA34B0BA44C43AB396BBBDDB31CC8">
    <w:name w:val="16AFA34B0BA44C43AB396BBBDDB31CC8"/>
  </w:style>
  <w:style w:type="paragraph" w:customStyle="1" w:styleId="C50D3B0DB2F57840867E290ECF679DC8">
    <w:name w:val="C50D3B0DB2F57840867E290ECF679DC8"/>
  </w:style>
  <w:style w:type="paragraph" w:customStyle="1" w:styleId="8DDD1B7FF9FFF8499C49C0633555964B">
    <w:name w:val="8DDD1B7FF9FFF8499C49C0633555964B"/>
  </w:style>
  <w:style w:type="paragraph" w:customStyle="1" w:styleId="19FC18DF4E04974899F7A273C1D3135D">
    <w:name w:val="19FC18DF4E04974899F7A273C1D3135D"/>
  </w:style>
  <w:style w:type="paragraph" w:customStyle="1" w:styleId="02999E7A9BB878488E75284B004A218B">
    <w:name w:val="02999E7A9BB878488E75284B004A218B"/>
  </w:style>
  <w:style w:type="paragraph" w:customStyle="1" w:styleId="D4ED6B67826C9D4B82FBAD468F191308">
    <w:name w:val="D4ED6B67826C9D4B82FBAD468F191308"/>
  </w:style>
  <w:style w:type="paragraph" w:customStyle="1" w:styleId="F916AD4E3307694EBCDB3F1FB19C61AB">
    <w:name w:val="F916AD4E3307694EBCDB3F1FB19C61AB"/>
  </w:style>
  <w:style w:type="paragraph" w:customStyle="1" w:styleId="5256120ABA4EC94795CCCABDA2360965">
    <w:name w:val="5256120ABA4EC94795CCCABDA2360965"/>
  </w:style>
  <w:style w:type="paragraph" w:customStyle="1" w:styleId="30E9D250F6146141A921135FAF982472">
    <w:name w:val="30E9D250F6146141A921135FAF982472"/>
  </w:style>
  <w:style w:type="paragraph" w:customStyle="1" w:styleId="BE48778A469C414C9CC6A056B8008AD2">
    <w:name w:val="BE48778A469C414C9CC6A056B8008AD2"/>
  </w:style>
  <w:style w:type="paragraph" w:customStyle="1" w:styleId="3F7F4AFA2269D44E9AFAC555C8B62814">
    <w:name w:val="3F7F4AFA2269D44E9AFAC555C8B62814"/>
  </w:style>
  <w:style w:type="paragraph" w:customStyle="1" w:styleId="779BA6735E431143B929891DDC41BDB6">
    <w:name w:val="779BA6735E431143B929891DDC41BDB6"/>
  </w:style>
  <w:style w:type="paragraph" w:customStyle="1" w:styleId="EEBD7A6D0F676E419DC4E14B27465AB6">
    <w:name w:val="EEBD7A6D0F676E419DC4E14B27465AB6"/>
  </w:style>
  <w:style w:type="paragraph" w:customStyle="1" w:styleId="D73952BD64FB2B4E8FC8F49B0B61FDC3">
    <w:name w:val="D73952BD64FB2B4E8FC8F49B0B61FDC3"/>
  </w:style>
  <w:style w:type="paragraph" w:customStyle="1" w:styleId="AD54193198D81849A96991457B573441">
    <w:name w:val="AD54193198D81849A96991457B573441"/>
  </w:style>
  <w:style w:type="paragraph" w:customStyle="1" w:styleId="48EDB51A1349A545854B429F749D6639">
    <w:name w:val="48EDB51A1349A545854B429F749D6639"/>
  </w:style>
  <w:style w:type="paragraph" w:customStyle="1" w:styleId="5AFBF47B1D279048BBFB50A53ECE4922">
    <w:name w:val="5AFBF47B1D279048BBFB50A53ECE4922"/>
  </w:style>
  <w:style w:type="paragraph" w:customStyle="1" w:styleId="327120F724A9BB4191540067927A7474">
    <w:name w:val="327120F724A9BB4191540067927A7474"/>
    <w:rsid w:val="00660E8E"/>
  </w:style>
  <w:style w:type="paragraph" w:customStyle="1" w:styleId="13A21F7680F47D4D98B81E4526FA70B9">
    <w:name w:val="13A21F7680F47D4D98B81E4526FA70B9"/>
    <w:rsid w:val="00660E8E"/>
  </w:style>
  <w:style w:type="paragraph" w:customStyle="1" w:styleId="13CC09A15C529C4C9B9918F3F6486956">
    <w:name w:val="13CC09A15C529C4C9B9918F3F6486956"/>
    <w:rsid w:val="00660E8E"/>
  </w:style>
  <w:style w:type="paragraph" w:customStyle="1" w:styleId="AC474D19ABB1E749A11B248C76E8074B">
    <w:name w:val="AC474D19ABB1E749A11B248C76E8074B"/>
    <w:rsid w:val="00660E8E"/>
  </w:style>
  <w:style w:type="paragraph" w:customStyle="1" w:styleId="8FCE5A02983E324D823DF0E7DF32AB85">
    <w:name w:val="8FCE5A02983E324D823DF0E7DF32AB85"/>
    <w:rsid w:val="00660E8E"/>
  </w:style>
  <w:style w:type="paragraph" w:customStyle="1" w:styleId="72C7FEE2DFF93943A9EDD4C9C1374D61">
    <w:name w:val="72C7FEE2DFF93943A9EDD4C9C1374D61"/>
    <w:rsid w:val="00660E8E"/>
  </w:style>
  <w:style w:type="paragraph" w:customStyle="1" w:styleId="164E3F7B9395F8409E3658AF0A0D396D">
    <w:name w:val="164E3F7B9395F8409E3658AF0A0D396D"/>
    <w:rsid w:val="00660E8E"/>
  </w:style>
  <w:style w:type="paragraph" w:customStyle="1" w:styleId="B27C0D376792B748BD7CB8029F27D98C">
    <w:name w:val="B27C0D376792B748BD7CB8029F27D98C"/>
    <w:rsid w:val="00660E8E"/>
  </w:style>
  <w:style w:type="paragraph" w:customStyle="1" w:styleId="CCD3ACDF4B6B024D81DCDBA1E53FDC6B">
    <w:name w:val="CCD3ACDF4B6B024D81DCDBA1E53FDC6B"/>
    <w:rsid w:val="00660E8E"/>
  </w:style>
  <w:style w:type="paragraph" w:customStyle="1" w:styleId="AEFA695AD0880C46B2219AF28A6F987A">
    <w:name w:val="AEFA695AD0880C46B2219AF28A6F987A"/>
    <w:rsid w:val="00660E8E"/>
  </w:style>
  <w:style w:type="paragraph" w:customStyle="1" w:styleId="395EA47681D13349AFF7EC903966559E">
    <w:name w:val="395EA47681D13349AFF7EC903966559E"/>
    <w:rsid w:val="00660E8E"/>
  </w:style>
  <w:style w:type="paragraph" w:customStyle="1" w:styleId="1548D156B2907043B72052EEE90177C4">
    <w:name w:val="1548D156B2907043B72052EEE90177C4"/>
    <w:rsid w:val="00660E8E"/>
  </w:style>
  <w:style w:type="paragraph" w:customStyle="1" w:styleId="B2E130795A1A68419F9EE96903EC3AF8">
    <w:name w:val="B2E130795A1A68419F9EE96903EC3AF8"/>
    <w:rsid w:val="00660E8E"/>
  </w:style>
  <w:style w:type="paragraph" w:customStyle="1" w:styleId="554591224BAC2D44A05203C6F2E00522">
    <w:name w:val="554591224BAC2D44A05203C6F2E00522"/>
    <w:rsid w:val="00660E8E"/>
  </w:style>
  <w:style w:type="paragraph" w:customStyle="1" w:styleId="F82B1745B170DE4A8FF8167900B03982">
    <w:name w:val="F82B1745B170DE4A8FF8167900B03982"/>
    <w:rsid w:val="00660E8E"/>
  </w:style>
  <w:style w:type="paragraph" w:customStyle="1" w:styleId="08D71CD4165C3A45B7955042EF2FC60A">
    <w:name w:val="08D71CD4165C3A45B7955042EF2FC60A"/>
    <w:rsid w:val="00660E8E"/>
  </w:style>
  <w:style w:type="paragraph" w:customStyle="1" w:styleId="00059069402D4B4AA2C40C9C49308B67">
    <w:name w:val="00059069402D4B4AA2C40C9C49308B67"/>
    <w:rsid w:val="00660E8E"/>
  </w:style>
  <w:style w:type="paragraph" w:customStyle="1" w:styleId="41DA25F55A93EB4EA84E9AC9017B1773">
    <w:name w:val="41DA25F55A93EB4EA84E9AC9017B1773"/>
    <w:rsid w:val="00660E8E"/>
  </w:style>
  <w:style w:type="paragraph" w:customStyle="1" w:styleId="33B4E1FF4ACAC843819C9F3750AD1071">
    <w:name w:val="33B4E1FF4ACAC843819C9F3750AD1071"/>
    <w:rsid w:val="00660E8E"/>
  </w:style>
  <w:style w:type="paragraph" w:customStyle="1" w:styleId="6AF980D18748544B97BE4A62A6510011">
    <w:name w:val="6AF980D18748544B97BE4A62A6510011"/>
    <w:rsid w:val="00660E8E"/>
  </w:style>
  <w:style w:type="paragraph" w:customStyle="1" w:styleId="5F0DBE23734DFF49A9D6C99D6430B8D3">
    <w:name w:val="5F0DBE23734DFF49A9D6C99D6430B8D3"/>
    <w:rsid w:val="00660E8E"/>
  </w:style>
  <w:style w:type="paragraph" w:customStyle="1" w:styleId="C534856B34C9944EBF96A89A3D30F1F3">
    <w:name w:val="C534856B34C9944EBF96A89A3D30F1F3"/>
    <w:rsid w:val="00660E8E"/>
  </w:style>
  <w:style w:type="paragraph" w:customStyle="1" w:styleId="1517BDD94D3F8449AF8C185EE7E924DF">
    <w:name w:val="1517BDD94D3F8449AF8C185EE7E924DF"/>
    <w:rsid w:val="00660E8E"/>
  </w:style>
  <w:style w:type="paragraph" w:customStyle="1" w:styleId="73065DA8B1B1EC4FAD8F739089F7A093">
    <w:name w:val="73065DA8B1B1EC4FAD8F739089F7A093"/>
    <w:rsid w:val="00660E8E"/>
  </w:style>
  <w:style w:type="paragraph" w:customStyle="1" w:styleId="30BAB04DBFC07D4C9EFB8C68BD6AA4A5">
    <w:name w:val="30BAB04DBFC07D4C9EFB8C68BD6AA4A5"/>
    <w:rsid w:val="00660E8E"/>
  </w:style>
  <w:style w:type="paragraph" w:customStyle="1" w:styleId="E22CF4DCDF59C648B637EE8F42533E9E">
    <w:name w:val="E22CF4DCDF59C648B637EE8F42533E9E"/>
    <w:rsid w:val="00660E8E"/>
  </w:style>
  <w:style w:type="paragraph" w:customStyle="1" w:styleId="D349E92FC19BFF4BA36D40D3663CE666">
    <w:name w:val="D349E92FC19BFF4BA36D40D3663CE666"/>
    <w:rsid w:val="00660E8E"/>
  </w:style>
  <w:style w:type="paragraph" w:customStyle="1" w:styleId="A8D7CC409C93B0479079C7233F42AD28">
    <w:name w:val="A8D7CC409C93B0479079C7233F42AD28"/>
    <w:rsid w:val="00660E8E"/>
  </w:style>
  <w:style w:type="paragraph" w:customStyle="1" w:styleId="0A70A386274537499EE6F187799653A0">
    <w:name w:val="0A70A386274537499EE6F187799653A0"/>
    <w:rsid w:val="00660E8E"/>
  </w:style>
  <w:style w:type="paragraph" w:customStyle="1" w:styleId="851D41467C925749B27059FAEB390FEF">
    <w:name w:val="851D41467C925749B27059FAEB390FEF"/>
    <w:rsid w:val="00660E8E"/>
  </w:style>
  <w:style w:type="paragraph" w:customStyle="1" w:styleId="48320D9071A32147AEF0019A216EC9FB">
    <w:name w:val="48320D9071A32147AEF0019A216EC9FB"/>
    <w:rsid w:val="00660E8E"/>
  </w:style>
  <w:style w:type="paragraph" w:customStyle="1" w:styleId="9A789994C0266746B4DCCC837EC8051A">
    <w:name w:val="9A789994C0266746B4DCCC837EC8051A"/>
    <w:rsid w:val="00660E8E"/>
  </w:style>
  <w:style w:type="paragraph" w:customStyle="1" w:styleId="47A43C07A0E5F447936AFCF5A7F7B012">
    <w:name w:val="47A43C07A0E5F447936AFCF5A7F7B012"/>
    <w:rsid w:val="00660E8E"/>
  </w:style>
  <w:style w:type="paragraph" w:customStyle="1" w:styleId="AF3BB498C367D743A8A07FE0DEDEB0B3">
    <w:name w:val="AF3BB498C367D743A8A07FE0DEDEB0B3"/>
    <w:rsid w:val="00660E8E"/>
  </w:style>
  <w:style w:type="paragraph" w:customStyle="1" w:styleId="FB93D1B289F5D54DBF306FAB910A3C78">
    <w:name w:val="FB93D1B289F5D54DBF306FAB910A3C78"/>
    <w:rsid w:val="00660E8E"/>
  </w:style>
  <w:style w:type="paragraph" w:customStyle="1" w:styleId="D64A9BE8483D244FB1B5C0A43E8A9656">
    <w:name w:val="D64A9BE8483D244FB1B5C0A43E8A9656"/>
    <w:rsid w:val="00660E8E"/>
  </w:style>
  <w:style w:type="paragraph" w:customStyle="1" w:styleId="9A06164F61ED994ABD21D226FF2F7F4D">
    <w:name w:val="9A06164F61ED994ABD21D226FF2F7F4D"/>
    <w:rsid w:val="00660E8E"/>
  </w:style>
  <w:style w:type="paragraph" w:customStyle="1" w:styleId="D539D68B2D4FF34AA6CCA63D40944B0A">
    <w:name w:val="D539D68B2D4FF34AA6CCA63D40944B0A"/>
    <w:rsid w:val="00660E8E"/>
  </w:style>
  <w:style w:type="paragraph" w:customStyle="1" w:styleId="91DA014479FFEC43AABB8CDF83415BBF">
    <w:name w:val="91DA014479FFEC43AABB8CDF83415BBF"/>
    <w:rsid w:val="00660E8E"/>
  </w:style>
  <w:style w:type="paragraph" w:customStyle="1" w:styleId="4129AA184245964DACBBEB980817A0D9">
    <w:name w:val="4129AA184245964DACBBEB980817A0D9"/>
    <w:rsid w:val="00660E8E"/>
  </w:style>
  <w:style w:type="paragraph" w:customStyle="1" w:styleId="D0DB6805E77B1843B6DCDD2D4ED2CE16">
    <w:name w:val="D0DB6805E77B1843B6DCDD2D4ED2CE16"/>
    <w:rsid w:val="00660E8E"/>
  </w:style>
  <w:style w:type="paragraph" w:customStyle="1" w:styleId="31C67C43762E384CBF57C6B5828FD485">
    <w:name w:val="31C67C43762E384CBF57C6B5828FD485"/>
    <w:rsid w:val="00660E8E"/>
  </w:style>
  <w:style w:type="paragraph" w:customStyle="1" w:styleId="70186515A5D123478A18653CDF818E43">
    <w:name w:val="70186515A5D123478A18653CDF818E43"/>
    <w:rsid w:val="00660E8E"/>
  </w:style>
  <w:style w:type="paragraph" w:customStyle="1" w:styleId="5F156B990EE9CE4B9D405DB996E6F3E5">
    <w:name w:val="5F156B990EE9CE4B9D405DB996E6F3E5"/>
    <w:rsid w:val="00660E8E"/>
  </w:style>
  <w:style w:type="paragraph" w:customStyle="1" w:styleId="AC3DB7B66932374E9D23C4BDCFA38C98">
    <w:name w:val="AC3DB7B66932374E9D23C4BDCFA38C98"/>
    <w:rsid w:val="00660E8E"/>
  </w:style>
  <w:style w:type="paragraph" w:customStyle="1" w:styleId="02B8AC7CACE0DC46B2626902E2F05771">
    <w:name w:val="02B8AC7CACE0DC46B2626902E2F05771"/>
    <w:rsid w:val="00660E8E"/>
  </w:style>
  <w:style w:type="paragraph" w:customStyle="1" w:styleId="9DC63A861B54304C97797F01FD4BAADD">
    <w:name w:val="9DC63A861B54304C97797F01FD4BAADD"/>
    <w:rsid w:val="00660E8E"/>
  </w:style>
  <w:style w:type="paragraph" w:customStyle="1" w:styleId="B90B6901B5C8F143BE92E8641320BB18">
    <w:name w:val="B90B6901B5C8F143BE92E8641320BB18"/>
    <w:rsid w:val="00660E8E"/>
  </w:style>
  <w:style w:type="paragraph" w:customStyle="1" w:styleId="8D416E0575D73845B07F087519041134">
    <w:name w:val="8D416E0575D73845B07F087519041134"/>
    <w:rsid w:val="00660E8E"/>
  </w:style>
  <w:style w:type="paragraph" w:customStyle="1" w:styleId="0D6C5001E27841459D85602DEFB0464A">
    <w:name w:val="0D6C5001E27841459D85602DEFB0464A"/>
    <w:rsid w:val="00660E8E"/>
  </w:style>
  <w:style w:type="paragraph" w:customStyle="1" w:styleId="6C9CBBFD5E7CBC44A043ECA13885426E">
    <w:name w:val="6C9CBBFD5E7CBC44A043ECA13885426E"/>
    <w:rsid w:val="00660E8E"/>
  </w:style>
  <w:style w:type="paragraph" w:customStyle="1" w:styleId="B0C0CAFD02E7E0489177FD67ECDB8DDB">
    <w:name w:val="B0C0CAFD02E7E0489177FD67ECDB8DDB"/>
    <w:rsid w:val="00660E8E"/>
  </w:style>
  <w:style w:type="paragraph" w:customStyle="1" w:styleId="238C29FE55988346992460F51F8071AD">
    <w:name w:val="238C29FE55988346992460F51F8071AD"/>
    <w:rsid w:val="00660E8E"/>
  </w:style>
  <w:style w:type="paragraph" w:customStyle="1" w:styleId="1032DE2F64DC11498CDA3AF7AFEF5BB2">
    <w:name w:val="1032DE2F64DC11498CDA3AF7AFEF5BB2"/>
    <w:rsid w:val="00660E8E"/>
  </w:style>
  <w:style w:type="paragraph" w:customStyle="1" w:styleId="C07F4DE499FCA0488CF1720297A25A21">
    <w:name w:val="C07F4DE499FCA0488CF1720297A25A21"/>
    <w:rsid w:val="00660E8E"/>
  </w:style>
  <w:style w:type="paragraph" w:customStyle="1" w:styleId="4305C882AE876346AC7E6F37BEC4950F">
    <w:name w:val="4305C882AE876346AC7E6F37BEC4950F"/>
    <w:rsid w:val="00660E8E"/>
  </w:style>
  <w:style w:type="paragraph" w:customStyle="1" w:styleId="7384F266DC93B5438ACFF2BD860E8563">
    <w:name w:val="7384F266DC93B5438ACFF2BD860E8563"/>
    <w:rsid w:val="00660E8E"/>
  </w:style>
  <w:style w:type="paragraph" w:customStyle="1" w:styleId="EC5212B98A92C847B5643A119F14E493">
    <w:name w:val="EC5212B98A92C847B5643A119F14E493"/>
    <w:rsid w:val="00660E8E"/>
  </w:style>
  <w:style w:type="paragraph" w:customStyle="1" w:styleId="82ADB7C7BBC8E44584C315544B1701D7">
    <w:name w:val="82ADB7C7BBC8E44584C315544B1701D7"/>
    <w:rsid w:val="00660E8E"/>
  </w:style>
  <w:style w:type="paragraph" w:customStyle="1" w:styleId="5F34727384270643A66A9880B9292634">
    <w:name w:val="5F34727384270643A66A9880B9292634"/>
    <w:rsid w:val="00660E8E"/>
  </w:style>
  <w:style w:type="paragraph" w:customStyle="1" w:styleId="FADDEF8DD0DB9D4DADB9503A8051B1EA">
    <w:name w:val="FADDEF8DD0DB9D4DADB9503A8051B1EA"/>
    <w:rsid w:val="00660E8E"/>
  </w:style>
  <w:style w:type="paragraph" w:customStyle="1" w:styleId="024DA9700FAD1344A1F669F762DF1C47">
    <w:name w:val="024DA9700FAD1344A1F669F762DF1C47"/>
    <w:rsid w:val="006A617B"/>
  </w:style>
  <w:style w:type="paragraph" w:customStyle="1" w:styleId="C416DF2700894E4DB243848D7BAFA6D0">
    <w:name w:val="C416DF2700894E4DB243848D7BAFA6D0"/>
    <w:rsid w:val="00B63D1A"/>
  </w:style>
  <w:style w:type="paragraph" w:customStyle="1" w:styleId="F487BE7D0B262947A9F6415F188EFE72">
    <w:name w:val="F487BE7D0B262947A9F6415F188EFE72"/>
    <w:rsid w:val="00B63D1A"/>
  </w:style>
  <w:style w:type="paragraph" w:customStyle="1" w:styleId="11CB0A3FC0D56A4F879BC245D9275C9C">
    <w:name w:val="11CB0A3FC0D56A4F879BC245D9275C9C"/>
    <w:rsid w:val="00B63D1A"/>
  </w:style>
  <w:style w:type="paragraph" w:customStyle="1" w:styleId="9361FA9CD0362948B1483508C55E52D7">
    <w:name w:val="9361FA9CD0362948B1483508C55E52D7"/>
    <w:rsid w:val="00B63D1A"/>
  </w:style>
  <w:style w:type="paragraph" w:customStyle="1" w:styleId="1D8281BD84A8AC4BBCBC87AF44E21E73">
    <w:name w:val="1D8281BD84A8AC4BBCBC87AF44E21E73"/>
    <w:rsid w:val="00B63D1A"/>
  </w:style>
  <w:style w:type="paragraph" w:customStyle="1" w:styleId="8CA61A41C48B4740A0EAE0659063A556">
    <w:name w:val="8CA61A41C48B4740A0EAE0659063A556"/>
    <w:rsid w:val="00B63D1A"/>
  </w:style>
  <w:style w:type="paragraph" w:customStyle="1" w:styleId="32BD8FD1D194504CBF1B93A9F95D61D3">
    <w:name w:val="32BD8FD1D194504CBF1B93A9F95D61D3"/>
    <w:rsid w:val="00B63D1A"/>
  </w:style>
  <w:style w:type="paragraph" w:customStyle="1" w:styleId="6285759FAFA7294DBDA41E4CDA07131B">
    <w:name w:val="6285759FAFA7294DBDA41E4CDA07131B"/>
    <w:rsid w:val="00B63D1A"/>
  </w:style>
  <w:style w:type="paragraph" w:customStyle="1" w:styleId="ECB3015A8CC0EB4CBDEF31E7BA118524">
    <w:name w:val="ECB3015A8CC0EB4CBDEF31E7BA118524"/>
    <w:rsid w:val="00B63D1A"/>
  </w:style>
  <w:style w:type="paragraph" w:customStyle="1" w:styleId="BA0D121E7D208342856BD975DF69B0BF">
    <w:name w:val="BA0D121E7D208342856BD975DF69B0BF"/>
    <w:rsid w:val="00B63D1A"/>
  </w:style>
  <w:style w:type="paragraph" w:customStyle="1" w:styleId="31349E324C27A949A7661FCBF14298A1">
    <w:name w:val="31349E324C27A949A7661FCBF14298A1"/>
    <w:rsid w:val="00B63D1A"/>
  </w:style>
  <w:style w:type="paragraph" w:customStyle="1" w:styleId="2D971F814ECD624B80BE21CEAB588132">
    <w:name w:val="2D971F814ECD624B80BE21CEAB588132"/>
    <w:rsid w:val="00B63D1A"/>
  </w:style>
  <w:style w:type="paragraph" w:customStyle="1" w:styleId="5940BF7747DAF849867B8346DD22E9C0">
    <w:name w:val="5940BF7747DAF849867B8346DD22E9C0"/>
    <w:rsid w:val="00B63D1A"/>
  </w:style>
  <w:style w:type="paragraph" w:customStyle="1" w:styleId="E14C35BB75F28D44A66C3EE81C6AD459">
    <w:name w:val="E14C35BB75F28D44A66C3EE81C6AD459"/>
    <w:rsid w:val="00B63D1A"/>
  </w:style>
  <w:style w:type="paragraph" w:customStyle="1" w:styleId="378906B76554C1418C5F612FD2085FCF">
    <w:name w:val="378906B76554C1418C5F612FD2085FCF"/>
    <w:rsid w:val="00B63D1A"/>
  </w:style>
  <w:style w:type="paragraph" w:customStyle="1" w:styleId="E3A3754F81D2A746B5AF30F9BA9485AF">
    <w:name w:val="E3A3754F81D2A746B5AF30F9BA9485AF"/>
    <w:rsid w:val="00B63D1A"/>
  </w:style>
  <w:style w:type="paragraph" w:customStyle="1" w:styleId="BF0B175AA432CF49AE89BDDB022A6175">
    <w:name w:val="BF0B175AA432CF49AE89BDDB022A6175"/>
    <w:rsid w:val="00B63D1A"/>
  </w:style>
  <w:style w:type="paragraph" w:customStyle="1" w:styleId="6277B461CE501F4DBC504CBE105F0892">
    <w:name w:val="6277B461CE501F4DBC504CBE105F0892"/>
    <w:rsid w:val="00B63D1A"/>
  </w:style>
  <w:style w:type="paragraph" w:customStyle="1" w:styleId="D0B54526F2515B428CE89CD200FCA875">
    <w:name w:val="D0B54526F2515B428CE89CD200FCA875"/>
    <w:rsid w:val="00B63D1A"/>
  </w:style>
  <w:style w:type="paragraph" w:customStyle="1" w:styleId="76A263CD5AC76146806C4E86C6EBCA71">
    <w:name w:val="76A263CD5AC76146806C4E86C6EBCA71"/>
    <w:rsid w:val="00B63D1A"/>
  </w:style>
  <w:style w:type="paragraph" w:customStyle="1" w:styleId="9D9A24B5EDEDC441BE2B6ECD90A911F9">
    <w:name w:val="9D9A24B5EDEDC441BE2B6ECD90A911F9"/>
    <w:rsid w:val="00B63D1A"/>
  </w:style>
  <w:style w:type="paragraph" w:customStyle="1" w:styleId="44E0FEDE4F9FA84794D025B34C58CC27">
    <w:name w:val="44E0FEDE4F9FA84794D025B34C58CC27"/>
    <w:rsid w:val="00B63D1A"/>
  </w:style>
  <w:style w:type="paragraph" w:customStyle="1" w:styleId="CA6D5E26C9AAA64580C518DD4E064E4F">
    <w:name w:val="CA6D5E26C9AAA64580C518DD4E064E4F"/>
    <w:rsid w:val="00B63D1A"/>
  </w:style>
  <w:style w:type="paragraph" w:customStyle="1" w:styleId="2129DE9C56B35241B5AC2FB5EE600335">
    <w:name w:val="2129DE9C56B35241B5AC2FB5EE600335"/>
    <w:rsid w:val="00B63D1A"/>
  </w:style>
  <w:style w:type="paragraph" w:customStyle="1" w:styleId="7847473DAF46C241AD1BDAD6B56D43B2">
    <w:name w:val="7847473DAF46C241AD1BDAD6B56D43B2"/>
    <w:rsid w:val="00B63D1A"/>
  </w:style>
  <w:style w:type="paragraph" w:customStyle="1" w:styleId="DACE1E3DCD8FFD4281C3FDE42FA00850">
    <w:name w:val="DACE1E3DCD8FFD4281C3FDE42FA00850"/>
    <w:rsid w:val="00B63D1A"/>
  </w:style>
  <w:style w:type="paragraph" w:customStyle="1" w:styleId="1FCA6AFB93745F4BA58B1CEA33CC6EE3">
    <w:name w:val="1FCA6AFB93745F4BA58B1CEA33CC6EE3"/>
    <w:rsid w:val="00B63D1A"/>
  </w:style>
  <w:style w:type="paragraph" w:customStyle="1" w:styleId="4858F4FF326E9646BB830F7C4E3CFE83">
    <w:name w:val="4858F4FF326E9646BB830F7C4E3CFE83"/>
    <w:rsid w:val="00B63D1A"/>
  </w:style>
  <w:style w:type="paragraph" w:customStyle="1" w:styleId="4C4E487C45D26F42894926F5776E253F">
    <w:name w:val="4C4E487C45D26F42894926F5776E253F"/>
    <w:rsid w:val="00B63D1A"/>
  </w:style>
  <w:style w:type="paragraph" w:customStyle="1" w:styleId="B0E1A060AFA02746A94AF87C65D5151C">
    <w:name w:val="B0E1A060AFA02746A94AF87C65D5151C"/>
    <w:rsid w:val="00B63D1A"/>
  </w:style>
  <w:style w:type="paragraph" w:customStyle="1" w:styleId="0683DB795705AC42A2CAAA9A9ECF7B2C">
    <w:name w:val="0683DB795705AC42A2CAAA9A9ECF7B2C"/>
    <w:rsid w:val="00B63D1A"/>
  </w:style>
  <w:style w:type="paragraph" w:customStyle="1" w:styleId="1C747B44CCAF924D8FAFA7442BBC83B4">
    <w:name w:val="1C747B44CCAF924D8FAFA7442BBC83B4"/>
    <w:rsid w:val="00B63D1A"/>
  </w:style>
  <w:style w:type="paragraph" w:customStyle="1" w:styleId="260BCB38DBE22940800EEAF27ECAFBA1">
    <w:name w:val="260BCB38DBE22940800EEAF27ECAFBA1"/>
    <w:rsid w:val="00B63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github.com/bknie1</CompanyAddress>
  <CompanyPhone>860.884.0462</CompanyPhone>
  <CompanyFax>linkedin.com
/in/Brandonknieriem</CompanyFax>
  <CompanyEmail>brandonknieriem26
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DE341-BA04-9947-8A8D-32697093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{AAD7FE1F-443A-684D-BAB2-78C072CE457D}tf16392737.dotx</Template>
  <TotalTime>179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>Brandon Knieriem</dc:creator>
  <cp:keywords/>
  <dc:description>LinkedIn.com/in/brandonknieriem | github.co | bknieriem.com | 860.884.0462</dc:description>
  <cp:lastModifiedBy>Knieriem, Brandon M</cp:lastModifiedBy>
  <cp:revision>20</cp:revision>
  <dcterms:created xsi:type="dcterms:W3CDTF">2020-03-10T20:26:00Z</dcterms:created>
  <dcterms:modified xsi:type="dcterms:W3CDTF">2020-03-30T06:06:00Z</dcterms:modified>
</cp:coreProperties>
</file>