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2EBFE11" w14:textId="77777777" w:rsidR="00C33847" w:rsidRPr="006658C4" w:rsidRDefault="00ED023A" w:rsidP="00C33847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46DB09B2612534409E5BAF1BA2C353D6"/>
                </w:placeholder>
                <w:temporary/>
                <w:showingPlcHdr/>
                <w15:appearance w15:val="hidden"/>
              </w:sdtPr>
              <w:sdtEndPr/>
              <w:sdtContent>
                <w:r w:rsidR="00C33847" w:rsidRPr="006658C4">
                  <w:t>Contact</w:t>
                </w:r>
              </w:sdtContent>
            </w:sdt>
          </w:p>
          <w:p w14:paraId="227E9C6F" w14:textId="7D1FFFDB" w:rsidR="00C33847" w:rsidRPr="006658C4" w:rsidRDefault="00C33847" w:rsidP="00C33847">
            <w:r>
              <w:t>3008 E St</w:t>
            </w:r>
          </w:p>
          <w:p w14:paraId="6E440206" w14:textId="7EF8E230" w:rsidR="00C33847" w:rsidRPr="006658C4" w:rsidRDefault="00C33847" w:rsidP="00C33847">
            <w:r>
              <w:t>Sacramento, CA 95816</w:t>
            </w:r>
          </w:p>
          <w:p w14:paraId="420E86C2" w14:textId="0B1312BD" w:rsidR="00C33847" w:rsidRPr="006658C4" w:rsidRDefault="00C33847" w:rsidP="00C33847">
            <w:r>
              <w:t>BrandonKnieriem26@gmail.com</w:t>
            </w:r>
          </w:p>
          <w:p w14:paraId="71CFD13C" w14:textId="0DA249DF" w:rsidR="00F2401D" w:rsidRPr="00F2401D" w:rsidRDefault="00C33847" w:rsidP="00C33847">
            <w:pPr>
              <w:rPr>
                <w:sz w:val="18"/>
                <w:szCs w:val="18"/>
              </w:rPr>
            </w:pPr>
            <w:r>
              <w:t>860.884.0462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7464F8D8" w14:textId="0DB88D89" w:rsidR="00C33847" w:rsidRPr="00125981" w:rsidRDefault="00ED023A" w:rsidP="00C33847">
                  <w:pPr>
                    <w:pStyle w:val="Heading3"/>
                  </w:pPr>
                  <w:sdt>
                    <w:sdtPr>
                      <w:alias w:val="Recipient Name:"/>
                      <w:tag w:val="Recipient Name:"/>
                      <w:id w:val="-1172632310"/>
                      <w:placeholder>
                        <w:docPart w:val="4093210292CE4948B8352DAEC04553C8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 w:multiLine="1"/>
                    </w:sdtPr>
                    <w:sdtEndPr/>
                    <w:sdtContent>
                      <w:r w:rsidR="00C33847">
                        <w:t>Company name/recipient</w:t>
                      </w:r>
                    </w:sdtContent>
                  </w:sdt>
                </w:p>
                <w:p w14:paraId="60AB6848" w14:textId="77777777" w:rsidR="00C33847" w:rsidRPr="006658C4" w:rsidRDefault="00ED023A" w:rsidP="00C33847">
                  <w:pPr>
                    <w:pStyle w:val="Heading4"/>
                  </w:pPr>
                  <w:sdt>
                    <w:sdtPr>
                      <w:alias w:val="Enter job title:"/>
                      <w:tag w:val="Enter job title:"/>
                      <w:id w:val="-1716881173"/>
                      <w:placeholder>
                        <w:docPart w:val="B521A305D334DB4C9E4847152E79D0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Title</w:t>
                      </w:r>
                    </w:sdtContent>
                  </w:sdt>
                  <w:r w:rsidR="00C33847" w:rsidRPr="006658C4">
                    <w:t xml:space="preserve"> • </w:t>
                  </w:r>
                  <w:sdt>
                    <w:sdtPr>
                      <w:alias w:val="Enter company:"/>
                      <w:tag w:val="Enter company:"/>
                      <w:id w:val="456994632"/>
                      <w:placeholder>
                        <w:docPart w:val="7E5DF7D595CFA5438186BFCF5156C8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Company</w:t>
                      </w:r>
                    </w:sdtContent>
                  </w:sdt>
                  <w:r w:rsidR="00C33847" w:rsidRPr="006658C4">
                    <w:t xml:space="preserve"> • </w:t>
                  </w:r>
                  <w:sdt>
                    <w:sdtPr>
                      <w:alias w:val="Enter address:"/>
                      <w:tag w:val="Enter address:"/>
                      <w:id w:val="457614176"/>
                      <w:placeholder>
                        <w:docPart w:val="E05CE36D9D414D4B85188E9FFC4312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Address</w:t>
                      </w:r>
                    </w:sdtContent>
                  </w:sdt>
                  <w:r w:rsidR="00C33847" w:rsidRPr="006658C4">
                    <w:t xml:space="preserve"> • </w:t>
                  </w:r>
                  <w:sdt>
                    <w:sdtPr>
                      <w:alias w:val="Enter City, ST ZIP:"/>
                      <w:tag w:val="Enter City, ST ZIP:"/>
                      <w:id w:val="-158545089"/>
                      <w:placeholder>
                        <w:docPart w:val="98E65BF8BB85184C89F31333A4C4EC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City, ST ZIP</w:t>
                      </w:r>
                    </w:sdtContent>
                  </w:sdt>
                </w:p>
                <w:p w14:paraId="2ACC8F10" w14:textId="7BF8B44E" w:rsidR="00C33847" w:rsidRPr="006658C4" w:rsidRDefault="00C33847" w:rsidP="00C33847">
                  <w:pPr>
                    <w:pStyle w:val="Date"/>
                  </w:pPr>
                  <w:r>
                    <w:t>03/12/2020</w:t>
                  </w:r>
                </w:p>
                <w:p w14:paraId="04992ACA" w14:textId="20FE0320" w:rsidR="00C33847" w:rsidRDefault="00C33847" w:rsidP="00C33847">
                  <w:pPr>
                    <w:pStyle w:val="Salutation"/>
                  </w:pPr>
                  <w:r w:rsidRPr="006658C4"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-1139955490"/>
                      <w:placeholder>
                        <w:docPart w:val="AE04B649E42CAA4BB162C7E525F7B0C0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 w:multiLine="1"/>
                    </w:sdtPr>
                    <w:sdtEndPr/>
                    <w:sdtContent>
                      <w:r>
                        <w:t>Company name/recipient</w:t>
                      </w:r>
                    </w:sdtContent>
                  </w:sdt>
                  <w:r w:rsidRPr="006658C4">
                    <w:t>,</w:t>
                  </w:r>
                </w:p>
                <w:p w14:paraId="5C40456E" w14:textId="77777777" w:rsidR="00C33847" w:rsidRPr="00C33847" w:rsidRDefault="00C33847" w:rsidP="00C33847"/>
                <w:p w14:paraId="5615CB93" w14:textId="29116380" w:rsidR="00C33847" w:rsidRPr="006658C4" w:rsidRDefault="00E66FA0" w:rsidP="00E66FA0">
                  <w:r>
                    <w:t>TEMPLATE</w:t>
                  </w:r>
                </w:p>
                <w:p w14:paraId="1D2F9B4C" w14:textId="77777777" w:rsidR="00C33847" w:rsidRPr="006658C4" w:rsidRDefault="00ED023A" w:rsidP="00C33847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448966695"/>
                      <w:placeholder>
                        <w:docPart w:val="0EF81F9C3E880440ADE68F17C06C3D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33847" w:rsidRPr="006658C4">
                        <w:t>Sincerely</w:t>
                      </w:r>
                    </w:sdtContent>
                  </w:sdt>
                  <w:r w:rsidR="00C33847" w:rsidRPr="006658C4">
                    <w:t>,</w:t>
                  </w:r>
                </w:p>
                <w:sdt>
                  <w:sdtPr>
                    <w:alias w:val="Your Name:"/>
                    <w:tag w:val="Your Name:"/>
                    <w:id w:val="1329326648"/>
                    <w:placeholder>
                      <w:docPart w:val="9C9D34A4DD7CA0498F407B0BEFEA93A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p w14:paraId="45BE1288" w14:textId="2D72E131" w:rsidR="00A01D9B" w:rsidRPr="00333CD3" w:rsidRDefault="00C33847" w:rsidP="00C33847">
                      <w:r>
                        <w:t xml:space="preserve">Brandon </w:t>
                      </w:r>
                      <w:proofErr w:type="spellStart"/>
                      <w:r>
                        <w:t>Knieriem</w:t>
                      </w:r>
                      <w:proofErr w:type="spellEnd"/>
                    </w:p>
                  </w:sdtContent>
                </w:sdt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9"/>
      <w:headerReference w:type="first" r:id="rId10"/>
      <w:footerReference w:type="first" r:id="rId11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2B37F" w14:textId="77777777" w:rsidR="00ED023A" w:rsidRDefault="00ED023A" w:rsidP="00713050">
      <w:pPr>
        <w:spacing w:line="240" w:lineRule="auto"/>
      </w:pPr>
      <w:r>
        <w:separator/>
      </w:r>
    </w:p>
  </w:endnote>
  <w:endnote w:type="continuationSeparator" w:id="0">
    <w:p w14:paraId="0FC574C4" w14:textId="77777777" w:rsidR="00ED023A" w:rsidRDefault="00ED02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C8C04E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3D613DA5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4472c4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6EB549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58276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ED023A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ED023A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F000A" w14:textId="77777777" w:rsidR="00ED023A" w:rsidRDefault="00ED023A" w:rsidP="00713050">
      <w:pPr>
        <w:spacing w:line="240" w:lineRule="auto"/>
      </w:pPr>
      <w:r>
        <w:separator/>
      </w:r>
    </w:p>
  </w:footnote>
  <w:footnote w:type="continuationSeparator" w:id="0">
    <w:p w14:paraId="6FDA63A5" w14:textId="77777777" w:rsidR="00ED023A" w:rsidRDefault="00ED023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5378"/>
    <w:multiLevelType w:val="hybridMultilevel"/>
    <w:tmpl w:val="B6C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D41"/>
    <w:multiLevelType w:val="hybridMultilevel"/>
    <w:tmpl w:val="DE96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91382"/>
    <w:rsid w:val="00092E90"/>
    <w:rsid w:val="000B0619"/>
    <w:rsid w:val="000B61CA"/>
    <w:rsid w:val="000F7610"/>
    <w:rsid w:val="00114ED7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C5528"/>
    <w:rsid w:val="004077FB"/>
    <w:rsid w:val="00424DD9"/>
    <w:rsid w:val="0046104A"/>
    <w:rsid w:val="004717C5"/>
    <w:rsid w:val="00523479"/>
    <w:rsid w:val="00543C9A"/>
    <w:rsid w:val="00543DB7"/>
    <w:rsid w:val="005729B0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0081B"/>
    <w:rsid w:val="00713050"/>
    <w:rsid w:val="00736C9B"/>
    <w:rsid w:val="00741125"/>
    <w:rsid w:val="00746F7F"/>
    <w:rsid w:val="007569C1"/>
    <w:rsid w:val="00763832"/>
    <w:rsid w:val="007649F2"/>
    <w:rsid w:val="00787291"/>
    <w:rsid w:val="007D2696"/>
    <w:rsid w:val="00811117"/>
    <w:rsid w:val="00841146"/>
    <w:rsid w:val="0088504C"/>
    <w:rsid w:val="0089382B"/>
    <w:rsid w:val="00895DAB"/>
    <w:rsid w:val="008A1907"/>
    <w:rsid w:val="008C6BCA"/>
    <w:rsid w:val="008C7B50"/>
    <w:rsid w:val="009346B7"/>
    <w:rsid w:val="00954441"/>
    <w:rsid w:val="00995DA6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B5664D"/>
    <w:rsid w:val="00B94A7F"/>
    <w:rsid w:val="00BA5B40"/>
    <w:rsid w:val="00BB3B2A"/>
    <w:rsid w:val="00BB5F6F"/>
    <w:rsid w:val="00BD0206"/>
    <w:rsid w:val="00C14365"/>
    <w:rsid w:val="00C2098A"/>
    <w:rsid w:val="00C33847"/>
    <w:rsid w:val="00C3454B"/>
    <w:rsid w:val="00C5444A"/>
    <w:rsid w:val="00C612DA"/>
    <w:rsid w:val="00C6315C"/>
    <w:rsid w:val="00C64BB3"/>
    <w:rsid w:val="00C7741E"/>
    <w:rsid w:val="00C875AB"/>
    <w:rsid w:val="00C95D38"/>
    <w:rsid w:val="00CA0CCC"/>
    <w:rsid w:val="00CA3DF1"/>
    <w:rsid w:val="00CA4581"/>
    <w:rsid w:val="00CB36B9"/>
    <w:rsid w:val="00CC42F2"/>
    <w:rsid w:val="00CE18D5"/>
    <w:rsid w:val="00D04109"/>
    <w:rsid w:val="00D90403"/>
    <w:rsid w:val="00DB524D"/>
    <w:rsid w:val="00DD3B12"/>
    <w:rsid w:val="00DD6416"/>
    <w:rsid w:val="00DE7C3C"/>
    <w:rsid w:val="00DF4E0A"/>
    <w:rsid w:val="00DF6909"/>
    <w:rsid w:val="00E02DCD"/>
    <w:rsid w:val="00E12C60"/>
    <w:rsid w:val="00E22E87"/>
    <w:rsid w:val="00E57630"/>
    <w:rsid w:val="00E66FA0"/>
    <w:rsid w:val="00E86C2B"/>
    <w:rsid w:val="00ED023A"/>
    <w:rsid w:val="00EF7CC9"/>
    <w:rsid w:val="00F207C0"/>
    <w:rsid w:val="00F20AE5"/>
    <w:rsid w:val="00F20B91"/>
    <w:rsid w:val="00F2401D"/>
    <w:rsid w:val="00F40934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54F72" w:themeColor="followedHyperlink"/>
      <w:u w:val="single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C33847"/>
  </w:style>
  <w:style w:type="character" w:customStyle="1" w:styleId="SalutationChar">
    <w:name w:val="Salutation Char"/>
    <w:basedOn w:val="DefaultParagraphFont"/>
    <w:link w:val="Salutation"/>
    <w:uiPriority w:val="12"/>
    <w:rsid w:val="00C33847"/>
  </w:style>
  <w:style w:type="paragraph" w:styleId="Closing">
    <w:name w:val="Closing"/>
    <w:basedOn w:val="Normal"/>
    <w:next w:val="Signature"/>
    <w:link w:val="ClosingChar"/>
    <w:uiPriority w:val="13"/>
    <w:qFormat/>
    <w:rsid w:val="00C33847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C33847"/>
  </w:style>
  <w:style w:type="paragraph" w:styleId="Date">
    <w:name w:val="Date"/>
    <w:basedOn w:val="Normal"/>
    <w:next w:val="Normal"/>
    <w:link w:val="DateChar"/>
    <w:uiPriority w:val="11"/>
    <w:qFormat/>
    <w:rsid w:val="00C33847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C33847"/>
  </w:style>
  <w:style w:type="paragraph" w:styleId="Signature">
    <w:name w:val="Signature"/>
    <w:basedOn w:val="Normal"/>
    <w:link w:val="SignatureChar"/>
    <w:uiPriority w:val="99"/>
    <w:semiHidden/>
    <w:unhideWhenUsed/>
    <w:rsid w:val="00C33847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3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4093210292CE4948B8352DAEC045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A3258-F8F0-944C-8F31-5430DEFBD815}"/>
      </w:docPartPr>
      <w:docPartBody>
        <w:p w:rsidR="002E20F4" w:rsidRDefault="006657DA" w:rsidP="006657DA">
          <w:pPr>
            <w:pStyle w:val="4093210292CE4948B8352DAEC04553C8"/>
          </w:pPr>
          <w:r>
            <w:t>Recipient Name</w:t>
          </w:r>
        </w:p>
      </w:docPartBody>
    </w:docPart>
    <w:docPart>
      <w:docPartPr>
        <w:name w:val="B521A305D334DB4C9E4847152E79D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FBF2-7BFF-AA47-A4E8-91D9A7F1C7BB}"/>
      </w:docPartPr>
      <w:docPartBody>
        <w:p w:rsidR="002E20F4" w:rsidRDefault="006657DA" w:rsidP="006657DA">
          <w:pPr>
            <w:pStyle w:val="B521A305D334DB4C9E4847152E79D08C"/>
          </w:pPr>
          <w:r w:rsidRPr="006658C4">
            <w:t>Title</w:t>
          </w:r>
        </w:p>
      </w:docPartBody>
    </w:docPart>
    <w:docPart>
      <w:docPartPr>
        <w:name w:val="7E5DF7D595CFA5438186BFCF5156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DC25-AF17-5740-9AB5-DDA27ABE0858}"/>
      </w:docPartPr>
      <w:docPartBody>
        <w:p w:rsidR="002E20F4" w:rsidRDefault="006657DA" w:rsidP="006657DA">
          <w:pPr>
            <w:pStyle w:val="7E5DF7D595CFA5438186BFCF5156C88C"/>
          </w:pPr>
          <w:r w:rsidRPr="006658C4">
            <w:t>Company</w:t>
          </w:r>
        </w:p>
      </w:docPartBody>
    </w:docPart>
    <w:docPart>
      <w:docPartPr>
        <w:name w:val="E05CE36D9D414D4B85188E9FFC431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1668-10A8-394F-A95E-1B53B0C045AA}"/>
      </w:docPartPr>
      <w:docPartBody>
        <w:p w:rsidR="002E20F4" w:rsidRDefault="006657DA" w:rsidP="006657DA">
          <w:pPr>
            <w:pStyle w:val="E05CE36D9D414D4B85188E9FFC43127B"/>
          </w:pPr>
          <w:r w:rsidRPr="006658C4">
            <w:t>Address</w:t>
          </w:r>
        </w:p>
      </w:docPartBody>
    </w:docPart>
    <w:docPart>
      <w:docPartPr>
        <w:name w:val="98E65BF8BB85184C89F31333A4C4E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F89F-2820-564A-A772-DCE29B245D39}"/>
      </w:docPartPr>
      <w:docPartBody>
        <w:p w:rsidR="002E20F4" w:rsidRDefault="006657DA" w:rsidP="006657DA">
          <w:pPr>
            <w:pStyle w:val="98E65BF8BB85184C89F31333A4C4ECBB"/>
          </w:pPr>
          <w:r w:rsidRPr="006658C4">
            <w:t>City, ST ZIP</w:t>
          </w:r>
        </w:p>
      </w:docPartBody>
    </w:docPart>
    <w:docPart>
      <w:docPartPr>
        <w:name w:val="AE04B649E42CAA4BB162C7E525F7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CA28-2DBD-FB47-AC33-2B84120FB799}"/>
      </w:docPartPr>
      <w:docPartBody>
        <w:p w:rsidR="002E20F4" w:rsidRDefault="006657DA" w:rsidP="006657DA">
          <w:pPr>
            <w:pStyle w:val="AE04B649E42CAA4BB162C7E525F7B0C0"/>
          </w:pPr>
          <w:r w:rsidRPr="006658C4">
            <w:t>Recipient Name</w:t>
          </w:r>
        </w:p>
      </w:docPartBody>
    </w:docPart>
    <w:docPart>
      <w:docPartPr>
        <w:name w:val="0EF81F9C3E880440ADE68F17C06C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DEF17-DBBB-6A44-8347-F2B496144922}"/>
      </w:docPartPr>
      <w:docPartBody>
        <w:p w:rsidR="002E20F4" w:rsidRDefault="006657DA" w:rsidP="006657DA">
          <w:pPr>
            <w:pStyle w:val="0EF81F9C3E880440ADE68F17C06C3D37"/>
          </w:pPr>
          <w:r w:rsidRPr="006658C4">
            <w:t>Sincerely</w:t>
          </w:r>
        </w:p>
      </w:docPartBody>
    </w:docPart>
    <w:docPart>
      <w:docPartPr>
        <w:name w:val="9C9D34A4DD7CA0498F407B0BEFEA9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9E6F-E7ED-EC44-A07C-B1CEAA0CCF5E}"/>
      </w:docPartPr>
      <w:docPartBody>
        <w:p w:rsidR="002E20F4" w:rsidRDefault="006657DA" w:rsidP="006657DA">
          <w:pPr>
            <w:pStyle w:val="9C9D34A4DD7CA0498F407B0BEFEA93A6"/>
          </w:pPr>
          <w:r>
            <w:t>Your Name</w:t>
          </w:r>
        </w:p>
      </w:docPartBody>
    </w:docPart>
    <w:docPart>
      <w:docPartPr>
        <w:name w:val="46DB09B2612534409E5BAF1BA2C35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0865-88EC-CF4E-B34D-40566E400298}"/>
      </w:docPartPr>
      <w:docPartBody>
        <w:p w:rsidR="002E20F4" w:rsidRDefault="006657DA" w:rsidP="006657DA">
          <w:pPr>
            <w:pStyle w:val="46DB09B2612534409E5BAF1BA2C353D6"/>
          </w:pPr>
          <w:r w:rsidRPr="006658C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141C80"/>
    <w:rsid w:val="001D7052"/>
    <w:rsid w:val="002A43F4"/>
    <w:rsid w:val="002E20F4"/>
    <w:rsid w:val="006331DF"/>
    <w:rsid w:val="00660E8E"/>
    <w:rsid w:val="006657DA"/>
    <w:rsid w:val="006A617B"/>
    <w:rsid w:val="00700DF7"/>
    <w:rsid w:val="00980A6C"/>
    <w:rsid w:val="00AD3A9E"/>
    <w:rsid w:val="00B63D1A"/>
    <w:rsid w:val="00C81FE2"/>
    <w:rsid w:val="00C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  <w:style w:type="paragraph" w:customStyle="1" w:styleId="FC2F39A30E18E441BCE07A2C677AF2E1">
    <w:name w:val="FC2F39A30E18E441BCE07A2C677AF2E1"/>
    <w:rsid w:val="00B63D1A"/>
  </w:style>
  <w:style w:type="paragraph" w:customStyle="1" w:styleId="C3AE35997166DC4889D3253678E77EC1">
    <w:name w:val="C3AE35997166DC4889D3253678E77EC1"/>
    <w:rsid w:val="006657DA"/>
  </w:style>
  <w:style w:type="paragraph" w:customStyle="1" w:styleId="E47E4FD782A8AF4C8CA3B49F669D6FAB">
    <w:name w:val="E47E4FD782A8AF4C8CA3B49F669D6FAB"/>
    <w:rsid w:val="006657DA"/>
  </w:style>
  <w:style w:type="paragraph" w:customStyle="1" w:styleId="E32270D991B4AE4690F91E3EE70A3291">
    <w:name w:val="E32270D991B4AE4690F91E3EE70A3291"/>
    <w:rsid w:val="006657DA"/>
  </w:style>
  <w:style w:type="paragraph" w:customStyle="1" w:styleId="D99EED97D394024BB394D8B518204C47">
    <w:name w:val="D99EED97D394024BB394D8B518204C47"/>
    <w:rsid w:val="006657DA"/>
  </w:style>
  <w:style w:type="paragraph" w:customStyle="1" w:styleId="5F9E6B17925DC744ADF5CCEFF22B3448">
    <w:name w:val="5F9E6B17925DC744ADF5CCEFF22B3448"/>
    <w:rsid w:val="006657DA"/>
  </w:style>
  <w:style w:type="paragraph" w:customStyle="1" w:styleId="99B69CE5DFE99B418B089D215FEDEAEB">
    <w:name w:val="99B69CE5DFE99B418B089D215FEDEAEB"/>
    <w:rsid w:val="006657DA"/>
  </w:style>
  <w:style w:type="paragraph" w:customStyle="1" w:styleId="8AD996DBA25DB249AA27001AE4AA7071">
    <w:name w:val="8AD996DBA25DB249AA27001AE4AA7071"/>
    <w:rsid w:val="006657DA"/>
  </w:style>
  <w:style w:type="paragraph" w:customStyle="1" w:styleId="8EEC5F5DE204024B952D4388100A763E">
    <w:name w:val="8EEC5F5DE204024B952D4388100A763E"/>
    <w:rsid w:val="006657DA"/>
  </w:style>
  <w:style w:type="paragraph" w:customStyle="1" w:styleId="49DD5E2C9D339641A346E079FE0DB254">
    <w:name w:val="49DD5E2C9D339641A346E079FE0DB254"/>
    <w:rsid w:val="006657DA"/>
  </w:style>
  <w:style w:type="paragraph" w:customStyle="1" w:styleId="005A520CADBA3149B3B01E8BB552D7D7">
    <w:name w:val="005A520CADBA3149B3B01E8BB552D7D7"/>
    <w:rsid w:val="006657DA"/>
  </w:style>
  <w:style w:type="paragraph" w:customStyle="1" w:styleId="CF5AF4A01A27F444B1A0EBBD73B03DBE">
    <w:name w:val="CF5AF4A01A27F444B1A0EBBD73B03DBE"/>
    <w:rsid w:val="006657DA"/>
  </w:style>
  <w:style w:type="paragraph" w:customStyle="1" w:styleId="99E3E224FCF0BB4CAE13F86744F2E863">
    <w:name w:val="99E3E224FCF0BB4CAE13F86744F2E863"/>
    <w:rsid w:val="006657DA"/>
  </w:style>
  <w:style w:type="paragraph" w:customStyle="1" w:styleId="9F146AA9AA5ADF4F9F50200C533A03FE">
    <w:name w:val="9F146AA9AA5ADF4F9F50200C533A03FE"/>
    <w:rsid w:val="006657DA"/>
  </w:style>
  <w:style w:type="paragraph" w:customStyle="1" w:styleId="5163A28D0BD1AC43B973B422D29CEA36">
    <w:name w:val="5163A28D0BD1AC43B973B422D29CEA36"/>
    <w:rsid w:val="006657DA"/>
  </w:style>
  <w:style w:type="paragraph" w:customStyle="1" w:styleId="28D7C913B2C37840BAB1A899E871A028">
    <w:name w:val="28D7C913B2C37840BAB1A899E871A028"/>
    <w:rsid w:val="006657DA"/>
  </w:style>
  <w:style w:type="paragraph" w:customStyle="1" w:styleId="9787C50E0E76E24595C4D390C0EBB04C">
    <w:name w:val="9787C50E0E76E24595C4D390C0EBB04C"/>
    <w:rsid w:val="006657DA"/>
  </w:style>
  <w:style w:type="paragraph" w:customStyle="1" w:styleId="217DB50A986B114F9C2CB52D15AB1190">
    <w:name w:val="217DB50A986B114F9C2CB52D15AB1190"/>
    <w:rsid w:val="006657DA"/>
  </w:style>
  <w:style w:type="paragraph" w:customStyle="1" w:styleId="DD509931B5F26A4AA9B0679BEC8773E7">
    <w:name w:val="DD509931B5F26A4AA9B0679BEC8773E7"/>
    <w:rsid w:val="006657DA"/>
  </w:style>
  <w:style w:type="paragraph" w:customStyle="1" w:styleId="E7D21604B4273B429CBA5688B42B2DBF">
    <w:name w:val="E7D21604B4273B429CBA5688B42B2DBF"/>
    <w:rsid w:val="006657DA"/>
  </w:style>
  <w:style w:type="paragraph" w:customStyle="1" w:styleId="4093210292CE4948B8352DAEC04553C8">
    <w:name w:val="4093210292CE4948B8352DAEC04553C8"/>
    <w:rsid w:val="006657DA"/>
  </w:style>
  <w:style w:type="paragraph" w:customStyle="1" w:styleId="B521A305D334DB4C9E4847152E79D08C">
    <w:name w:val="B521A305D334DB4C9E4847152E79D08C"/>
    <w:rsid w:val="006657DA"/>
  </w:style>
  <w:style w:type="paragraph" w:customStyle="1" w:styleId="7E5DF7D595CFA5438186BFCF5156C88C">
    <w:name w:val="7E5DF7D595CFA5438186BFCF5156C88C"/>
    <w:rsid w:val="006657DA"/>
  </w:style>
  <w:style w:type="paragraph" w:customStyle="1" w:styleId="E05CE36D9D414D4B85188E9FFC43127B">
    <w:name w:val="E05CE36D9D414D4B85188E9FFC43127B"/>
    <w:rsid w:val="006657DA"/>
  </w:style>
  <w:style w:type="paragraph" w:customStyle="1" w:styleId="98E65BF8BB85184C89F31333A4C4ECBB">
    <w:name w:val="98E65BF8BB85184C89F31333A4C4ECBB"/>
    <w:rsid w:val="006657DA"/>
  </w:style>
  <w:style w:type="paragraph" w:customStyle="1" w:styleId="8F048DB4C35DCD4BBD09345FA823561B">
    <w:name w:val="8F048DB4C35DCD4BBD09345FA823561B"/>
    <w:rsid w:val="006657DA"/>
  </w:style>
  <w:style w:type="paragraph" w:customStyle="1" w:styleId="AE04B649E42CAA4BB162C7E525F7B0C0">
    <w:name w:val="AE04B649E42CAA4BB162C7E525F7B0C0"/>
    <w:rsid w:val="006657DA"/>
  </w:style>
  <w:style w:type="paragraph" w:customStyle="1" w:styleId="8EA9CD8D359D94418EE88EBD880FD629">
    <w:name w:val="8EA9CD8D359D94418EE88EBD880FD629"/>
    <w:rsid w:val="006657DA"/>
  </w:style>
  <w:style w:type="paragraph" w:customStyle="1" w:styleId="0EF81F9C3E880440ADE68F17C06C3D37">
    <w:name w:val="0EF81F9C3E880440ADE68F17C06C3D37"/>
    <w:rsid w:val="006657DA"/>
  </w:style>
  <w:style w:type="paragraph" w:customStyle="1" w:styleId="9C9D34A4DD7CA0498F407B0BEFEA93A6">
    <w:name w:val="9C9D34A4DD7CA0498F407B0BEFEA93A6"/>
    <w:rsid w:val="006657DA"/>
  </w:style>
  <w:style w:type="paragraph" w:customStyle="1" w:styleId="46DB09B2612534409E5BAF1BA2C353D6">
    <w:name w:val="46DB09B2612534409E5BAF1BA2C353D6"/>
    <w:rsid w:val="006657DA"/>
  </w:style>
  <w:style w:type="paragraph" w:customStyle="1" w:styleId="8992E50A9131C746A10DE078E77A9EDA">
    <w:name w:val="8992E50A9131C746A10DE078E77A9EDA"/>
    <w:rsid w:val="006657DA"/>
  </w:style>
  <w:style w:type="paragraph" w:customStyle="1" w:styleId="B65B53DB889F73429694801540952B2D">
    <w:name w:val="B65B53DB889F73429694801540952B2D"/>
    <w:rsid w:val="006657DA"/>
  </w:style>
  <w:style w:type="paragraph" w:customStyle="1" w:styleId="A98BFC9984925B4FAB32BA71A5A5D903">
    <w:name w:val="A98BFC9984925B4FAB32BA71A5A5D903"/>
    <w:rsid w:val="006657DA"/>
  </w:style>
  <w:style w:type="paragraph" w:customStyle="1" w:styleId="6CFB7671038C4A4EAE5F0BB2958296D9">
    <w:name w:val="6CFB7671038C4A4EAE5F0BB2958296D9"/>
    <w:rsid w:val="00665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3DBD7-F4F7-B24C-8D37-ABD044AD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name/recipient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3</cp:revision>
  <dcterms:created xsi:type="dcterms:W3CDTF">2020-03-12T16:20:00Z</dcterms:created>
  <dcterms:modified xsi:type="dcterms:W3CDTF">2020-03-22T20:51:00Z</dcterms:modified>
</cp:coreProperties>
</file>